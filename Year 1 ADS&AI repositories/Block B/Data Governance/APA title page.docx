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282637"/>
    <w:p w14:paraId="3CED5B2A" w14:textId="77777777" w:rsidR="00E81978" w:rsidRDefault="00000000">
      <w:pPr>
        <w:pStyle w:val="Title"/>
      </w:pPr>
      <w:sdt>
        <w:sdtPr>
          <w:alias w:val="Title:"/>
          <w:tag w:val="Title:"/>
          <w:id w:val="726351117"/>
          <w:placeholder>
            <w:docPart w:val="E6B55F6367D74E25AF98F9C50979D7F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80AC456478E44441AEA3FB921691328B"/>
        </w:placeholder>
        <w:temporary/>
        <w:showingPlcHdr/>
        <w15:appearance w15:val="hidden"/>
        <w:text/>
      </w:sdtPr>
      <w:sdtContent>
        <w:p w14:paraId="78CF2110" w14:textId="77777777" w:rsidR="00B823AA" w:rsidRDefault="00B823AA" w:rsidP="00B823AA">
          <w:pPr>
            <w:pStyle w:val="Title2"/>
          </w:pPr>
          <w:r>
            <w:t>[Author Name(s), First M. Last, Omit Titles and Degrees]</w:t>
          </w:r>
        </w:p>
      </w:sdtContent>
    </w:sdt>
    <w:p w14:paraId="3D34559A" w14:textId="77777777" w:rsidR="00E81978" w:rsidRDefault="00000000" w:rsidP="00B823AA">
      <w:pPr>
        <w:pStyle w:val="Title2"/>
      </w:pPr>
      <w:sdt>
        <w:sdtPr>
          <w:alias w:val="Institutional Affiliation(s):"/>
          <w:tag w:val="Institutional Affiliation(s):"/>
          <w:id w:val="-1771543088"/>
          <w:placeholder>
            <w:docPart w:val="35243BFBEAD948CA9370243ABDB22126"/>
          </w:placeholder>
          <w:temporary/>
          <w:showingPlcHdr/>
          <w15:appearance w15:val="hidden"/>
          <w:text/>
        </w:sdtPr>
        <w:sdtContent>
          <w:r w:rsidR="005D3A03">
            <w:t>[Institutional Affiliation(s)]</w:t>
          </w:r>
        </w:sdtContent>
      </w:sdt>
    </w:p>
    <w:sdt>
      <w:sdtPr>
        <w:alias w:val="Author Note:"/>
        <w:tag w:val="Author Note:"/>
        <w:id w:val="266668659"/>
        <w:placeholder>
          <w:docPart w:val="DA106560AFD84B62A3A1BB19EBDA3B2D"/>
        </w:placeholder>
        <w:temporary/>
        <w:showingPlcHdr/>
        <w15:appearance w15:val="hidden"/>
      </w:sdtPr>
      <w:sdtContent>
        <w:p w14:paraId="1BC4D947"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AFB7F7F286064418935864FEC9D22639"/>
        </w:placeholder>
        <w:temporary/>
        <w:showingPlcHdr/>
        <w15:appearance w15:val="hidden"/>
        <w:text/>
      </w:sdtPr>
      <w:sdtContent>
        <w:p w14:paraId="69D03495" w14:textId="77777777" w:rsidR="00E81978" w:rsidRDefault="005D3A03" w:rsidP="00B823AA">
          <w:pPr>
            <w:pStyle w:val="Title2"/>
          </w:pPr>
          <w:r>
            <w:t>[Include any grant/funding information and a complete correspondence address.]</w:t>
          </w:r>
        </w:p>
      </w:sdtContent>
    </w:sdt>
    <w:bookmarkEnd w:id="0" w:displacedByCustomXml="next"/>
    <w:sdt>
      <w:sdtPr>
        <w:alias w:val="Abstract:"/>
        <w:tag w:val="Abstract:"/>
        <w:id w:val="202146031"/>
        <w:placeholder>
          <w:docPart w:val="3BCB7C86FEA042B68A87EBDAF3A8508C"/>
        </w:placeholder>
        <w:temporary/>
        <w:showingPlcHdr/>
        <w15:appearance w15:val="hidden"/>
      </w:sdtPr>
      <w:sdtContent>
        <w:p w14:paraId="737E3661" w14:textId="77777777" w:rsidR="00E81978" w:rsidRDefault="005D3A03">
          <w:pPr>
            <w:pStyle w:val="SectionTitle"/>
          </w:pPr>
          <w:r>
            <w:t>Abstract</w:t>
          </w:r>
        </w:p>
      </w:sdtContent>
    </w:sdt>
    <w:sdt>
      <w:sdtPr>
        <w:alias w:val="Text for abstract:"/>
        <w:tag w:val="Text for abstract:"/>
        <w:id w:val="-1399134618"/>
        <w:placeholder>
          <w:docPart w:val="B982FD3B930A45A887E3DB94931109DF"/>
        </w:placeholder>
        <w:temporary/>
        <w:showingPlcHdr/>
        <w15:appearance w15:val="hidden"/>
        <w:text/>
      </w:sdtPr>
      <w:sdtContent>
        <w:p w14:paraId="4BF929EA"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30C9C775" w14:textId="77777777" w:rsidR="00E81978" w:rsidRDefault="005D3A03">
      <w:r>
        <w:rPr>
          <w:rStyle w:val="Emphasis"/>
        </w:rPr>
        <w:t>Keywords</w:t>
      </w:r>
      <w:r>
        <w:t xml:space="preserve">:  </w:t>
      </w:r>
      <w:sdt>
        <w:sdtPr>
          <w:alias w:val="Keywords for abstract:"/>
          <w:tag w:val="Keywords for abstract:"/>
          <w:id w:val="1136374635"/>
          <w:placeholder>
            <w:docPart w:val="7133744B11D042809977EAECBEE5440D"/>
          </w:placeholder>
          <w:temporary/>
          <w:showingPlcHdr/>
          <w15:appearance w15:val="hidden"/>
          <w:text/>
        </w:sdtPr>
        <w:sdtContent>
          <w:r>
            <w:t>[Click here to add keywords.]</w:t>
          </w:r>
        </w:sdtContent>
      </w:sdt>
    </w:p>
    <w:p w14:paraId="47F597FD" w14:textId="77777777" w:rsidR="00E81978" w:rsidRDefault="00000000">
      <w:pPr>
        <w:pStyle w:val="SectionTitle"/>
      </w:pPr>
      <w:sdt>
        <w:sdtPr>
          <w:alias w:val="Section title:"/>
          <w:tag w:val="Section title:"/>
          <w:id w:val="984196707"/>
          <w:placeholder>
            <w:docPart w:val="C69D2CD8F377437BB676D357C3E8D61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85B68">
            <w:t>[Title Here, up to 12 Words, on One to Two Lines]</w:t>
          </w:r>
        </w:sdtContent>
      </w:sdt>
    </w:p>
    <w:sdt>
      <w:sdtPr>
        <w:alias w:val="Section text:"/>
        <w:tag w:val="Section text:"/>
        <w:id w:val="-1322272011"/>
        <w:placeholder>
          <w:docPart w:val="9354B1E6BA034B02A69545E020D36293"/>
        </w:placeholder>
        <w:temporary/>
        <w:showingPlcHdr/>
        <w15:appearance w15:val="hidden"/>
        <w:text/>
      </w:sdtPr>
      <w:sdtContent>
        <w:p w14:paraId="33D49F80"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7D77643A05874CF7B5D867BCD22AA61C"/>
        </w:placeholder>
        <w:temporary/>
        <w:showingPlcHdr/>
        <w15:appearance w15:val="hidden"/>
        <w:text/>
      </w:sdtPr>
      <w:sdtContent>
        <w:p w14:paraId="7EF7BC20" w14:textId="77777777" w:rsidR="00E81978" w:rsidRDefault="005D3A03">
          <w:pPr>
            <w:pStyle w:val="Heading1"/>
          </w:pPr>
          <w:r>
            <w:t>[Heading 1]</w:t>
          </w:r>
        </w:p>
      </w:sdtContent>
    </w:sdt>
    <w:p w14:paraId="00F91489" w14:textId="77777777" w:rsidR="00E81978" w:rsidRDefault="00000000">
      <w:sdt>
        <w:sdtPr>
          <w:alias w:val="Paragraph text:"/>
          <w:tag w:val="Paragraph text:"/>
          <w:id w:val="1404798514"/>
          <w:placeholder>
            <w:docPart w:val="849ADDBE210C40AEA308D1A0C70FF172"/>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6E957773" w14:textId="77777777" w:rsidR="00E81978" w:rsidRPr="00C31D30" w:rsidRDefault="00000000" w:rsidP="00C31D30">
      <w:pPr>
        <w:pStyle w:val="Heading2"/>
      </w:pPr>
      <w:sdt>
        <w:sdtPr>
          <w:alias w:val="Heading 2:"/>
          <w:tag w:val="Heading 2:"/>
          <w:id w:val="1203442487"/>
          <w:placeholder>
            <w:docPart w:val="B73EDE1389374006B6CE01E54677D1CF"/>
          </w:placeholder>
          <w:temporary/>
          <w:showingPlcHdr/>
          <w15:appearance w15:val="hidden"/>
          <w:text/>
        </w:sdtPr>
        <w:sdtContent>
          <w:r w:rsidR="005D3A03" w:rsidRPr="00C31D30">
            <w:t>[Heading 2]</w:t>
          </w:r>
        </w:sdtContent>
      </w:sdt>
      <w:r w:rsidR="005D3A03" w:rsidRPr="00D85B68">
        <w:rPr>
          <w:rStyle w:val="FootnoteReference"/>
        </w:rPr>
        <w:t>1</w:t>
      </w:r>
    </w:p>
    <w:sdt>
      <w:sdtPr>
        <w:alias w:val="Paragraph text:"/>
        <w:tag w:val="Paragraph text:"/>
        <w:id w:val="1221403361"/>
        <w:placeholder>
          <w:docPart w:val="5225EC715C2840D1A90429BEC5CE6B55"/>
        </w:placeholder>
        <w:temporary/>
        <w:showingPlcHdr/>
        <w15:appearance w15:val="hidden"/>
      </w:sdtPr>
      <w:sdtContent>
        <w:p w14:paraId="77147302"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668CFF3F" w14:textId="77777777" w:rsidR="00355DCA" w:rsidRPr="00C31D30" w:rsidRDefault="00000000" w:rsidP="00C31D30">
      <w:pPr>
        <w:pStyle w:val="Heading3"/>
      </w:pPr>
      <w:sdt>
        <w:sdtPr>
          <w:alias w:val="Heading 3:"/>
          <w:tag w:val="Heading 3:"/>
          <w:id w:val="1751771428"/>
          <w:placeholder>
            <w:docPart w:val="2EE0396E64F740118A4C7A1F28B45ECF"/>
          </w:placeholder>
          <w:temporary/>
          <w:showingPlcHdr/>
          <w15:appearance w15:val="hidden"/>
          <w:text/>
        </w:sdtPr>
        <w:sdtContent>
          <w:r w:rsidR="005D3A03" w:rsidRPr="00C31D30">
            <w:t>[Heading 3]</w:t>
          </w:r>
        </w:sdtContent>
      </w:sdt>
      <w:r w:rsidR="00355DCA" w:rsidRPr="00C31D30">
        <w:t>.</w:t>
      </w:r>
    </w:p>
    <w:p w14:paraId="4A2906E7" w14:textId="77777777" w:rsidR="00E81978" w:rsidRDefault="00000000">
      <w:pPr>
        <w:rPr>
          <w:b/>
          <w:bCs/>
        </w:rPr>
      </w:pPr>
      <w:sdt>
        <w:sdtPr>
          <w:alias w:val="Paragraph text:"/>
          <w:tag w:val="Paragraph text:"/>
          <w:id w:val="2054876750"/>
          <w:placeholder>
            <w:docPart w:val="5180118FC74E44AEB29A73FDDB5388B9"/>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22FA9ECA" w14:textId="77777777" w:rsidR="00355DCA" w:rsidRPr="00C31D30" w:rsidRDefault="00000000" w:rsidP="00C31D30">
      <w:pPr>
        <w:pStyle w:val="Heading4"/>
      </w:pPr>
      <w:sdt>
        <w:sdtPr>
          <w:alias w:val="Heading 4:"/>
          <w:tag w:val="Heading 4:"/>
          <w:id w:val="-685361587"/>
          <w:placeholder>
            <w:docPart w:val="018EFB4EA03146C584123A31DD2E07CB"/>
          </w:placeholder>
          <w:temporary/>
          <w:showingPlcHdr/>
          <w15:appearance w15:val="hidden"/>
          <w:text/>
        </w:sdtPr>
        <w:sdtContent>
          <w:r w:rsidR="005D3A03" w:rsidRPr="00C31D30">
            <w:t>[Heading 4]</w:t>
          </w:r>
        </w:sdtContent>
      </w:sdt>
      <w:r w:rsidR="00355DCA" w:rsidRPr="00C31D30">
        <w:t>.</w:t>
      </w:r>
    </w:p>
    <w:p w14:paraId="03AA812E" w14:textId="77777777" w:rsidR="00E81978" w:rsidRDefault="00000000">
      <w:pPr>
        <w:rPr>
          <w:b/>
          <w:bCs/>
        </w:rPr>
      </w:pPr>
      <w:sdt>
        <w:sdtPr>
          <w:alias w:val="Paragraph text:"/>
          <w:tag w:val="Paragraph text:"/>
          <w:id w:val="-1987159626"/>
          <w:placeholder>
            <w:docPart w:val="5A58EF7A5C8D4E09971A78D6955D3701"/>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D80644B3F5874797B69CA183A3B0D5C8"/>
          </w:placeholder>
          <w:temporary/>
          <w:showingPlcHdr/>
          <w15:appearance w15:val="hidden"/>
          <w:text/>
        </w:sdtPr>
        <w:sdtContent>
          <w:r w:rsidR="00BA45DB">
            <w:t>Last Name, Year</w:t>
          </w:r>
        </w:sdtContent>
      </w:sdt>
      <w:r w:rsidR="00BA45DB">
        <w:t>)</w:t>
      </w:r>
    </w:p>
    <w:p w14:paraId="3F2A745D" w14:textId="77777777" w:rsidR="00355DCA" w:rsidRPr="00C31D30" w:rsidRDefault="00000000" w:rsidP="00C31D30">
      <w:pPr>
        <w:pStyle w:val="Heading5"/>
      </w:pPr>
      <w:sdt>
        <w:sdtPr>
          <w:alias w:val="Heading 5:"/>
          <w:tag w:val="Heading 5:"/>
          <w:id w:val="-53853956"/>
          <w:placeholder>
            <w:docPart w:val="FFF2B304E16C41449C51FBA742EE21E2"/>
          </w:placeholder>
          <w:temporary/>
          <w:showingPlcHdr/>
          <w15:appearance w15:val="hidden"/>
          <w:text/>
        </w:sdtPr>
        <w:sdtContent>
          <w:r w:rsidR="005D3A03" w:rsidRPr="00C31D30">
            <w:t>[Heading 5]</w:t>
          </w:r>
        </w:sdtContent>
      </w:sdt>
      <w:r w:rsidR="00355DCA" w:rsidRPr="00C31D30">
        <w:t>.</w:t>
      </w:r>
    </w:p>
    <w:p w14:paraId="5ABEE588" w14:textId="77777777" w:rsidR="00E81978" w:rsidRDefault="00000000">
      <w:sdt>
        <w:sdtPr>
          <w:alias w:val="Paragraph text:"/>
          <w:tag w:val="Paragraph text:"/>
          <w:id w:val="1216239889"/>
          <w:placeholder>
            <w:docPart w:val="C1CFC9A57A834DB88166A96A6ED3F164"/>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F8DC5473B5A2496785460A2916A40DF1"/>
          </w:placeholder>
          <w:temporary/>
          <w:showingPlcHdr/>
          <w15:appearance w15:val="hidden"/>
          <w:text/>
        </w:sdt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Content>
        <w:p w14:paraId="687872C3" w14:textId="77777777" w:rsidR="00E81978" w:rsidRDefault="005D3A03">
          <w:pPr>
            <w:pStyle w:val="SectionTitle"/>
          </w:pPr>
          <w:r>
            <w:t>References</w:t>
          </w:r>
        </w:p>
        <w:p w14:paraId="6FD7934E"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C3B09D4"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4D72BDD4A19455B96BB5DC1D53D749B"/>
        </w:placeholder>
        <w:temporary/>
        <w:showingPlcHdr/>
        <w15:appearance w15:val="hidden"/>
      </w:sdtPr>
      <w:sdtContent>
        <w:p w14:paraId="3FF4D279" w14:textId="77777777" w:rsidR="00E81978" w:rsidRDefault="005D3A03">
          <w:pPr>
            <w:pStyle w:val="SectionTitle"/>
          </w:pPr>
          <w:r>
            <w:t>Footnotes</w:t>
          </w:r>
        </w:p>
      </w:sdtContent>
    </w:sdt>
    <w:p w14:paraId="2E3B383C" w14:textId="77777777" w:rsidR="00E81978" w:rsidRDefault="005D3A03">
      <w:r>
        <w:rPr>
          <w:rStyle w:val="FootnoteReference"/>
        </w:rPr>
        <w:t>1</w:t>
      </w:r>
      <w:sdt>
        <w:sdtPr>
          <w:alias w:val="Footnotes text:"/>
          <w:tag w:val="Footnotes text:"/>
          <w:id w:val="1069077422"/>
          <w:placeholder>
            <w:docPart w:val="597E34A5675549329935F39ACF7D6123"/>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0E92C31" w14:textId="77777777" w:rsidR="00E81978" w:rsidRDefault="005D3A03">
      <w:pPr>
        <w:pStyle w:val="SectionTitle"/>
      </w:pPr>
      <w:r>
        <w:lastRenderedPageBreak/>
        <w:t>Tables</w:t>
      </w:r>
    </w:p>
    <w:p w14:paraId="7C5117D5" w14:textId="77777777" w:rsidR="00E81978" w:rsidRDefault="005D3A03">
      <w:pPr>
        <w:pStyle w:val="NoSpacing"/>
      </w:pPr>
      <w:r>
        <w:t>Table 1</w:t>
      </w:r>
    </w:p>
    <w:sdt>
      <w:sdtPr>
        <w:alias w:val="Table title:"/>
        <w:tag w:val="Table title:"/>
        <w:id w:val="1042324137"/>
        <w:placeholder>
          <w:docPart w:val="EE4B068D7371407A9092A1D1BA4F45F3"/>
        </w:placeholder>
        <w:temporary/>
        <w:showingPlcHdr/>
        <w15:appearance w15:val="hidden"/>
        <w:text/>
      </w:sdtPr>
      <w:sdtContent>
        <w:p w14:paraId="4E0C43E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25433A3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D14521A2FC94A7C9818D2F0EC30FB8F"/>
            </w:placeholder>
            <w:temporary/>
            <w:showingPlcHdr/>
            <w15:appearance w15:val="hidden"/>
          </w:sdtPr>
          <w:sdtContent>
            <w:tc>
              <w:tcPr>
                <w:tcW w:w="1872" w:type="dxa"/>
              </w:tcPr>
              <w:p w14:paraId="47951888" w14:textId="77777777" w:rsidR="00E6004D" w:rsidRPr="00BF4184" w:rsidRDefault="00E6004D" w:rsidP="00BF4184">
                <w:r w:rsidRPr="00BF4184">
                  <w:t>Column Head</w:t>
                </w:r>
              </w:p>
            </w:tc>
          </w:sdtContent>
        </w:sdt>
        <w:sdt>
          <w:sdtPr>
            <w:alias w:val="Column Head 2:"/>
            <w:tag w:val="Column Head 2:"/>
            <w:id w:val="-477000835"/>
            <w:placeholder>
              <w:docPart w:val="30A806E1875E4632BF3518957E039943"/>
            </w:placeholder>
            <w:temporary/>
            <w:showingPlcHdr/>
            <w15:appearance w15:val="hidden"/>
          </w:sdtPr>
          <w:sdtContent>
            <w:tc>
              <w:tcPr>
                <w:tcW w:w="1872" w:type="dxa"/>
              </w:tcPr>
              <w:p w14:paraId="3DDAF4AB" w14:textId="77777777" w:rsidR="00E6004D" w:rsidRPr="00BF4184" w:rsidRDefault="00E6004D" w:rsidP="00BF4184">
                <w:r w:rsidRPr="00BF4184">
                  <w:t>Column Head</w:t>
                </w:r>
              </w:p>
            </w:tc>
          </w:sdtContent>
        </w:sdt>
        <w:sdt>
          <w:sdtPr>
            <w:alias w:val="Column Head 3:"/>
            <w:tag w:val="Column Head 3:"/>
            <w:id w:val="1425763633"/>
            <w:placeholder>
              <w:docPart w:val="85B46CD7128A428983499EC09F1D41E8"/>
            </w:placeholder>
            <w:temporary/>
            <w:showingPlcHdr/>
            <w15:appearance w15:val="hidden"/>
          </w:sdtPr>
          <w:sdtContent>
            <w:tc>
              <w:tcPr>
                <w:tcW w:w="1872" w:type="dxa"/>
              </w:tcPr>
              <w:p w14:paraId="13E9271B" w14:textId="77777777" w:rsidR="00E6004D" w:rsidRPr="00BF4184" w:rsidRDefault="00E6004D" w:rsidP="00BF4184">
                <w:r w:rsidRPr="00BF4184">
                  <w:t>Column Head</w:t>
                </w:r>
              </w:p>
            </w:tc>
          </w:sdtContent>
        </w:sdt>
        <w:sdt>
          <w:sdtPr>
            <w:alias w:val="Column Head 4:"/>
            <w:tag w:val="Column Head 4:"/>
            <w:id w:val="-1292590422"/>
            <w:placeholder>
              <w:docPart w:val="0EB232F5D8CF4BB283482C14807079B1"/>
            </w:placeholder>
            <w:temporary/>
            <w:showingPlcHdr/>
            <w15:appearance w15:val="hidden"/>
          </w:sdtPr>
          <w:sdtContent>
            <w:tc>
              <w:tcPr>
                <w:tcW w:w="1872" w:type="dxa"/>
              </w:tcPr>
              <w:p w14:paraId="728DE842" w14:textId="77777777" w:rsidR="00E6004D" w:rsidRPr="00BF4184" w:rsidRDefault="00E6004D" w:rsidP="00BF4184">
                <w:r w:rsidRPr="00BF4184">
                  <w:t>Column Head</w:t>
                </w:r>
              </w:p>
            </w:tc>
          </w:sdtContent>
        </w:sdt>
        <w:sdt>
          <w:sdtPr>
            <w:alias w:val="Column Head 5:"/>
            <w:tag w:val="Column Head 5:"/>
            <w:id w:val="-531649396"/>
            <w:placeholder>
              <w:docPart w:val="37A4C97F16AC4CE0B171640B0DF8D5D8"/>
            </w:placeholder>
            <w:temporary/>
            <w:showingPlcHdr/>
            <w15:appearance w15:val="hidden"/>
          </w:sdtPr>
          <w:sdtContent>
            <w:tc>
              <w:tcPr>
                <w:tcW w:w="1872" w:type="dxa"/>
              </w:tcPr>
              <w:p w14:paraId="491427AF" w14:textId="77777777" w:rsidR="00E6004D" w:rsidRPr="00BF4184" w:rsidRDefault="00E6004D" w:rsidP="00BF4184">
                <w:r w:rsidRPr="00BF4184">
                  <w:t>Column Head</w:t>
                </w:r>
              </w:p>
            </w:tc>
          </w:sdtContent>
        </w:sdt>
      </w:tr>
      <w:tr w:rsidR="00E6004D" w:rsidRPr="00BF4184" w14:paraId="6AA237F2" w14:textId="77777777" w:rsidTr="00BF4184">
        <w:sdt>
          <w:sdtPr>
            <w:alias w:val="Row Head:"/>
            <w:tag w:val="Row Head:"/>
            <w:id w:val="-2069871036"/>
            <w:placeholder>
              <w:docPart w:val="3D7E22CC2E9D48B7A2ED0B2F23828406"/>
            </w:placeholder>
            <w:temporary/>
            <w:showingPlcHdr/>
            <w15:appearance w15:val="hidden"/>
          </w:sdtPr>
          <w:sdtContent>
            <w:tc>
              <w:tcPr>
                <w:tcW w:w="1872" w:type="dxa"/>
              </w:tcPr>
              <w:p w14:paraId="1F1D416D" w14:textId="77777777" w:rsidR="00E6004D" w:rsidRPr="00BF4184" w:rsidRDefault="00E6004D" w:rsidP="00BF4184">
                <w:r w:rsidRPr="00BF4184">
                  <w:t>Row Head</w:t>
                </w:r>
              </w:p>
            </w:tc>
          </w:sdtContent>
        </w:sdt>
        <w:sdt>
          <w:sdtPr>
            <w:alias w:val="Table data:"/>
            <w:tag w:val="Table data:"/>
            <w:id w:val="-1626080037"/>
            <w:placeholder>
              <w:docPart w:val="7D26BE8C12FF4AF69B6E8D16515840F6"/>
            </w:placeholder>
            <w:temporary/>
            <w:showingPlcHdr/>
            <w15:appearance w15:val="hidden"/>
          </w:sdtPr>
          <w:sdtContent>
            <w:tc>
              <w:tcPr>
                <w:tcW w:w="1872" w:type="dxa"/>
              </w:tcPr>
              <w:p w14:paraId="4063A639" w14:textId="77777777" w:rsidR="00E6004D" w:rsidRPr="00BF4184" w:rsidRDefault="00E6004D" w:rsidP="00BF4184">
                <w:r w:rsidRPr="00BF4184">
                  <w:t>123</w:t>
                </w:r>
              </w:p>
            </w:tc>
          </w:sdtContent>
        </w:sdt>
        <w:sdt>
          <w:sdtPr>
            <w:alias w:val="Table data:"/>
            <w:tag w:val="Table data:"/>
            <w:id w:val="1326245292"/>
            <w:placeholder>
              <w:docPart w:val="B6C050754EA84A649EA41011C2A394EF"/>
            </w:placeholder>
            <w:temporary/>
            <w:showingPlcHdr/>
            <w15:appearance w15:val="hidden"/>
          </w:sdtPr>
          <w:sdtContent>
            <w:tc>
              <w:tcPr>
                <w:tcW w:w="1872" w:type="dxa"/>
              </w:tcPr>
              <w:p w14:paraId="49ECB851" w14:textId="77777777" w:rsidR="00E6004D" w:rsidRPr="00BF4184" w:rsidRDefault="00E6004D" w:rsidP="00BF4184">
                <w:r w:rsidRPr="00BF4184">
                  <w:t>123</w:t>
                </w:r>
              </w:p>
            </w:tc>
          </w:sdtContent>
        </w:sdt>
        <w:sdt>
          <w:sdtPr>
            <w:alias w:val="Table data:"/>
            <w:tag w:val="Table data:"/>
            <w:id w:val="1701724"/>
            <w:placeholder>
              <w:docPart w:val="149313EAD842418A9105FB2F9E1D1F04"/>
            </w:placeholder>
            <w:temporary/>
            <w:showingPlcHdr/>
            <w15:appearance w15:val="hidden"/>
          </w:sdtPr>
          <w:sdtContent>
            <w:tc>
              <w:tcPr>
                <w:tcW w:w="1872" w:type="dxa"/>
              </w:tcPr>
              <w:p w14:paraId="1967CC93" w14:textId="77777777" w:rsidR="00E6004D" w:rsidRPr="00BF4184" w:rsidRDefault="00E6004D" w:rsidP="00BF4184">
                <w:r w:rsidRPr="00BF4184">
                  <w:t>123</w:t>
                </w:r>
              </w:p>
            </w:tc>
          </w:sdtContent>
        </w:sdt>
        <w:sdt>
          <w:sdtPr>
            <w:alias w:val="Table data:"/>
            <w:tag w:val="Table data:"/>
            <w:id w:val="1607620690"/>
            <w:placeholder>
              <w:docPart w:val="B65DA6B564954954BA3872CC46331982"/>
            </w:placeholder>
            <w:temporary/>
            <w:showingPlcHdr/>
            <w15:appearance w15:val="hidden"/>
          </w:sdtPr>
          <w:sdtContent>
            <w:tc>
              <w:tcPr>
                <w:tcW w:w="1872" w:type="dxa"/>
              </w:tcPr>
              <w:p w14:paraId="3E1FF261" w14:textId="77777777" w:rsidR="00E6004D" w:rsidRPr="00BF4184" w:rsidRDefault="00E6004D" w:rsidP="00BF4184">
                <w:r w:rsidRPr="00BF4184">
                  <w:t>123</w:t>
                </w:r>
              </w:p>
            </w:tc>
          </w:sdtContent>
        </w:sdt>
      </w:tr>
      <w:tr w:rsidR="00E6004D" w:rsidRPr="00BF4184" w14:paraId="5E2173D8" w14:textId="77777777" w:rsidTr="00BF4184">
        <w:sdt>
          <w:sdtPr>
            <w:alias w:val="Row Head:"/>
            <w:tag w:val="Row Head:"/>
            <w:id w:val="-631786698"/>
            <w:placeholder>
              <w:docPart w:val="142F7232AE2D40559DDCBD472CCD082E"/>
            </w:placeholder>
            <w:temporary/>
            <w:showingPlcHdr/>
            <w15:appearance w15:val="hidden"/>
          </w:sdtPr>
          <w:sdtContent>
            <w:tc>
              <w:tcPr>
                <w:tcW w:w="1872" w:type="dxa"/>
              </w:tcPr>
              <w:p w14:paraId="6C492E68" w14:textId="77777777" w:rsidR="00E6004D" w:rsidRPr="00BF4184" w:rsidRDefault="00E6004D" w:rsidP="00BF4184">
                <w:r w:rsidRPr="00BF4184">
                  <w:t>Row Head</w:t>
                </w:r>
              </w:p>
            </w:tc>
          </w:sdtContent>
        </w:sdt>
        <w:sdt>
          <w:sdtPr>
            <w:alias w:val="Table data:"/>
            <w:tag w:val="Table data:"/>
            <w:id w:val="-3589260"/>
            <w:placeholder>
              <w:docPart w:val="E45902D2BC6348BDB08472EB8DF9BA09"/>
            </w:placeholder>
            <w:temporary/>
            <w:showingPlcHdr/>
            <w15:appearance w15:val="hidden"/>
          </w:sdtPr>
          <w:sdtContent>
            <w:tc>
              <w:tcPr>
                <w:tcW w:w="1872" w:type="dxa"/>
              </w:tcPr>
              <w:p w14:paraId="4E863069" w14:textId="77777777" w:rsidR="00E6004D" w:rsidRPr="00BF4184" w:rsidRDefault="00E6004D" w:rsidP="00BF4184">
                <w:r w:rsidRPr="00BF4184">
                  <w:t>456</w:t>
                </w:r>
              </w:p>
            </w:tc>
          </w:sdtContent>
        </w:sdt>
        <w:sdt>
          <w:sdtPr>
            <w:alias w:val="Table data:"/>
            <w:tag w:val="Table data:"/>
            <w:id w:val="-982615618"/>
            <w:placeholder>
              <w:docPart w:val="5DBB8374FC2F4BF6B098237EC392D9F0"/>
            </w:placeholder>
            <w:temporary/>
            <w:showingPlcHdr/>
            <w15:appearance w15:val="hidden"/>
          </w:sdtPr>
          <w:sdtContent>
            <w:tc>
              <w:tcPr>
                <w:tcW w:w="1872" w:type="dxa"/>
              </w:tcPr>
              <w:p w14:paraId="0CFC03E4" w14:textId="77777777" w:rsidR="00E6004D" w:rsidRPr="00BF4184" w:rsidRDefault="00E6004D" w:rsidP="00BF4184">
                <w:r w:rsidRPr="00BF4184">
                  <w:t>456</w:t>
                </w:r>
              </w:p>
            </w:tc>
          </w:sdtContent>
        </w:sdt>
        <w:sdt>
          <w:sdtPr>
            <w:alias w:val="Table data:"/>
            <w:tag w:val="Table data:"/>
            <w:id w:val="1459300509"/>
            <w:placeholder>
              <w:docPart w:val="56521240BF104B85BAF4206072E59B57"/>
            </w:placeholder>
            <w:temporary/>
            <w:showingPlcHdr/>
            <w15:appearance w15:val="hidden"/>
          </w:sdtPr>
          <w:sdtContent>
            <w:tc>
              <w:tcPr>
                <w:tcW w:w="1872" w:type="dxa"/>
              </w:tcPr>
              <w:p w14:paraId="3B2DE9D7" w14:textId="77777777" w:rsidR="00E6004D" w:rsidRPr="00BF4184" w:rsidRDefault="00E6004D" w:rsidP="00BF4184">
                <w:r w:rsidRPr="00BF4184">
                  <w:t>456</w:t>
                </w:r>
              </w:p>
            </w:tc>
          </w:sdtContent>
        </w:sdt>
        <w:sdt>
          <w:sdtPr>
            <w:alias w:val="Table data:"/>
            <w:tag w:val="Table data:"/>
            <w:id w:val="1069851301"/>
            <w:placeholder>
              <w:docPart w:val="733354ABE1604F01A873149FBC169E91"/>
            </w:placeholder>
            <w:temporary/>
            <w:showingPlcHdr/>
            <w15:appearance w15:val="hidden"/>
          </w:sdtPr>
          <w:sdtContent>
            <w:tc>
              <w:tcPr>
                <w:tcW w:w="1872" w:type="dxa"/>
              </w:tcPr>
              <w:p w14:paraId="6B70B6CB" w14:textId="77777777" w:rsidR="00E6004D" w:rsidRPr="00BF4184" w:rsidRDefault="00E6004D" w:rsidP="00BF4184">
                <w:r w:rsidRPr="00BF4184">
                  <w:t>456</w:t>
                </w:r>
              </w:p>
            </w:tc>
          </w:sdtContent>
        </w:sdt>
      </w:tr>
      <w:tr w:rsidR="00E6004D" w:rsidRPr="00BF4184" w14:paraId="1784836A" w14:textId="77777777" w:rsidTr="00BF4184">
        <w:sdt>
          <w:sdtPr>
            <w:alias w:val="Row Head:"/>
            <w:tag w:val="Row Head:"/>
            <w:id w:val="2007858907"/>
            <w:placeholder>
              <w:docPart w:val="23A112C3825F4E8697B9BA40C261C7B6"/>
            </w:placeholder>
            <w:temporary/>
            <w:showingPlcHdr/>
            <w15:appearance w15:val="hidden"/>
          </w:sdtPr>
          <w:sdtContent>
            <w:tc>
              <w:tcPr>
                <w:tcW w:w="1872" w:type="dxa"/>
              </w:tcPr>
              <w:p w14:paraId="4466071A" w14:textId="77777777" w:rsidR="00E6004D" w:rsidRPr="00BF4184" w:rsidRDefault="00E6004D" w:rsidP="00BF4184">
                <w:r w:rsidRPr="00BF4184">
                  <w:t>Row Head</w:t>
                </w:r>
              </w:p>
            </w:tc>
          </w:sdtContent>
        </w:sdt>
        <w:sdt>
          <w:sdtPr>
            <w:alias w:val="Table data:"/>
            <w:tag w:val="Table data:"/>
            <w:id w:val="143091368"/>
            <w:placeholder>
              <w:docPart w:val="878C0296FB5E46DD9B9CEE2B9C2024AF"/>
            </w:placeholder>
            <w:temporary/>
            <w:showingPlcHdr/>
            <w15:appearance w15:val="hidden"/>
          </w:sdtPr>
          <w:sdtContent>
            <w:tc>
              <w:tcPr>
                <w:tcW w:w="1872" w:type="dxa"/>
              </w:tcPr>
              <w:p w14:paraId="192B3DED" w14:textId="77777777" w:rsidR="00E6004D" w:rsidRPr="00BF4184" w:rsidRDefault="00E6004D" w:rsidP="00BF4184">
                <w:r w:rsidRPr="00BF4184">
                  <w:t>789</w:t>
                </w:r>
              </w:p>
            </w:tc>
          </w:sdtContent>
        </w:sdt>
        <w:sdt>
          <w:sdtPr>
            <w:alias w:val="Table data:"/>
            <w:tag w:val="Table data:"/>
            <w:id w:val="-961350932"/>
            <w:placeholder>
              <w:docPart w:val="39A94E135B7B4884923A5CC7E1316604"/>
            </w:placeholder>
            <w:temporary/>
            <w:showingPlcHdr/>
            <w15:appearance w15:val="hidden"/>
          </w:sdtPr>
          <w:sdtContent>
            <w:tc>
              <w:tcPr>
                <w:tcW w:w="1872" w:type="dxa"/>
              </w:tcPr>
              <w:p w14:paraId="2AF35988" w14:textId="77777777" w:rsidR="00E6004D" w:rsidRPr="00BF4184" w:rsidRDefault="00E6004D" w:rsidP="00BF4184">
                <w:r w:rsidRPr="00BF4184">
                  <w:t>789</w:t>
                </w:r>
              </w:p>
            </w:tc>
          </w:sdtContent>
        </w:sdt>
        <w:sdt>
          <w:sdtPr>
            <w:alias w:val="Table data:"/>
            <w:tag w:val="Table data:"/>
            <w:id w:val="-2023539032"/>
            <w:placeholder>
              <w:docPart w:val="CB50DC328C6E4518A3FFED77B7CA7DD9"/>
            </w:placeholder>
            <w:temporary/>
            <w:showingPlcHdr/>
            <w15:appearance w15:val="hidden"/>
          </w:sdtPr>
          <w:sdtContent>
            <w:tc>
              <w:tcPr>
                <w:tcW w:w="1872" w:type="dxa"/>
              </w:tcPr>
              <w:p w14:paraId="54BE853B" w14:textId="77777777" w:rsidR="00E6004D" w:rsidRPr="00BF4184" w:rsidRDefault="00E6004D" w:rsidP="00BF4184">
                <w:r w:rsidRPr="00BF4184">
                  <w:t>789</w:t>
                </w:r>
              </w:p>
            </w:tc>
          </w:sdtContent>
        </w:sdt>
        <w:sdt>
          <w:sdtPr>
            <w:alias w:val="Table data:"/>
            <w:tag w:val="Table data:"/>
            <w:id w:val="-1358728049"/>
            <w:placeholder>
              <w:docPart w:val="934996A284A4424696280D47652B94AE"/>
            </w:placeholder>
            <w:temporary/>
            <w:showingPlcHdr/>
            <w15:appearance w15:val="hidden"/>
          </w:sdtPr>
          <w:sdtContent>
            <w:tc>
              <w:tcPr>
                <w:tcW w:w="1872" w:type="dxa"/>
              </w:tcPr>
              <w:p w14:paraId="2C0A0592" w14:textId="77777777" w:rsidR="00E6004D" w:rsidRPr="00BF4184" w:rsidRDefault="00E6004D" w:rsidP="00BF4184">
                <w:r w:rsidRPr="00BF4184">
                  <w:t>789</w:t>
                </w:r>
              </w:p>
            </w:tc>
          </w:sdtContent>
        </w:sdt>
      </w:tr>
      <w:tr w:rsidR="00E6004D" w:rsidRPr="00BF4184" w14:paraId="4D27AFC4" w14:textId="77777777" w:rsidTr="00BF4184">
        <w:sdt>
          <w:sdtPr>
            <w:alias w:val="Row Head:"/>
            <w:tag w:val="Row Head:"/>
            <w:id w:val="-1816319134"/>
            <w:placeholder>
              <w:docPart w:val="391A90BFC3FE493088396F05B872E12B"/>
            </w:placeholder>
            <w:temporary/>
            <w:showingPlcHdr/>
            <w15:appearance w15:val="hidden"/>
          </w:sdtPr>
          <w:sdtContent>
            <w:tc>
              <w:tcPr>
                <w:tcW w:w="1872" w:type="dxa"/>
              </w:tcPr>
              <w:p w14:paraId="51B23706" w14:textId="77777777" w:rsidR="00E6004D" w:rsidRPr="00BF4184" w:rsidRDefault="00E6004D" w:rsidP="00BF4184">
                <w:r w:rsidRPr="00BF4184">
                  <w:t>Row Head</w:t>
                </w:r>
              </w:p>
            </w:tc>
          </w:sdtContent>
        </w:sdt>
        <w:sdt>
          <w:sdtPr>
            <w:alias w:val="Table data:"/>
            <w:tag w:val="Table data:"/>
            <w:id w:val="-1126006529"/>
            <w:placeholder>
              <w:docPart w:val="3D24FF401E2F4E9183995D8E049D0FC8"/>
            </w:placeholder>
            <w:temporary/>
            <w:showingPlcHdr/>
            <w15:appearance w15:val="hidden"/>
          </w:sdtPr>
          <w:sdtContent>
            <w:tc>
              <w:tcPr>
                <w:tcW w:w="1872" w:type="dxa"/>
              </w:tcPr>
              <w:p w14:paraId="3CF5BFE4" w14:textId="77777777" w:rsidR="00E6004D" w:rsidRPr="00BF4184" w:rsidRDefault="00E6004D" w:rsidP="00BF4184">
                <w:r w:rsidRPr="00BF4184">
                  <w:t>123</w:t>
                </w:r>
              </w:p>
            </w:tc>
          </w:sdtContent>
        </w:sdt>
        <w:sdt>
          <w:sdtPr>
            <w:alias w:val="Table data:"/>
            <w:tag w:val="Table data:"/>
            <w:id w:val="-1664535047"/>
            <w:placeholder>
              <w:docPart w:val="69F888DB49044D7BBFBE6335339FC7FA"/>
            </w:placeholder>
            <w:temporary/>
            <w:showingPlcHdr/>
            <w15:appearance w15:val="hidden"/>
          </w:sdtPr>
          <w:sdtContent>
            <w:tc>
              <w:tcPr>
                <w:tcW w:w="1872" w:type="dxa"/>
              </w:tcPr>
              <w:p w14:paraId="3ACF5815" w14:textId="77777777" w:rsidR="00E6004D" w:rsidRPr="00BF4184" w:rsidRDefault="00E6004D" w:rsidP="00BF4184">
                <w:r w:rsidRPr="00BF4184">
                  <w:t>123</w:t>
                </w:r>
              </w:p>
            </w:tc>
          </w:sdtContent>
        </w:sdt>
        <w:sdt>
          <w:sdtPr>
            <w:alias w:val="Table data:"/>
            <w:tag w:val="Table data:"/>
            <w:id w:val="793413143"/>
            <w:placeholder>
              <w:docPart w:val="6C9F9EC8877040E8B32A425BAD5C875C"/>
            </w:placeholder>
            <w:temporary/>
            <w:showingPlcHdr/>
            <w15:appearance w15:val="hidden"/>
          </w:sdtPr>
          <w:sdtContent>
            <w:tc>
              <w:tcPr>
                <w:tcW w:w="1872" w:type="dxa"/>
              </w:tcPr>
              <w:p w14:paraId="3F72F7B1" w14:textId="77777777" w:rsidR="00E6004D" w:rsidRPr="00BF4184" w:rsidRDefault="00E6004D" w:rsidP="00BF4184">
                <w:r w:rsidRPr="00BF4184">
                  <w:t>123</w:t>
                </w:r>
              </w:p>
            </w:tc>
          </w:sdtContent>
        </w:sdt>
        <w:sdt>
          <w:sdtPr>
            <w:alias w:val="Table data:"/>
            <w:tag w:val="Table data:"/>
            <w:id w:val="-705955148"/>
            <w:placeholder>
              <w:docPart w:val="04466460F04445EBBD6799E92F0CC459"/>
            </w:placeholder>
            <w:temporary/>
            <w:showingPlcHdr/>
            <w15:appearance w15:val="hidden"/>
          </w:sdtPr>
          <w:sdtContent>
            <w:tc>
              <w:tcPr>
                <w:tcW w:w="1872" w:type="dxa"/>
              </w:tcPr>
              <w:p w14:paraId="389527E1" w14:textId="77777777" w:rsidR="00E6004D" w:rsidRPr="00BF4184" w:rsidRDefault="00E6004D" w:rsidP="00BF4184">
                <w:r w:rsidRPr="00BF4184">
                  <w:t>123</w:t>
                </w:r>
              </w:p>
            </w:tc>
          </w:sdtContent>
        </w:sdt>
      </w:tr>
      <w:tr w:rsidR="00E6004D" w:rsidRPr="00BF4184" w14:paraId="2FF4584A" w14:textId="77777777" w:rsidTr="00BF4184">
        <w:sdt>
          <w:sdtPr>
            <w:alias w:val="Row Head:"/>
            <w:tag w:val="Row Head:"/>
            <w:id w:val="1343273948"/>
            <w:placeholder>
              <w:docPart w:val="140E3C83A9FE4A009DE105CBF70C3EE9"/>
            </w:placeholder>
            <w:temporary/>
            <w:showingPlcHdr/>
            <w15:appearance w15:val="hidden"/>
          </w:sdtPr>
          <w:sdtContent>
            <w:tc>
              <w:tcPr>
                <w:tcW w:w="1872" w:type="dxa"/>
              </w:tcPr>
              <w:p w14:paraId="068EC18E" w14:textId="77777777" w:rsidR="00E6004D" w:rsidRPr="00BF4184" w:rsidRDefault="00E6004D" w:rsidP="00BF4184">
                <w:r w:rsidRPr="00BF4184">
                  <w:t>Row Head</w:t>
                </w:r>
              </w:p>
            </w:tc>
          </w:sdtContent>
        </w:sdt>
        <w:sdt>
          <w:sdtPr>
            <w:alias w:val="Table data:"/>
            <w:tag w:val="Table data:"/>
            <w:id w:val="1340502274"/>
            <w:placeholder>
              <w:docPart w:val="A4AE5E182BFD40C6865B98DDD7AC0012"/>
            </w:placeholder>
            <w:temporary/>
            <w:showingPlcHdr/>
            <w15:appearance w15:val="hidden"/>
          </w:sdtPr>
          <w:sdtContent>
            <w:tc>
              <w:tcPr>
                <w:tcW w:w="1872" w:type="dxa"/>
              </w:tcPr>
              <w:p w14:paraId="2DA425C6" w14:textId="77777777" w:rsidR="00E6004D" w:rsidRPr="00BF4184" w:rsidRDefault="00E6004D" w:rsidP="00BF4184">
                <w:r w:rsidRPr="00BF4184">
                  <w:t>456</w:t>
                </w:r>
              </w:p>
            </w:tc>
          </w:sdtContent>
        </w:sdt>
        <w:sdt>
          <w:sdtPr>
            <w:alias w:val="Table data:"/>
            <w:tag w:val="Table data:"/>
            <w:id w:val="1123895777"/>
            <w:placeholder>
              <w:docPart w:val="B055ACEE243D4181BB1C4FA6C60E4103"/>
            </w:placeholder>
            <w:temporary/>
            <w:showingPlcHdr/>
            <w15:appearance w15:val="hidden"/>
          </w:sdtPr>
          <w:sdtContent>
            <w:tc>
              <w:tcPr>
                <w:tcW w:w="1872" w:type="dxa"/>
              </w:tcPr>
              <w:p w14:paraId="0D49F7D2" w14:textId="77777777" w:rsidR="00E6004D" w:rsidRPr="00BF4184" w:rsidRDefault="00E6004D" w:rsidP="00BF4184">
                <w:r w:rsidRPr="00BF4184">
                  <w:t>456</w:t>
                </w:r>
              </w:p>
            </w:tc>
          </w:sdtContent>
        </w:sdt>
        <w:sdt>
          <w:sdtPr>
            <w:alias w:val="Table data:"/>
            <w:tag w:val="Table data:"/>
            <w:id w:val="-1354022435"/>
            <w:placeholder>
              <w:docPart w:val="F2211B3D35A340B7BD81EE08D83F9B5E"/>
            </w:placeholder>
            <w:temporary/>
            <w:showingPlcHdr/>
            <w15:appearance w15:val="hidden"/>
          </w:sdtPr>
          <w:sdtContent>
            <w:tc>
              <w:tcPr>
                <w:tcW w:w="1872" w:type="dxa"/>
              </w:tcPr>
              <w:p w14:paraId="69B4F36D" w14:textId="77777777" w:rsidR="00E6004D" w:rsidRPr="00BF4184" w:rsidRDefault="00E6004D" w:rsidP="00BF4184">
                <w:r w:rsidRPr="00BF4184">
                  <w:t>456</w:t>
                </w:r>
              </w:p>
            </w:tc>
          </w:sdtContent>
        </w:sdt>
        <w:sdt>
          <w:sdtPr>
            <w:alias w:val="Table data:"/>
            <w:tag w:val="Table data:"/>
            <w:id w:val="1583876576"/>
            <w:placeholder>
              <w:docPart w:val="6B5E2844D0BD4C1194EC18C700D145B3"/>
            </w:placeholder>
            <w:temporary/>
            <w:showingPlcHdr/>
            <w15:appearance w15:val="hidden"/>
          </w:sdtPr>
          <w:sdtContent>
            <w:tc>
              <w:tcPr>
                <w:tcW w:w="1872" w:type="dxa"/>
              </w:tcPr>
              <w:p w14:paraId="5DEB8904" w14:textId="77777777" w:rsidR="00E6004D" w:rsidRPr="00BF4184" w:rsidRDefault="00E6004D" w:rsidP="00BF4184">
                <w:r w:rsidRPr="00BF4184">
                  <w:t>456</w:t>
                </w:r>
              </w:p>
            </w:tc>
          </w:sdtContent>
        </w:sdt>
      </w:tr>
      <w:tr w:rsidR="00E6004D" w:rsidRPr="00BF4184" w14:paraId="1702B944" w14:textId="77777777" w:rsidTr="00BF4184">
        <w:sdt>
          <w:sdtPr>
            <w:alias w:val="Row Head:"/>
            <w:tag w:val="Row Head:"/>
            <w:id w:val="-1439600689"/>
            <w:placeholder>
              <w:docPart w:val="212849878E8E43D6BBF00FC3A8D95355"/>
            </w:placeholder>
            <w:temporary/>
            <w:showingPlcHdr/>
            <w15:appearance w15:val="hidden"/>
          </w:sdtPr>
          <w:sdtContent>
            <w:tc>
              <w:tcPr>
                <w:tcW w:w="1872" w:type="dxa"/>
              </w:tcPr>
              <w:p w14:paraId="4BEBCFB2" w14:textId="77777777" w:rsidR="00E6004D" w:rsidRPr="00BF4184" w:rsidRDefault="00E6004D" w:rsidP="00BF4184">
                <w:r w:rsidRPr="00BF4184">
                  <w:t>Row Head</w:t>
                </w:r>
              </w:p>
            </w:tc>
          </w:sdtContent>
        </w:sdt>
        <w:sdt>
          <w:sdtPr>
            <w:alias w:val="Table data:"/>
            <w:tag w:val="Table data:"/>
            <w:id w:val="-1490947208"/>
            <w:placeholder>
              <w:docPart w:val="3A21EB3864514C40891472784FA787F7"/>
            </w:placeholder>
            <w:temporary/>
            <w:showingPlcHdr/>
            <w15:appearance w15:val="hidden"/>
          </w:sdtPr>
          <w:sdtContent>
            <w:tc>
              <w:tcPr>
                <w:tcW w:w="1872" w:type="dxa"/>
              </w:tcPr>
              <w:p w14:paraId="308BBE13" w14:textId="77777777" w:rsidR="00E6004D" w:rsidRPr="00BF4184" w:rsidRDefault="00E6004D" w:rsidP="00BF4184">
                <w:r w:rsidRPr="00BF4184">
                  <w:t>789</w:t>
                </w:r>
              </w:p>
            </w:tc>
          </w:sdtContent>
        </w:sdt>
        <w:sdt>
          <w:sdtPr>
            <w:alias w:val="Table data:"/>
            <w:tag w:val="Table data:"/>
            <w:id w:val="-470683202"/>
            <w:placeholder>
              <w:docPart w:val="44F7CBE77D074BA4A42BE40034A56921"/>
            </w:placeholder>
            <w:temporary/>
            <w:showingPlcHdr/>
            <w15:appearance w15:val="hidden"/>
          </w:sdtPr>
          <w:sdtContent>
            <w:tc>
              <w:tcPr>
                <w:tcW w:w="1872" w:type="dxa"/>
              </w:tcPr>
              <w:p w14:paraId="7C07B3A5" w14:textId="77777777" w:rsidR="00E6004D" w:rsidRPr="00BF4184" w:rsidRDefault="00E6004D" w:rsidP="00BF4184">
                <w:r w:rsidRPr="00BF4184">
                  <w:t>789</w:t>
                </w:r>
              </w:p>
            </w:tc>
          </w:sdtContent>
        </w:sdt>
        <w:sdt>
          <w:sdtPr>
            <w:alias w:val="Table data:"/>
            <w:tag w:val="Table data:"/>
            <w:id w:val="1440877877"/>
            <w:placeholder>
              <w:docPart w:val="62BDB8D7B3314C63A1872C1A7DA426EA"/>
            </w:placeholder>
            <w:temporary/>
            <w:showingPlcHdr/>
            <w15:appearance w15:val="hidden"/>
          </w:sdtPr>
          <w:sdtContent>
            <w:tc>
              <w:tcPr>
                <w:tcW w:w="1872" w:type="dxa"/>
              </w:tcPr>
              <w:p w14:paraId="4E83AB7D" w14:textId="77777777" w:rsidR="00E6004D" w:rsidRPr="00BF4184" w:rsidRDefault="00E6004D" w:rsidP="00BF4184">
                <w:r w:rsidRPr="00BF4184">
                  <w:t>789</w:t>
                </w:r>
              </w:p>
            </w:tc>
          </w:sdtContent>
        </w:sdt>
        <w:sdt>
          <w:sdtPr>
            <w:alias w:val="Table data:"/>
            <w:tag w:val="Table data:"/>
            <w:id w:val="695431633"/>
            <w:placeholder>
              <w:docPart w:val="A7788DBF02C547F2A6C7CDE6DA06AC0E"/>
            </w:placeholder>
            <w:temporary/>
            <w:showingPlcHdr/>
            <w15:appearance w15:val="hidden"/>
          </w:sdtPr>
          <w:sdtContent>
            <w:tc>
              <w:tcPr>
                <w:tcW w:w="1872" w:type="dxa"/>
              </w:tcPr>
              <w:p w14:paraId="2C56BFA4" w14:textId="77777777" w:rsidR="00E6004D" w:rsidRPr="00BF4184" w:rsidRDefault="00E6004D" w:rsidP="00BF4184">
                <w:r w:rsidRPr="00BF4184">
                  <w:t>789</w:t>
                </w:r>
              </w:p>
            </w:tc>
          </w:sdtContent>
        </w:sdt>
      </w:tr>
    </w:tbl>
    <w:p w14:paraId="5E8A3281" w14:textId="77777777" w:rsidR="00E81978" w:rsidRDefault="005D3A03">
      <w:pPr>
        <w:pStyle w:val="TableFigure"/>
      </w:pPr>
      <w:r>
        <w:rPr>
          <w:rStyle w:val="Emphasis"/>
        </w:rPr>
        <w:t>Note</w:t>
      </w:r>
      <w:r>
        <w:t xml:space="preserve">:  </w:t>
      </w:r>
      <w:sdt>
        <w:sdtPr>
          <w:alias w:val="Table note text:"/>
          <w:tag w:val="Table note text:"/>
          <w:id w:val="668988805"/>
          <w:placeholder>
            <w:docPart w:val="B14B9648688549F6A383E7726C34CE96"/>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773408BB52D4E5282703C999844D26A"/>
        </w:placeholder>
        <w:temporary/>
        <w:showingPlcHdr/>
        <w15:appearance w15:val="hidden"/>
      </w:sdtPr>
      <w:sdtContent>
        <w:p w14:paraId="76C05FAB" w14:textId="77777777" w:rsidR="00E81978" w:rsidRDefault="005D3A03">
          <w:pPr>
            <w:pStyle w:val="SectionTitle"/>
          </w:pPr>
          <w:r w:rsidRPr="005D3A03">
            <w:t>Figures title:</w:t>
          </w:r>
        </w:p>
      </w:sdtContent>
    </w:sdt>
    <w:p w14:paraId="4D231709" w14:textId="77777777" w:rsidR="00E81978" w:rsidRDefault="005D3A03">
      <w:pPr>
        <w:pStyle w:val="NoSpacing"/>
      </w:pPr>
      <w:r>
        <w:rPr>
          <w:noProof/>
          <w:lang w:eastAsia="en-US"/>
        </w:rPr>
        <w:drawing>
          <wp:inline distT="0" distB="0" distL="0" distR="0" wp14:anchorId="1E41CCDC" wp14:editId="5D5CE225">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378E1C" w14:textId="77777777" w:rsidR="00E81978" w:rsidRDefault="005D3A03">
      <w:pPr>
        <w:pStyle w:val="TableFigure"/>
      </w:pPr>
      <w:r>
        <w:rPr>
          <w:rStyle w:val="Emphasis"/>
        </w:rPr>
        <w:t>Figure 1</w:t>
      </w:r>
      <w:r>
        <w:t xml:space="preserve">. </w:t>
      </w:r>
      <w:sdt>
        <w:sdtPr>
          <w:alias w:val="Figure 1 text:"/>
          <w:tag w:val="Figure 1 text:"/>
          <w:id w:val="1420302148"/>
          <w:placeholder>
            <w:docPart w:val="3FF7AC02A0B545D389BEF16D4B0E014F"/>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2C5399D8"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1775E" w14:textId="77777777" w:rsidR="009530D7" w:rsidRDefault="009530D7">
      <w:pPr>
        <w:spacing w:line="240" w:lineRule="auto"/>
      </w:pPr>
      <w:r>
        <w:separator/>
      </w:r>
    </w:p>
    <w:p w14:paraId="001D36E8" w14:textId="77777777" w:rsidR="009530D7" w:rsidRDefault="009530D7"/>
  </w:endnote>
  <w:endnote w:type="continuationSeparator" w:id="0">
    <w:p w14:paraId="76FC9AE0" w14:textId="77777777" w:rsidR="009530D7" w:rsidRDefault="009530D7">
      <w:pPr>
        <w:spacing w:line="240" w:lineRule="auto"/>
      </w:pPr>
      <w:r>
        <w:continuationSeparator/>
      </w:r>
    </w:p>
    <w:p w14:paraId="53CE6CF3" w14:textId="77777777" w:rsidR="009530D7" w:rsidRDefault="00953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0F9FE" w14:textId="77777777" w:rsidR="009530D7" w:rsidRDefault="009530D7">
      <w:pPr>
        <w:spacing w:line="240" w:lineRule="auto"/>
      </w:pPr>
      <w:r>
        <w:separator/>
      </w:r>
    </w:p>
    <w:p w14:paraId="335367CE" w14:textId="77777777" w:rsidR="009530D7" w:rsidRDefault="009530D7"/>
  </w:footnote>
  <w:footnote w:type="continuationSeparator" w:id="0">
    <w:p w14:paraId="2F107ED5" w14:textId="77777777" w:rsidR="009530D7" w:rsidRDefault="009530D7">
      <w:pPr>
        <w:spacing w:line="240" w:lineRule="auto"/>
      </w:pPr>
      <w:r>
        <w:continuationSeparator/>
      </w:r>
    </w:p>
    <w:p w14:paraId="26DE8094" w14:textId="77777777" w:rsidR="009530D7" w:rsidRDefault="00953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66DC" w14:textId="77777777" w:rsidR="00E81978" w:rsidRDefault="00000000">
    <w:pPr>
      <w:pStyle w:val="Header"/>
    </w:pPr>
    <w:sdt>
      <w:sdtPr>
        <w:rPr>
          <w:rStyle w:val="Strong"/>
        </w:rPr>
        <w:alias w:val="Running head"/>
        <w:tag w:val=""/>
        <w:id w:val="12739865"/>
        <w:placeholder>
          <w:docPart w:val="A773408BB52D4E5282703C999844D26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AB1D" w14:textId="77777777" w:rsidR="00E81978" w:rsidRDefault="005D3A03">
    <w:pPr>
      <w:pStyle w:val="Header"/>
      <w:rPr>
        <w:rStyle w:val="Strong"/>
      </w:rPr>
    </w:pPr>
    <w:r>
      <w:t xml:space="preserve">Running head: </w:t>
    </w:r>
    <w:sdt>
      <w:sdtPr>
        <w:rPr>
          <w:rStyle w:val="Strong"/>
        </w:rPr>
        <w:alias w:val="Running head"/>
        <w:tag w:val=""/>
        <w:id w:val="-696842620"/>
        <w:placeholder>
          <w:docPart w:val="3FF7AC02A0B545D389BEF16D4B0E014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4741998">
    <w:abstractNumId w:val="9"/>
  </w:num>
  <w:num w:numId="2" w16cid:durableId="1253780849">
    <w:abstractNumId w:val="7"/>
  </w:num>
  <w:num w:numId="3" w16cid:durableId="1685592599">
    <w:abstractNumId w:val="6"/>
  </w:num>
  <w:num w:numId="4" w16cid:durableId="144316867">
    <w:abstractNumId w:val="5"/>
  </w:num>
  <w:num w:numId="5" w16cid:durableId="1472939253">
    <w:abstractNumId w:val="4"/>
  </w:num>
  <w:num w:numId="6" w16cid:durableId="2142071431">
    <w:abstractNumId w:val="8"/>
  </w:num>
  <w:num w:numId="7" w16cid:durableId="1546284562">
    <w:abstractNumId w:val="3"/>
  </w:num>
  <w:num w:numId="8" w16cid:durableId="98570009">
    <w:abstractNumId w:val="2"/>
  </w:num>
  <w:num w:numId="9" w16cid:durableId="1831405135">
    <w:abstractNumId w:val="1"/>
  </w:num>
  <w:num w:numId="10" w16cid:durableId="225800096">
    <w:abstractNumId w:val="0"/>
  </w:num>
  <w:num w:numId="11" w16cid:durableId="1618564141">
    <w:abstractNumId w:val="9"/>
    <w:lvlOverride w:ilvl="0">
      <w:startOverride w:val="1"/>
    </w:lvlOverride>
  </w:num>
  <w:num w:numId="12" w16cid:durableId="682589317">
    <w:abstractNumId w:val="13"/>
  </w:num>
  <w:num w:numId="13" w16cid:durableId="943733816">
    <w:abstractNumId w:val="11"/>
  </w:num>
  <w:num w:numId="14" w16cid:durableId="1679966197">
    <w:abstractNumId w:val="10"/>
  </w:num>
  <w:num w:numId="15" w16cid:durableId="16616959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29A"/>
    <w:rsid w:val="000D3F41"/>
    <w:rsid w:val="002A0A36"/>
    <w:rsid w:val="00355DCA"/>
    <w:rsid w:val="00551A02"/>
    <w:rsid w:val="005534FA"/>
    <w:rsid w:val="005C3278"/>
    <w:rsid w:val="005D3A03"/>
    <w:rsid w:val="00712D00"/>
    <w:rsid w:val="007D33C8"/>
    <w:rsid w:val="008002C0"/>
    <w:rsid w:val="008C5323"/>
    <w:rsid w:val="008E7476"/>
    <w:rsid w:val="009530D7"/>
    <w:rsid w:val="009A6A3B"/>
    <w:rsid w:val="00B823AA"/>
    <w:rsid w:val="00BA45DB"/>
    <w:rsid w:val="00BF4184"/>
    <w:rsid w:val="00C0601E"/>
    <w:rsid w:val="00C31D30"/>
    <w:rsid w:val="00C8629A"/>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CD5A7"/>
  <w15:chartTrackingRefBased/>
  <w15:docId w15:val="{28AF82D3-8A43-4403-9FED-48CE1EE1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B55F6367D74E25AF98F9C50979D7F4"/>
        <w:category>
          <w:name w:val="General"/>
          <w:gallery w:val="placeholder"/>
        </w:category>
        <w:types>
          <w:type w:val="bbPlcHdr"/>
        </w:types>
        <w:behaviors>
          <w:behavior w:val="content"/>
        </w:behaviors>
        <w:guid w:val="{C56DCBA6-1A54-4DEA-9284-0917C4AA1252}"/>
      </w:docPartPr>
      <w:docPartBody>
        <w:p w:rsidR="00BB625D" w:rsidRDefault="00000000">
          <w:pPr>
            <w:pStyle w:val="E6B55F6367D74E25AF98F9C50979D7F4"/>
          </w:pPr>
          <w:r>
            <w:t>[Title Here, up to 12 Words, on One to Two Lines]</w:t>
          </w:r>
        </w:p>
      </w:docPartBody>
    </w:docPart>
    <w:docPart>
      <w:docPartPr>
        <w:name w:val="80AC456478E44441AEA3FB921691328B"/>
        <w:category>
          <w:name w:val="General"/>
          <w:gallery w:val="placeholder"/>
        </w:category>
        <w:types>
          <w:type w:val="bbPlcHdr"/>
        </w:types>
        <w:behaviors>
          <w:behavior w:val="content"/>
        </w:behaviors>
        <w:guid w:val="{4912F542-0156-4CB1-8275-FD0E3E3C13F2}"/>
      </w:docPartPr>
      <w:docPartBody>
        <w:p w:rsidR="00BB625D" w:rsidRDefault="00000000">
          <w:pPr>
            <w:pStyle w:val="80AC456478E44441AEA3FB921691328B"/>
          </w:pPr>
          <w:r>
            <w:t>[Author Name(s), First M. Last, Omit Titles and Degrees]</w:t>
          </w:r>
        </w:p>
      </w:docPartBody>
    </w:docPart>
    <w:docPart>
      <w:docPartPr>
        <w:name w:val="35243BFBEAD948CA9370243ABDB22126"/>
        <w:category>
          <w:name w:val="General"/>
          <w:gallery w:val="placeholder"/>
        </w:category>
        <w:types>
          <w:type w:val="bbPlcHdr"/>
        </w:types>
        <w:behaviors>
          <w:behavior w:val="content"/>
        </w:behaviors>
        <w:guid w:val="{4F2E42E9-9A1D-408A-BED2-63DED5F6CDD1}"/>
      </w:docPartPr>
      <w:docPartBody>
        <w:p w:rsidR="00BB625D" w:rsidRDefault="00000000">
          <w:pPr>
            <w:pStyle w:val="35243BFBEAD948CA9370243ABDB22126"/>
          </w:pPr>
          <w:r>
            <w:t>[Institutional Affiliation(s)]</w:t>
          </w:r>
        </w:p>
      </w:docPartBody>
    </w:docPart>
    <w:docPart>
      <w:docPartPr>
        <w:name w:val="DA106560AFD84B62A3A1BB19EBDA3B2D"/>
        <w:category>
          <w:name w:val="General"/>
          <w:gallery w:val="placeholder"/>
        </w:category>
        <w:types>
          <w:type w:val="bbPlcHdr"/>
        </w:types>
        <w:behaviors>
          <w:behavior w:val="content"/>
        </w:behaviors>
        <w:guid w:val="{F9A6E114-2D64-477A-9D45-75701F3749AA}"/>
      </w:docPartPr>
      <w:docPartBody>
        <w:p w:rsidR="00BB625D" w:rsidRDefault="00000000">
          <w:pPr>
            <w:pStyle w:val="DA106560AFD84B62A3A1BB19EBDA3B2D"/>
          </w:pPr>
          <w:r>
            <w:t>Author Note</w:t>
          </w:r>
        </w:p>
      </w:docPartBody>
    </w:docPart>
    <w:docPart>
      <w:docPartPr>
        <w:name w:val="AFB7F7F286064418935864FEC9D22639"/>
        <w:category>
          <w:name w:val="General"/>
          <w:gallery w:val="placeholder"/>
        </w:category>
        <w:types>
          <w:type w:val="bbPlcHdr"/>
        </w:types>
        <w:behaviors>
          <w:behavior w:val="content"/>
        </w:behaviors>
        <w:guid w:val="{AA1BF7DD-7769-43BA-9DBD-7B2BD54DD4C5}"/>
      </w:docPartPr>
      <w:docPartBody>
        <w:p w:rsidR="00BB625D" w:rsidRDefault="00000000">
          <w:pPr>
            <w:pStyle w:val="AFB7F7F286064418935864FEC9D22639"/>
          </w:pPr>
          <w:r>
            <w:t>[Include any grant/funding information and a complete correspondence address.]</w:t>
          </w:r>
        </w:p>
      </w:docPartBody>
    </w:docPart>
    <w:docPart>
      <w:docPartPr>
        <w:name w:val="3BCB7C86FEA042B68A87EBDAF3A8508C"/>
        <w:category>
          <w:name w:val="General"/>
          <w:gallery w:val="placeholder"/>
        </w:category>
        <w:types>
          <w:type w:val="bbPlcHdr"/>
        </w:types>
        <w:behaviors>
          <w:behavior w:val="content"/>
        </w:behaviors>
        <w:guid w:val="{A067D91E-FC88-4ED4-85EB-A1FE69F7C1F5}"/>
      </w:docPartPr>
      <w:docPartBody>
        <w:p w:rsidR="00BB625D" w:rsidRDefault="00000000">
          <w:pPr>
            <w:pStyle w:val="3BCB7C86FEA042B68A87EBDAF3A8508C"/>
          </w:pPr>
          <w:r>
            <w:t>Abstract</w:t>
          </w:r>
        </w:p>
      </w:docPartBody>
    </w:docPart>
    <w:docPart>
      <w:docPartPr>
        <w:name w:val="B982FD3B930A45A887E3DB94931109DF"/>
        <w:category>
          <w:name w:val="General"/>
          <w:gallery w:val="placeholder"/>
        </w:category>
        <w:types>
          <w:type w:val="bbPlcHdr"/>
        </w:types>
        <w:behaviors>
          <w:behavior w:val="content"/>
        </w:behaviors>
        <w:guid w:val="{D72E9A4B-E377-4638-8687-777C8E85F82C}"/>
      </w:docPartPr>
      <w:docPartBody>
        <w:p w:rsidR="00BB625D" w:rsidRDefault="00000000">
          <w:pPr>
            <w:pStyle w:val="B982FD3B930A45A887E3DB94931109DF"/>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7133744B11D042809977EAECBEE5440D"/>
        <w:category>
          <w:name w:val="General"/>
          <w:gallery w:val="placeholder"/>
        </w:category>
        <w:types>
          <w:type w:val="bbPlcHdr"/>
        </w:types>
        <w:behaviors>
          <w:behavior w:val="content"/>
        </w:behaviors>
        <w:guid w:val="{F2214600-AD64-4A14-AC7C-EF329273B5F2}"/>
      </w:docPartPr>
      <w:docPartBody>
        <w:p w:rsidR="00BB625D" w:rsidRDefault="00000000">
          <w:pPr>
            <w:pStyle w:val="7133744B11D042809977EAECBEE5440D"/>
          </w:pPr>
          <w:r>
            <w:t>[Click here to add keywords.]</w:t>
          </w:r>
        </w:p>
      </w:docPartBody>
    </w:docPart>
    <w:docPart>
      <w:docPartPr>
        <w:name w:val="C69D2CD8F377437BB676D357C3E8D617"/>
        <w:category>
          <w:name w:val="General"/>
          <w:gallery w:val="placeholder"/>
        </w:category>
        <w:types>
          <w:type w:val="bbPlcHdr"/>
        </w:types>
        <w:behaviors>
          <w:behavior w:val="content"/>
        </w:behaviors>
        <w:guid w:val="{5484A868-F9CD-4826-BE66-CA458354B8E5}"/>
      </w:docPartPr>
      <w:docPartBody>
        <w:p w:rsidR="00BB625D" w:rsidRDefault="00000000">
          <w:pPr>
            <w:pStyle w:val="C69D2CD8F377437BB676D357C3E8D617"/>
          </w:pPr>
          <w:r>
            <w:t>[Title Here, up to 12 Words, on One to Two Lines]</w:t>
          </w:r>
        </w:p>
      </w:docPartBody>
    </w:docPart>
    <w:docPart>
      <w:docPartPr>
        <w:name w:val="9354B1E6BA034B02A69545E020D36293"/>
        <w:category>
          <w:name w:val="General"/>
          <w:gallery w:val="placeholder"/>
        </w:category>
        <w:types>
          <w:type w:val="bbPlcHdr"/>
        </w:types>
        <w:behaviors>
          <w:behavior w:val="content"/>
        </w:behaviors>
        <w:guid w:val="{C2B90D97-2D08-45AE-8B08-BF6C5C762A70}"/>
      </w:docPartPr>
      <w:docPartBody>
        <w:p w:rsidR="00BB625D" w:rsidRDefault="00000000">
          <w:pPr>
            <w:pStyle w:val="9354B1E6BA034B02A69545E020D3629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7D77643A05874CF7B5D867BCD22AA61C"/>
        <w:category>
          <w:name w:val="General"/>
          <w:gallery w:val="placeholder"/>
        </w:category>
        <w:types>
          <w:type w:val="bbPlcHdr"/>
        </w:types>
        <w:behaviors>
          <w:behavior w:val="content"/>
        </w:behaviors>
        <w:guid w:val="{2582D972-EACA-4F7D-AB77-F41A3F21807C}"/>
      </w:docPartPr>
      <w:docPartBody>
        <w:p w:rsidR="00BB625D" w:rsidRDefault="00000000">
          <w:pPr>
            <w:pStyle w:val="7D77643A05874CF7B5D867BCD22AA61C"/>
          </w:pPr>
          <w:r>
            <w:t>[Heading 1]</w:t>
          </w:r>
        </w:p>
      </w:docPartBody>
    </w:docPart>
    <w:docPart>
      <w:docPartPr>
        <w:name w:val="849ADDBE210C40AEA308D1A0C70FF172"/>
        <w:category>
          <w:name w:val="General"/>
          <w:gallery w:val="placeholder"/>
        </w:category>
        <w:types>
          <w:type w:val="bbPlcHdr"/>
        </w:types>
        <w:behaviors>
          <w:behavior w:val="content"/>
        </w:behaviors>
        <w:guid w:val="{3E3BD49F-09AA-4941-B710-57298B313161}"/>
      </w:docPartPr>
      <w:docPartBody>
        <w:p w:rsidR="00BB625D" w:rsidRDefault="00000000">
          <w:pPr>
            <w:pStyle w:val="849ADDBE210C40AEA308D1A0C70FF172"/>
          </w:pPr>
          <w:r>
            <w:t>[The first two heading levels get their own paragraph, as shown here.  Headings 3, 4, and 5 are run-in headings used at the beginning of the paragraph.]</w:t>
          </w:r>
        </w:p>
      </w:docPartBody>
    </w:docPart>
    <w:docPart>
      <w:docPartPr>
        <w:name w:val="B73EDE1389374006B6CE01E54677D1CF"/>
        <w:category>
          <w:name w:val="General"/>
          <w:gallery w:val="placeholder"/>
        </w:category>
        <w:types>
          <w:type w:val="bbPlcHdr"/>
        </w:types>
        <w:behaviors>
          <w:behavior w:val="content"/>
        </w:behaviors>
        <w:guid w:val="{3B558040-ACF0-4E4D-9123-EFE7A230D569}"/>
      </w:docPartPr>
      <w:docPartBody>
        <w:p w:rsidR="00BB625D" w:rsidRDefault="00000000">
          <w:pPr>
            <w:pStyle w:val="B73EDE1389374006B6CE01E54677D1CF"/>
          </w:pPr>
          <w:r w:rsidRPr="00C31D30">
            <w:t>[Heading 2]</w:t>
          </w:r>
        </w:p>
      </w:docPartBody>
    </w:docPart>
    <w:docPart>
      <w:docPartPr>
        <w:name w:val="5225EC715C2840D1A90429BEC5CE6B55"/>
        <w:category>
          <w:name w:val="General"/>
          <w:gallery w:val="placeholder"/>
        </w:category>
        <w:types>
          <w:type w:val="bbPlcHdr"/>
        </w:types>
        <w:behaviors>
          <w:behavior w:val="content"/>
        </w:behaviors>
        <w:guid w:val="{AF50669F-D9DB-42C9-9E72-73B62BBE0D64}"/>
      </w:docPartPr>
      <w:docPartBody>
        <w:p w:rsidR="00BB625D" w:rsidRDefault="00000000">
          <w:pPr>
            <w:pStyle w:val="5225EC715C2840D1A90429BEC5CE6B55"/>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2EE0396E64F740118A4C7A1F28B45ECF"/>
        <w:category>
          <w:name w:val="General"/>
          <w:gallery w:val="placeholder"/>
        </w:category>
        <w:types>
          <w:type w:val="bbPlcHdr"/>
        </w:types>
        <w:behaviors>
          <w:behavior w:val="content"/>
        </w:behaviors>
        <w:guid w:val="{EAB8D400-4FC6-4799-B65A-961C228AE6E9}"/>
      </w:docPartPr>
      <w:docPartBody>
        <w:p w:rsidR="00BB625D" w:rsidRDefault="00000000">
          <w:pPr>
            <w:pStyle w:val="2EE0396E64F740118A4C7A1F28B45ECF"/>
          </w:pPr>
          <w:r w:rsidRPr="00C31D30">
            <w:t>[Heading 3]</w:t>
          </w:r>
        </w:p>
      </w:docPartBody>
    </w:docPart>
    <w:docPart>
      <w:docPartPr>
        <w:name w:val="5180118FC74E44AEB29A73FDDB5388B9"/>
        <w:category>
          <w:name w:val="General"/>
          <w:gallery w:val="placeholder"/>
        </w:category>
        <w:types>
          <w:type w:val="bbPlcHdr"/>
        </w:types>
        <w:behaviors>
          <w:behavior w:val="content"/>
        </w:behaviors>
        <w:guid w:val="{D7612BDC-C896-4577-82C9-B9A49D58812E}"/>
      </w:docPartPr>
      <w:docPartBody>
        <w:p w:rsidR="00BB625D" w:rsidRDefault="00000000">
          <w:pPr>
            <w:pStyle w:val="5180118FC74E44AEB29A73FDDB5388B9"/>
          </w:pPr>
          <w:r>
            <w:t>[Include a period at the end of a run-in heading.  Note that you can include consecutive paragraphs with their own headings, where appropriate.]</w:t>
          </w:r>
        </w:p>
      </w:docPartBody>
    </w:docPart>
    <w:docPart>
      <w:docPartPr>
        <w:name w:val="018EFB4EA03146C584123A31DD2E07CB"/>
        <w:category>
          <w:name w:val="General"/>
          <w:gallery w:val="placeholder"/>
        </w:category>
        <w:types>
          <w:type w:val="bbPlcHdr"/>
        </w:types>
        <w:behaviors>
          <w:behavior w:val="content"/>
        </w:behaviors>
        <w:guid w:val="{97AE7059-91AA-49CC-ABD1-F6E5917E6FEA}"/>
      </w:docPartPr>
      <w:docPartBody>
        <w:p w:rsidR="00BB625D" w:rsidRDefault="00000000">
          <w:pPr>
            <w:pStyle w:val="018EFB4EA03146C584123A31DD2E07CB"/>
          </w:pPr>
          <w:r w:rsidRPr="00C31D30">
            <w:t>[Heading 4]</w:t>
          </w:r>
        </w:p>
      </w:docPartBody>
    </w:docPart>
    <w:docPart>
      <w:docPartPr>
        <w:name w:val="5A58EF7A5C8D4E09971A78D6955D3701"/>
        <w:category>
          <w:name w:val="General"/>
          <w:gallery w:val="placeholder"/>
        </w:category>
        <w:types>
          <w:type w:val="bbPlcHdr"/>
        </w:types>
        <w:behaviors>
          <w:behavior w:val="content"/>
        </w:behaviors>
        <w:guid w:val="{2E4CAAEF-8C82-44CC-ACF1-F2670C59DF3A}"/>
      </w:docPartPr>
      <w:docPartBody>
        <w:p w:rsidR="00BB625D" w:rsidRDefault="00000000">
          <w:pPr>
            <w:pStyle w:val="5A58EF7A5C8D4E09971A78D6955D370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D80644B3F5874797B69CA183A3B0D5C8"/>
        <w:category>
          <w:name w:val="General"/>
          <w:gallery w:val="placeholder"/>
        </w:category>
        <w:types>
          <w:type w:val="bbPlcHdr"/>
        </w:types>
        <w:behaviors>
          <w:behavior w:val="content"/>
        </w:behaviors>
        <w:guid w:val="{8B82CAD3-388F-4A7A-AED8-94B1D6AB9E3C}"/>
      </w:docPartPr>
      <w:docPartBody>
        <w:p w:rsidR="00BB625D" w:rsidRDefault="00000000">
          <w:pPr>
            <w:pStyle w:val="D80644B3F5874797B69CA183A3B0D5C8"/>
          </w:pPr>
          <w:r>
            <w:t>Last Name, Year</w:t>
          </w:r>
        </w:p>
      </w:docPartBody>
    </w:docPart>
    <w:docPart>
      <w:docPartPr>
        <w:name w:val="FFF2B304E16C41449C51FBA742EE21E2"/>
        <w:category>
          <w:name w:val="General"/>
          <w:gallery w:val="placeholder"/>
        </w:category>
        <w:types>
          <w:type w:val="bbPlcHdr"/>
        </w:types>
        <w:behaviors>
          <w:behavior w:val="content"/>
        </w:behaviors>
        <w:guid w:val="{2793C888-A44E-4554-98A0-70A1D9CC2D8E}"/>
      </w:docPartPr>
      <w:docPartBody>
        <w:p w:rsidR="00BB625D" w:rsidRDefault="00000000">
          <w:pPr>
            <w:pStyle w:val="FFF2B304E16C41449C51FBA742EE21E2"/>
          </w:pPr>
          <w:r w:rsidRPr="00C31D30">
            <w:t>[Heading 5]</w:t>
          </w:r>
        </w:p>
      </w:docPartBody>
    </w:docPart>
    <w:docPart>
      <w:docPartPr>
        <w:name w:val="C1CFC9A57A834DB88166A96A6ED3F164"/>
        <w:category>
          <w:name w:val="General"/>
          <w:gallery w:val="placeholder"/>
        </w:category>
        <w:types>
          <w:type w:val="bbPlcHdr"/>
        </w:types>
        <w:behaviors>
          <w:behavior w:val="content"/>
        </w:behaviors>
        <w:guid w:val="{C705D206-F9F2-4C37-B184-33AD1ACAC42C}"/>
      </w:docPartPr>
      <w:docPartBody>
        <w:p w:rsidR="00BB625D" w:rsidRDefault="00000000">
          <w:pPr>
            <w:pStyle w:val="C1CFC9A57A834DB88166A96A6ED3F164"/>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F8DC5473B5A2496785460A2916A40DF1"/>
        <w:category>
          <w:name w:val="General"/>
          <w:gallery w:val="placeholder"/>
        </w:category>
        <w:types>
          <w:type w:val="bbPlcHdr"/>
        </w:types>
        <w:behaviors>
          <w:behavior w:val="content"/>
        </w:behaviors>
        <w:guid w:val="{83F1233F-CD18-4EA0-A11E-1C0144989D19}"/>
      </w:docPartPr>
      <w:docPartBody>
        <w:p w:rsidR="00BB625D" w:rsidRDefault="00000000">
          <w:pPr>
            <w:pStyle w:val="F8DC5473B5A2496785460A2916A40DF1"/>
          </w:pPr>
          <w:r>
            <w:t>Last Name, Year</w:t>
          </w:r>
        </w:p>
      </w:docPartBody>
    </w:docPart>
    <w:docPart>
      <w:docPartPr>
        <w:name w:val="84D72BDD4A19455B96BB5DC1D53D749B"/>
        <w:category>
          <w:name w:val="General"/>
          <w:gallery w:val="placeholder"/>
        </w:category>
        <w:types>
          <w:type w:val="bbPlcHdr"/>
        </w:types>
        <w:behaviors>
          <w:behavior w:val="content"/>
        </w:behaviors>
        <w:guid w:val="{34FB7711-B510-4993-9D08-6CBFE42CFDD2}"/>
      </w:docPartPr>
      <w:docPartBody>
        <w:p w:rsidR="00BB625D" w:rsidRDefault="00000000">
          <w:pPr>
            <w:pStyle w:val="84D72BDD4A19455B96BB5DC1D53D749B"/>
          </w:pPr>
          <w:r>
            <w:t>Footnotes</w:t>
          </w:r>
        </w:p>
      </w:docPartBody>
    </w:docPart>
    <w:docPart>
      <w:docPartPr>
        <w:name w:val="597E34A5675549329935F39ACF7D6123"/>
        <w:category>
          <w:name w:val="General"/>
          <w:gallery w:val="placeholder"/>
        </w:category>
        <w:types>
          <w:type w:val="bbPlcHdr"/>
        </w:types>
        <w:behaviors>
          <w:behavior w:val="content"/>
        </w:behaviors>
        <w:guid w:val="{8BD02997-AB37-4FD5-93FB-83D993DECA9C}"/>
      </w:docPartPr>
      <w:docPartBody>
        <w:p w:rsidR="00BB625D" w:rsidRDefault="00000000">
          <w:pPr>
            <w:pStyle w:val="597E34A5675549329935F39ACF7D6123"/>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E4B068D7371407A9092A1D1BA4F45F3"/>
        <w:category>
          <w:name w:val="General"/>
          <w:gallery w:val="placeholder"/>
        </w:category>
        <w:types>
          <w:type w:val="bbPlcHdr"/>
        </w:types>
        <w:behaviors>
          <w:behavior w:val="content"/>
        </w:behaviors>
        <w:guid w:val="{87CF296B-E3BF-4FF8-BCC9-036D17E6BB69}"/>
      </w:docPartPr>
      <w:docPartBody>
        <w:p w:rsidR="00BB625D" w:rsidRDefault="00000000">
          <w:pPr>
            <w:pStyle w:val="EE4B068D7371407A9092A1D1BA4F45F3"/>
          </w:pPr>
          <w:r w:rsidRPr="00C0601E">
            <w:t>[Table Title]</w:t>
          </w:r>
        </w:p>
      </w:docPartBody>
    </w:docPart>
    <w:docPart>
      <w:docPartPr>
        <w:name w:val="CD14521A2FC94A7C9818D2F0EC30FB8F"/>
        <w:category>
          <w:name w:val="General"/>
          <w:gallery w:val="placeholder"/>
        </w:category>
        <w:types>
          <w:type w:val="bbPlcHdr"/>
        </w:types>
        <w:behaviors>
          <w:behavior w:val="content"/>
        </w:behaviors>
        <w:guid w:val="{E2111A5C-6CB3-48DD-B302-4410BAB0DC4B}"/>
      </w:docPartPr>
      <w:docPartBody>
        <w:p w:rsidR="00BB625D" w:rsidRDefault="00000000">
          <w:pPr>
            <w:pStyle w:val="CD14521A2FC94A7C9818D2F0EC30FB8F"/>
          </w:pPr>
          <w:r w:rsidRPr="00BF4184">
            <w:t>Column Head</w:t>
          </w:r>
        </w:p>
      </w:docPartBody>
    </w:docPart>
    <w:docPart>
      <w:docPartPr>
        <w:name w:val="30A806E1875E4632BF3518957E039943"/>
        <w:category>
          <w:name w:val="General"/>
          <w:gallery w:val="placeholder"/>
        </w:category>
        <w:types>
          <w:type w:val="bbPlcHdr"/>
        </w:types>
        <w:behaviors>
          <w:behavior w:val="content"/>
        </w:behaviors>
        <w:guid w:val="{01D88496-FA27-4893-A38E-7CBE42357869}"/>
      </w:docPartPr>
      <w:docPartBody>
        <w:p w:rsidR="00BB625D" w:rsidRDefault="00000000">
          <w:pPr>
            <w:pStyle w:val="30A806E1875E4632BF3518957E039943"/>
          </w:pPr>
          <w:r w:rsidRPr="00BF4184">
            <w:t>Column Head</w:t>
          </w:r>
        </w:p>
      </w:docPartBody>
    </w:docPart>
    <w:docPart>
      <w:docPartPr>
        <w:name w:val="85B46CD7128A428983499EC09F1D41E8"/>
        <w:category>
          <w:name w:val="General"/>
          <w:gallery w:val="placeholder"/>
        </w:category>
        <w:types>
          <w:type w:val="bbPlcHdr"/>
        </w:types>
        <w:behaviors>
          <w:behavior w:val="content"/>
        </w:behaviors>
        <w:guid w:val="{124C6288-45CB-4CED-AB52-918CE1893F86}"/>
      </w:docPartPr>
      <w:docPartBody>
        <w:p w:rsidR="00BB625D" w:rsidRDefault="00000000">
          <w:pPr>
            <w:pStyle w:val="85B46CD7128A428983499EC09F1D41E8"/>
          </w:pPr>
          <w:r w:rsidRPr="00BF4184">
            <w:t>Column Head</w:t>
          </w:r>
        </w:p>
      </w:docPartBody>
    </w:docPart>
    <w:docPart>
      <w:docPartPr>
        <w:name w:val="0EB232F5D8CF4BB283482C14807079B1"/>
        <w:category>
          <w:name w:val="General"/>
          <w:gallery w:val="placeholder"/>
        </w:category>
        <w:types>
          <w:type w:val="bbPlcHdr"/>
        </w:types>
        <w:behaviors>
          <w:behavior w:val="content"/>
        </w:behaviors>
        <w:guid w:val="{241827EE-5DA3-4A98-BB52-CBAD34AA1496}"/>
      </w:docPartPr>
      <w:docPartBody>
        <w:p w:rsidR="00BB625D" w:rsidRDefault="00000000">
          <w:pPr>
            <w:pStyle w:val="0EB232F5D8CF4BB283482C14807079B1"/>
          </w:pPr>
          <w:r w:rsidRPr="00BF4184">
            <w:t>Column Head</w:t>
          </w:r>
        </w:p>
      </w:docPartBody>
    </w:docPart>
    <w:docPart>
      <w:docPartPr>
        <w:name w:val="37A4C97F16AC4CE0B171640B0DF8D5D8"/>
        <w:category>
          <w:name w:val="General"/>
          <w:gallery w:val="placeholder"/>
        </w:category>
        <w:types>
          <w:type w:val="bbPlcHdr"/>
        </w:types>
        <w:behaviors>
          <w:behavior w:val="content"/>
        </w:behaviors>
        <w:guid w:val="{1B38E71A-AC20-4F12-B63C-04AD61D67C3F}"/>
      </w:docPartPr>
      <w:docPartBody>
        <w:p w:rsidR="00BB625D" w:rsidRDefault="00000000">
          <w:pPr>
            <w:pStyle w:val="37A4C97F16AC4CE0B171640B0DF8D5D8"/>
          </w:pPr>
          <w:r w:rsidRPr="00BF4184">
            <w:t>Column Head</w:t>
          </w:r>
        </w:p>
      </w:docPartBody>
    </w:docPart>
    <w:docPart>
      <w:docPartPr>
        <w:name w:val="3D7E22CC2E9D48B7A2ED0B2F23828406"/>
        <w:category>
          <w:name w:val="General"/>
          <w:gallery w:val="placeholder"/>
        </w:category>
        <w:types>
          <w:type w:val="bbPlcHdr"/>
        </w:types>
        <w:behaviors>
          <w:behavior w:val="content"/>
        </w:behaviors>
        <w:guid w:val="{47CD71AE-BC74-4B98-96A9-C7BB50616B9D}"/>
      </w:docPartPr>
      <w:docPartBody>
        <w:p w:rsidR="00BB625D" w:rsidRDefault="00000000">
          <w:pPr>
            <w:pStyle w:val="3D7E22CC2E9D48B7A2ED0B2F23828406"/>
          </w:pPr>
          <w:r w:rsidRPr="00BF4184">
            <w:t>Row Head</w:t>
          </w:r>
        </w:p>
      </w:docPartBody>
    </w:docPart>
    <w:docPart>
      <w:docPartPr>
        <w:name w:val="7D26BE8C12FF4AF69B6E8D16515840F6"/>
        <w:category>
          <w:name w:val="General"/>
          <w:gallery w:val="placeholder"/>
        </w:category>
        <w:types>
          <w:type w:val="bbPlcHdr"/>
        </w:types>
        <w:behaviors>
          <w:behavior w:val="content"/>
        </w:behaviors>
        <w:guid w:val="{EF44700B-E6CE-4F42-9E20-70FFF45FD64D}"/>
      </w:docPartPr>
      <w:docPartBody>
        <w:p w:rsidR="00BB625D" w:rsidRDefault="00000000">
          <w:pPr>
            <w:pStyle w:val="7D26BE8C12FF4AF69B6E8D16515840F6"/>
          </w:pPr>
          <w:r w:rsidRPr="00BF4184">
            <w:t>123</w:t>
          </w:r>
        </w:p>
      </w:docPartBody>
    </w:docPart>
    <w:docPart>
      <w:docPartPr>
        <w:name w:val="B6C050754EA84A649EA41011C2A394EF"/>
        <w:category>
          <w:name w:val="General"/>
          <w:gallery w:val="placeholder"/>
        </w:category>
        <w:types>
          <w:type w:val="bbPlcHdr"/>
        </w:types>
        <w:behaviors>
          <w:behavior w:val="content"/>
        </w:behaviors>
        <w:guid w:val="{C43E8109-513E-436A-8412-16061ACAEC6B}"/>
      </w:docPartPr>
      <w:docPartBody>
        <w:p w:rsidR="00BB625D" w:rsidRDefault="00000000">
          <w:pPr>
            <w:pStyle w:val="B6C050754EA84A649EA41011C2A394EF"/>
          </w:pPr>
          <w:r w:rsidRPr="00BF4184">
            <w:t>123</w:t>
          </w:r>
        </w:p>
      </w:docPartBody>
    </w:docPart>
    <w:docPart>
      <w:docPartPr>
        <w:name w:val="149313EAD842418A9105FB2F9E1D1F04"/>
        <w:category>
          <w:name w:val="General"/>
          <w:gallery w:val="placeholder"/>
        </w:category>
        <w:types>
          <w:type w:val="bbPlcHdr"/>
        </w:types>
        <w:behaviors>
          <w:behavior w:val="content"/>
        </w:behaviors>
        <w:guid w:val="{764D14CA-D606-475A-8E01-B9229B0B33AA}"/>
      </w:docPartPr>
      <w:docPartBody>
        <w:p w:rsidR="00BB625D" w:rsidRDefault="00000000">
          <w:pPr>
            <w:pStyle w:val="149313EAD842418A9105FB2F9E1D1F04"/>
          </w:pPr>
          <w:r w:rsidRPr="00BF4184">
            <w:t>123</w:t>
          </w:r>
        </w:p>
      </w:docPartBody>
    </w:docPart>
    <w:docPart>
      <w:docPartPr>
        <w:name w:val="B65DA6B564954954BA3872CC46331982"/>
        <w:category>
          <w:name w:val="General"/>
          <w:gallery w:val="placeholder"/>
        </w:category>
        <w:types>
          <w:type w:val="bbPlcHdr"/>
        </w:types>
        <w:behaviors>
          <w:behavior w:val="content"/>
        </w:behaviors>
        <w:guid w:val="{53D51B1B-D5B1-4B2A-8A2D-E3188B282F7F}"/>
      </w:docPartPr>
      <w:docPartBody>
        <w:p w:rsidR="00BB625D" w:rsidRDefault="00000000">
          <w:pPr>
            <w:pStyle w:val="B65DA6B564954954BA3872CC46331982"/>
          </w:pPr>
          <w:r w:rsidRPr="00BF4184">
            <w:t>123</w:t>
          </w:r>
        </w:p>
      </w:docPartBody>
    </w:docPart>
    <w:docPart>
      <w:docPartPr>
        <w:name w:val="142F7232AE2D40559DDCBD472CCD082E"/>
        <w:category>
          <w:name w:val="General"/>
          <w:gallery w:val="placeholder"/>
        </w:category>
        <w:types>
          <w:type w:val="bbPlcHdr"/>
        </w:types>
        <w:behaviors>
          <w:behavior w:val="content"/>
        </w:behaviors>
        <w:guid w:val="{05BA6337-CBE6-4774-8025-B51A176500C4}"/>
      </w:docPartPr>
      <w:docPartBody>
        <w:p w:rsidR="00BB625D" w:rsidRDefault="00000000">
          <w:pPr>
            <w:pStyle w:val="142F7232AE2D40559DDCBD472CCD082E"/>
          </w:pPr>
          <w:r w:rsidRPr="00BF4184">
            <w:t>Row Head</w:t>
          </w:r>
        </w:p>
      </w:docPartBody>
    </w:docPart>
    <w:docPart>
      <w:docPartPr>
        <w:name w:val="E45902D2BC6348BDB08472EB8DF9BA09"/>
        <w:category>
          <w:name w:val="General"/>
          <w:gallery w:val="placeholder"/>
        </w:category>
        <w:types>
          <w:type w:val="bbPlcHdr"/>
        </w:types>
        <w:behaviors>
          <w:behavior w:val="content"/>
        </w:behaviors>
        <w:guid w:val="{401C69E3-D26C-4950-B8F5-033735FC09F5}"/>
      </w:docPartPr>
      <w:docPartBody>
        <w:p w:rsidR="00BB625D" w:rsidRDefault="00000000">
          <w:pPr>
            <w:pStyle w:val="E45902D2BC6348BDB08472EB8DF9BA09"/>
          </w:pPr>
          <w:r w:rsidRPr="00BF4184">
            <w:t>456</w:t>
          </w:r>
        </w:p>
      </w:docPartBody>
    </w:docPart>
    <w:docPart>
      <w:docPartPr>
        <w:name w:val="5DBB8374FC2F4BF6B098237EC392D9F0"/>
        <w:category>
          <w:name w:val="General"/>
          <w:gallery w:val="placeholder"/>
        </w:category>
        <w:types>
          <w:type w:val="bbPlcHdr"/>
        </w:types>
        <w:behaviors>
          <w:behavior w:val="content"/>
        </w:behaviors>
        <w:guid w:val="{F6BFDDE7-F789-4F49-A50D-640B709A2F52}"/>
      </w:docPartPr>
      <w:docPartBody>
        <w:p w:rsidR="00BB625D" w:rsidRDefault="00000000">
          <w:pPr>
            <w:pStyle w:val="5DBB8374FC2F4BF6B098237EC392D9F0"/>
          </w:pPr>
          <w:r w:rsidRPr="00BF4184">
            <w:t>456</w:t>
          </w:r>
        </w:p>
      </w:docPartBody>
    </w:docPart>
    <w:docPart>
      <w:docPartPr>
        <w:name w:val="56521240BF104B85BAF4206072E59B57"/>
        <w:category>
          <w:name w:val="General"/>
          <w:gallery w:val="placeholder"/>
        </w:category>
        <w:types>
          <w:type w:val="bbPlcHdr"/>
        </w:types>
        <w:behaviors>
          <w:behavior w:val="content"/>
        </w:behaviors>
        <w:guid w:val="{F846EE8F-A28D-4472-9826-92D5CDB37085}"/>
      </w:docPartPr>
      <w:docPartBody>
        <w:p w:rsidR="00BB625D" w:rsidRDefault="00000000">
          <w:pPr>
            <w:pStyle w:val="56521240BF104B85BAF4206072E59B57"/>
          </w:pPr>
          <w:r w:rsidRPr="00BF4184">
            <w:t>456</w:t>
          </w:r>
        </w:p>
      </w:docPartBody>
    </w:docPart>
    <w:docPart>
      <w:docPartPr>
        <w:name w:val="733354ABE1604F01A873149FBC169E91"/>
        <w:category>
          <w:name w:val="General"/>
          <w:gallery w:val="placeholder"/>
        </w:category>
        <w:types>
          <w:type w:val="bbPlcHdr"/>
        </w:types>
        <w:behaviors>
          <w:behavior w:val="content"/>
        </w:behaviors>
        <w:guid w:val="{4D3BA8F2-F20A-4B11-B8E5-2F617C043DCE}"/>
      </w:docPartPr>
      <w:docPartBody>
        <w:p w:rsidR="00BB625D" w:rsidRDefault="00000000">
          <w:pPr>
            <w:pStyle w:val="733354ABE1604F01A873149FBC169E91"/>
          </w:pPr>
          <w:r w:rsidRPr="00BF4184">
            <w:t>456</w:t>
          </w:r>
        </w:p>
      </w:docPartBody>
    </w:docPart>
    <w:docPart>
      <w:docPartPr>
        <w:name w:val="23A112C3825F4E8697B9BA40C261C7B6"/>
        <w:category>
          <w:name w:val="General"/>
          <w:gallery w:val="placeholder"/>
        </w:category>
        <w:types>
          <w:type w:val="bbPlcHdr"/>
        </w:types>
        <w:behaviors>
          <w:behavior w:val="content"/>
        </w:behaviors>
        <w:guid w:val="{69ADCF2C-4692-4597-96FC-2EBB75080773}"/>
      </w:docPartPr>
      <w:docPartBody>
        <w:p w:rsidR="00BB625D" w:rsidRDefault="00000000">
          <w:pPr>
            <w:pStyle w:val="23A112C3825F4E8697B9BA40C261C7B6"/>
          </w:pPr>
          <w:r w:rsidRPr="00BF4184">
            <w:t>Row Head</w:t>
          </w:r>
        </w:p>
      </w:docPartBody>
    </w:docPart>
    <w:docPart>
      <w:docPartPr>
        <w:name w:val="878C0296FB5E46DD9B9CEE2B9C2024AF"/>
        <w:category>
          <w:name w:val="General"/>
          <w:gallery w:val="placeholder"/>
        </w:category>
        <w:types>
          <w:type w:val="bbPlcHdr"/>
        </w:types>
        <w:behaviors>
          <w:behavior w:val="content"/>
        </w:behaviors>
        <w:guid w:val="{339A57C3-E631-4FE1-B7C2-99DB39947650}"/>
      </w:docPartPr>
      <w:docPartBody>
        <w:p w:rsidR="00BB625D" w:rsidRDefault="00000000">
          <w:pPr>
            <w:pStyle w:val="878C0296FB5E46DD9B9CEE2B9C2024AF"/>
          </w:pPr>
          <w:r w:rsidRPr="00BF4184">
            <w:t>789</w:t>
          </w:r>
        </w:p>
      </w:docPartBody>
    </w:docPart>
    <w:docPart>
      <w:docPartPr>
        <w:name w:val="39A94E135B7B4884923A5CC7E1316604"/>
        <w:category>
          <w:name w:val="General"/>
          <w:gallery w:val="placeholder"/>
        </w:category>
        <w:types>
          <w:type w:val="bbPlcHdr"/>
        </w:types>
        <w:behaviors>
          <w:behavior w:val="content"/>
        </w:behaviors>
        <w:guid w:val="{A9226477-7743-4053-A333-629D3E0C3834}"/>
      </w:docPartPr>
      <w:docPartBody>
        <w:p w:rsidR="00BB625D" w:rsidRDefault="00000000">
          <w:pPr>
            <w:pStyle w:val="39A94E135B7B4884923A5CC7E1316604"/>
          </w:pPr>
          <w:r w:rsidRPr="00BF4184">
            <w:t>789</w:t>
          </w:r>
        </w:p>
      </w:docPartBody>
    </w:docPart>
    <w:docPart>
      <w:docPartPr>
        <w:name w:val="CB50DC328C6E4518A3FFED77B7CA7DD9"/>
        <w:category>
          <w:name w:val="General"/>
          <w:gallery w:val="placeholder"/>
        </w:category>
        <w:types>
          <w:type w:val="bbPlcHdr"/>
        </w:types>
        <w:behaviors>
          <w:behavior w:val="content"/>
        </w:behaviors>
        <w:guid w:val="{295B09C0-FAD7-4A61-8F66-E7173F53C0E9}"/>
      </w:docPartPr>
      <w:docPartBody>
        <w:p w:rsidR="00BB625D" w:rsidRDefault="00000000">
          <w:pPr>
            <w:pStyle w:val="CB50DC328C6E4518A3FFED77B7CA7DD9"/>
          </w:pPr>
          <w:r w:rsidRPr="00BF4184">
            <w:t>789</w:t>
          </w:r>
        </w:p>
      </w:docPartBody>
    </w:docPart>
    <w:docPart>
      <w:docPartPr>
        <w:name w:val="934996A284A4424696280D47652B94AE"/>
        <w:category>
          <w:name w:val="General"/>
          <w:gallery w:val="placeholder"/>
        </w:category>
        <w:types>
          <w:type w:val="bbPlcHdr"/>
        </w:types>
        <w:behaviors>
          <w:behavior w:val="content"/>
        </w:behaviors>
        <w:guid w:val="{C77DFC81-9D22-4FD6-A433-8E7A7F4CA70F}"/>
      </w:docPartPr>
      <w:docPartBody>
        <w:p w:rsidR="00BB625D" w:rsidRDefault="00000000">
          <w:pPr>
            <w:pStyle w:val="934996A284A4424696280D47652B94AE"/>
          </w:pPr>
          <w:r w:rsidRPr="00BF4184">
            <w:t>789</w:t>
          </w:r>
        </w:p>
      </w:docPartBody>
    </w:docPart>
    <w:docPart>
      <w:docPartPr>
        <w:name w:val="391A90BFC3FE493088396F05B872E12B"/>
        <w:category>
          <w:name w:val="General"/>
          <w:gallery w:val="placeholder"/>
        </w:category>
        <w:types>
          <w:type w:val="bbPlcHdr"/>
        </w:types>
        <w:behaviors>
          <w:behavior w:val="content"/>
        </w:behaviors>
        <w:guid w:val="{7E979A1E-0482-4935-9462-510E5EB21BBA}"/>
      </w:docPartPr>
      <w:docPartBody>
        <w:p w:rsidR="00BB625D" w:rsidRDefault="00000000">
          <w:pPr>
            <w:pStyle w:val="391A90BFC3FE493088396F05B872E12B"/>
          </w:pPr>
          <w:r w:rsidRPr="00BF4184">
            <w:t>Row Head</w:t>
          </w:r>
        </w:p>
      </w:docPartBody>
    </w:docPart>
    <w:docPart>
      <w:docPartPr>
        <w:name w:val="3D24FF401E2F4E9183995D8E049D0FC8"/>
        <w:category>
          <w:name w:val="General"/>
          <w:gallery w:val="placeholder"/>
        </w:category>
        <w:types>
          <w:type w:val="bbPlcHdr"/>
        </w:types>
        <w:behaviors>
          <w:behavior w:val="content"/>
        </w:behaviors>
        <w:guid w:val="{A8FE7FFC-69C4-4430-8DA6-1712511CB677}"/>
      </w:docPartPr>
      <w:docPartBody>
        <w:p w:rsidR="00BB625D" w:rsidRDefault="00000000">
          <w:pPr>
            <w:pStyle w:val="3D24FF401E2F4E9183995D8E049D0FC8"/>
          </w:pPr>
          <w:r w:rsidRPr="00BF4184">
            <w:t>123</w:t>
          </w:r>
        </w:p>
      </w:docPartBody>
    </w:docPart>
    <w:docPart>
      <w:docPartPr>
        <w:name w:val="69F888DB49044D7BBFBE6335339FC7FA"/>
        <w:category>
          <w:name w:val="General"/>
          <w:gallery w:val="placeholder"/>
        </w:category>
        <w:types>
          <w:type w:val="bbPlcHdr"/>
        </w:types>
        <w:behaviors>
          <w:behavior w:val="content"/>
        </w:behaviors>
        <w:guid w:val="{67E0832D-4E8A-4FAD-BDFD-7F0591EB50CE}"/>
      </w:docPartPr>
      <w:docPartBody>
        <w:p w:rsidR="00BB625D" w:rsidRDefault="00000000">
          <w:pPr>
            <w:pStyle w:val="69F888DB49044D7BBFBE6335339FC7FA"/>
          </w:pPr>
          <w:r w:rsidRPr="00BF4184">
            <w:t>123</w:t>
          </w:r>
        </w:p>
      </w:docPartBody>
    </w:docPart>
    <w:docPart>
      <w:docPartPr>
        <w:name w:val="6C9F9EC8877040E8B32A425BAD5C875C"/>
        <w:category>
          <w:name w:val="General"/>
          <w:gallery w:val="placeholder"/>
        </w:category>
        <w:types>
          <w:type w:val="bbPlcHdr"/>
        </w:types>
        <w:behaviors>
          <w:behavior w:val="content"/>
        </w:behaviors>
        <w:guid w:val="{08073875-993F-49CF-86CD-0BD13EA9484D}"/>
      </w:docPartPr>
      <w:docPartBody>
        <w:p w:rsidR="00BB625D" w:rsidRDefault="00000000">
          <w:pPr>
            <w:pStyle w:val="6C9F9EC8877040E8B32A425BAD5C875C"/>
          </w:pPr>
          <w:r w:rsidRPr="00BF4184">
            <w:t>123</w:t>
          </w:r>
        </w:p>
      </w:docPartBody>
    </w:docPart>
    <w:docPart>
      <w:docPartPr>
        <w:name w:val="04466460F04445EBBD6799E92F0CC459"/>
        <w:category>
          <w:name w:val="General"/>
          <w:gallery w:val="placeholder"/>
        </w:category>
        <w:types>
          <w:type w:val="bbPlcHdr"/>
        </w:types>
        <w:behaviors>
          <w:behavior w:val="content"/>
        </w:behaviors>
        <w:guid w:val="{2FA59D0E-2996-4ACA-B881-5ECBB01699D5}"/>
      </w:docPartPr>
      <w:docPartBody>
        <w:p w:rsidR="00BB625D" w:rsidRDefault="00000000">
          <w:pPr>
            <w:pStyle w:val="04466460F04445EBBD6799E92F0CC459"/>
          </w:pPr>
          <w:r w:rsidRPr="00BF4184">
            <w:t>123</w:t>
          </w:r>
        </w:p>
      </w:docPartBody>
    </w:docPart>
    <w:docPart>
      <w:docPartPr>
        <w:name w:val="140E3C83A9FE4A009DE105CBF70C3EE9"/>
        <w:category>
          <w:name w:val="General"/>
          <w:gallery w:val="placeholder"/>
        </w:category>
        <w:types>
          <w:type w:val="bbPlcHdr"/>
        </w:types>
        <w:behaviors>
          <w:behavior w:val="content"/>
        </w:behaviors>
        <w:guid w:val="{1EB2EEC8-A753-4CB8-BE17-0B3CC1DD37CC}"/>
      </w:docPartPr>
      <w:docPartBody>
        <w:p w:rsidR="00BB625D" w:rsidRDefault="00000000">
          <w:pPr>
            <w:pStyle w:val="140E3C83A9FE4A009DE105CBF70C3EE9"/>
          </w:pPr>
          <w:r w:rsidRPr="00BF4184">
            <w:t>Row Head</w:t>
          </w:r>
        </w:p>
      </w:docPartBody>
    </w:docPart>
    <w:docPart>
      <w:docPartPr>
        <w:name w:val="A4AE5E182BFD40C6865B98DDD7AC0012"/>
        <w:category>
          <w:name w:val="General"/>
          <w:gallery w:val="placeholder"/>
        </w:category>
        <w:types>
          <w:type w:val="bbPlcHdr"/>
        </w:types>
        <w:behaviors>
          <w:behavior w:val="content"/>
        </w:behaviors>
        <w:guid w:val="{4571AFD1-BA6D-40CF-ABBC-4D207619AC73}"/>
      </w:docPartPr>
      <w:docPartBody>
        <w:p w:rsidR="00BB625D" w:rsidRDefault="00000000">
          <w:pPr>
            <w:pStyle w:val="A4AE5E182BFD40C6865B98DDD7AC0012"/>
          </w:pPr>
          <w:r w:rsidRPr="00BF4184">
            <w:t>456</w:t>
          </w:r>
        </w:p>
      </w:docPartBody>
    </w:docPart>
    <w:docPart>
      <w:docPartPr>
        <w:name w:val="B055ACEE243D4181BB1C4FA6C60E4103"/>
        <w:category>
          <w:name w:val="General"/>
          <w:gallery w:val="placeholder"/>
        </w:category>
        <w:types>
          <w:type w:val="bbPlcHdr"/>
        </w:types>
        <w:behaviors>
          <w:behavior w:val="content"/>
        </w:behaviors>
        <w:guid w:val="{FF41004E-8FCB-4AE0-AF06-D6CBDB98076A}"/>
      </w:docPartPr>
      <w:docPartBody>
        <w:p w:rsidR="00BB625D" w:rsidRDefault="00000000">
          <w:pPr>
            <w:pStyle w:val="B055ACEE243D4181BB1C4FA6C60E4103"/>
          </w:pPr>
          <w:r w:rsidRPr="00BF4184">
            <w:t>456</w:t>
          </w:r>
        </w:p>
      </w:docPartBody>
    </w:docPart>
    <w:docPart>
      <w:docPartPr>
        <w:name w:val="F2211B3D35A340B7BD81EE08D83F9B5E"/>
        <w:category>
          <w:name w:val="General"/>
          <w:gallery w:val="placeholder"/>
        </w:category>
        <w:types>
          <w:type w:val="bbPlcHdr"/>
        </w:types>
        <w:behaviors>
          <w:behavior w:val="content"/>
        </w:behaviors>
        <w:guid w:val="{E0967411-C130-4171-BBA4-287A5CA76F9C}"/>
      </w:docPartPr>
      <w:docPartBody>
        <w:p w:rsidR="00BB625D" w:rsidRDefault="00000000">
          <w:pPr>
            <w:pStyle w:val="F2211B3D35A340B7BD81EE08D83F9B5E"/>
          </w:pPr>
          <w:r w:rsidRPr="00BF4184">
            <w:t>456</w:t>
          </w:r>
        </w:p>
      </w:docPartBody>
    </w:docPart>
    <w:docPart>
      <w:docPartPr>
        <w:name w:val="6B5E2844D0BD4C1194EC18C700D145B3"/>
        <w:category>
          <w:name w:val="General"/>
          <w:gallery w:val="placeholder"/>
        </w:category>
        <w:types>
          <w:type w:val="bbPlcHdr"/>
        </w:types>
        <w:behaviors>
          <w:behavior w:val="content"/>
        </w:behaviors>
        <w:guid w:val="{2BA74421-34D7-481B-9429-4845E0DBE9BD}"/>
      </w:docPartPr>
      <w:docPartBody>
        <w:p w:rsidR="00BB625D" w:rsidRDefault="00000000">
          <w:pPr>
            <w:pStyle w:val="6B5E2844D0BD4C1194EC18C700D145B3"/>
          </w:pPr>
          <w:r w:rsidRPr="00BF4184">
            <w:t>456</w:t>
          </w:r>
        </w:p>
      </w:docPartBody>
    </w:docPart>
    <w:docPart>
      <w:docPartPr>
        <w:name w:val="212849878E8E43D6BBF00FC3A8D95355"/>
        <w:category>
          <w:name w:val="General"/>
          <w:gallery w:val="placeholder"/>
        </w:category>
        <w:types>
          <w:type w:val="bbPlcHdr"/>
        </w:types>
        <w:behaviors>
          <w:behavior w:val="content"/>
        </w:behaviors>
        <w:guid w:val="{24188934-C45A-479D-93DF-E7CF10549776}"/>
      </w:docPartPr>
      <w:docPartBody>
        <w:p w:rsidR="00BB625D" w:rsidRDefault="00000000">
          <w:pPr>
            <w:pStyle w:val="212849878E8E43D6BBF00FC3A8D95355"/>
          </w:pPr>
          <w:r w:rsidRPr="00BF4184">
            <w:t>Row Head</w:t>
          </w:r>
        </w:p>
      </w:docPartBody>
    </w:docPart>
    <w:docPart>
      <w:docPartPr>
        <w:name w:val="3A21EB3864514C40891472784FA787F7"/>
        <w:category>
          <w:name w:val="General"/>
          <w:gallery w:val="placeholder"/>
        </w:category>
        <w:types>
          <w:type w:val="bbPlcHdr"/>
        </w:types>
        <w:behaviors>
          <w:behavior w:val="content"/>
        </w:behaviors>
        <w:guid w:val="{1667BA7E-16A3-41E9-B75D-B56C951DB998}"/>
      </w:docPartPr>
      <w:docPartBody>
        <w:p w:rsidR="00BB625D" w:rsidRDefault="00000000">
          <w:pPr>
            <w:pStyle w:val="3A21EB3864514C40891472784FA787F7"/>
          </w:pPr>
          <w:r w:rsidRPr="00BF4184">
            <w:t>789</w:t>
          </w:r>
        </w:p>
      </w:docPartBody>
    </w:docPart>
    <w:docPart>
      <w:docPartPr>
        <w:name w:val="44F7CBE77D074BA4A42BE40034A56921"/>
        <w:category>
          <w:name w:val="General"/>
          <w:gallery w:val="placeholder"/>
        </w:category>
        <w:types>
          <w:type w:val="bbPlcHdr"/>
        </w:types>
        <w:behaviors>
          <w:behavior w:val="content"/>
        </w:behaviors>
        <w:guid w:val="{43D28B19-38AC-4D2E-A505-3A85001B04AC}"/>
      </w:docPartPr>
      <w:docPartBody>
        <w:p w:rsidR="00BB625D" w:rsidRDefault="00000000">
          <w:pPr>
            <w:pStyle w:val="44F7CBE77D074BA4A42BE40034A56921"/>
          </w:pPr>
          <w:r w:rsidRPr="00BF4184">
            <w:t>789</w:t>
          </w:r>
        </w:p>
      </w:docPartBody>
    </w:docPart>
    <w:docPart>
      <w:docPartPr>
        <w:name w:val="62BDB8D7B3314C63A1872C1A7DA426EA"/>
        <w:category>
          <w:name w:val="General"/>
          <w:gallery w:val="placeholder"/>
        </w:category>
        <w:types>
          <w:type w:val="bbPlcHdr"/>
        </w:types>
        <w:behaviors>
          <w:behavior w:val="content"/>
        </w:behaviors>
        <w:guid w:val="{03E5EC12-70CE-48A7-B3EC-AE51BF39BEC7}"/>
      </w:docPartPr>
      <w:docPartBody>
        <w:p w:rsidR="00BB625D" w:rsidRDefault="00000000">
          <w:pPr>
            <w:pStyle w:val="62BDB8D7B3314C63A1872C1A7DA426EA"/>
          </w:pPr>
          <w:r w:rsidRPr="00BF4184">
            <w:t>789</w:t>
          </w:r>
        </w:p>
      </w:docPartBody>
    </w:docPart>
    <w:docPart>
      <w:docPartPr>
        <w:name w:val="A7788DBF02C547F2A6C7CDE6DA06AC0E"/>
        <w:category>
          <w:name w:val="General"/>
          <w:gallery w:val="placeholder"/>
        </w:category>
        <w:types>
          <w:type w:val="bbPlcHdr"/>
        </w:types>
        <w:behaviors>
          <w:behavior w:val="content"/>
        </w:behaviors>
        <w:guid w:val="{FE4792BA-5DED-4628-BF6D-54889BCF5126}"/>
      </w:docPartPr>
      <w:docPartBody>
        <w:p w:rsidR="00BB625D" w:rsidRDefault="00000000">
          <w:pPr>
            <w:pStyle w:val="A7788DBF02C547F2A6C7CDE6DA06AC0E"/>
          </w:pPr>
          <w:r w:rsidRPr="00BF4184">
            <w:t>789</w:t>
          </w:r>
        </w:p>
      </w:docPartBody>
    </w:docPart>
    <w:docPart>
      <w:docPartPr>
        <w:name w:val="B14B9648688549F6A383E7726C34CE96"/>
        <w:category>
          <w:name w:val="General"/>
          <w:gallery w:val="placeholder"/>
        </w:category>
        <w:types>
          <w:type w:val="bbPlcHdr"/>
        </w:types>
        <w:behaviors>
          <w:behavior w:val="content"/>
        </w:behaviors>
        <w:guid w:val="{D74506A0-E71E-4F87-A096-7D0D5D243A8D}"/>
      </w:docPartPr>
      <w:docPartBody>
        <w:p w:rsidR="00BB625D" w:rsidRDefault="00000000">
          <w:pPr>
            <w:pStyle w:val="B14B9648688549F6A383E7726C34CE9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773408BB52D4E5282703C999844D26A"/>
        <w:category>
          <w:name w:val="General"/>
          <w:gallery w:val="placeholder"/>
        </w:category>
        <w:types>
          <w:type w:val="bbPlcHdr"/>
        </w:types>
        <w:behaviors>
          <w:behavior w:val="content"/>
        </w:behaviors>
        <w:guid w:val="{2E624ABF-36AA-4D35-8267-885BA3FC172B}"/>
      </w:docPartPr>
      <w:docPartBody>
        <w:p w:rsidR="00BB625D" w:rsidRDefault="00000000">
          <w:pPr>
            <w:pStyle w:val="A773408BB52D4E5282703C999844D26A"/>
          </w:pPr>
          <w:r w:rsidRPr="005D3A03">
            <w:t>Figures title:</w:t>
          </w:r>
        </w:p>
      </w:docPartBody>
    </w:docPart>
    <w:docPart>
      <w:docPartPr>
        <w:name w:val="3FF7AC02A0B545D389BEF16D4B0E014F"/>
        <w:category>
          <w:name w:val="General"/>
          <w:gallery w:val="placeholder"/>
        </w:category>
        <w:types>
          <w:type w:val="bbPlcHdr"/>
        </w:types>
        <w:behaviors>
          <w:behavior w:val="content"/>
        </w:behaviors>
        <w:guid w:val="{749EEF8D-9291-47C7-96E2-EE799B95BE04}"/>
      </w:docPartPr>
      <w:docPartBody>
        <w:p w:rsidR="00BB625D" w:rsidRDefault="00000000">
          <w:pPr>
            <w:pStyle w:val="3FF7AC02A0B545D389BEF16D4B0E014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4A"/>
    <w:rsid w:val="00171DB2"/>
    <w:rsid w:val="001D274A"/>
    <w:rsid w:val="0036127B"/>
    <w:rsid w:val="00BB625D"/>
    <w:rsid w:val="00E27E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55F6367D74E25AF98F9C50979D7F4">
    <w:name w:val="E6B55F6367D74E25AF98F9C50979D7F4"/>
  </w:style>
  <w:style w:type="paragraph" w:customStyle="1" w:styleId="80AC456478E44441AEA3FB921691328B">
    <w:name w:val="80AC456478E44441AEA3FB921691328B"/>
  </w:style>
  <w:style w:type="paragraph" w:customStyle="1" w:styleId="35243BFBEAD948CA9370243ABDB22126">
    <w:name w:val="35243BFBEAD948CA9370243ABDB22126"/>
  </w:style>
  <w:style w:type="paragraph" w:customStyle="1" w:styleId="DA106560AFD84B62A3A1BB19EBDA3B2D">
    <w:name w:val="DA106560AFD84B62A3A1BB19EBDA3B2D"/>
  </w:style>
  <w:style w:type="paragraph" w:customStyle="1" w:styleId="AFB7F7F286064418935864FEC9D22639">
    <w:name w:val="AFB7F7F286064418935864FEC9D22639"/>
  </w:style>
  <w:style w:type="paragraph" w:customStyle="1" w:styleId="3BCB7C86FEA042B68A87EBDAF3A8508C">
    <w:name w:val="3BCB7C86FEA042B68A87EBDAF3A8508C"/>
  </w:style>
  <w:style w:type="character" w:styleId="Emphasis">
    <w:name w:val="Emphasis"/>
    <w:basedOn w:val="DefaultParagraphFont"/>
    <w:uiPriority w:val="4"/>
    <w:unhideWhenUsed/>
    <w:qFormat/>
    <w:rPr>
      <w:i/>
      <w:iCs/>
    </w:rPr>
  </w:style>
  <w:style w:type="paragraph" w:customStyle="1" w:styleId="B982FD3B930A45A887E3DB94931109DF">
    <w:name w:val="B982FD3B930A45A887E3DB94931109DF"/>
  </w:style>
  <w:style w:type="paragraph" w:customStyle="1" w:styleId="7133744B11D042809977EAECBEE5440D">
    <w:name w:val="7133744B11D042809977EAECBEE5440D"/>
  </w:style>
  <w:style w:type="paragraph" w:customStyle="1" w:styleId="C69D2CD8F377437BB676D357C3E8D617">
    <w:name w:val="C69D2CD8F377437BB676D357C3E8D617"/>
  </w:style>
  <w:style w:type="paragraph" w:customStyle="1" w:styleId="9354B1E6BA034B02A69545E020D36293">
    <w:name w:val="9354B1E6BA034B02A69545E020D36293"/>
  </w:style>
  <w:style w:type="paragraph" w:customStyle="1" w:styleId="7D77643A05874CF7B5D867BCD22AA61C">
    <w:name w:val="7D77643A05874CF7B5D867BCD22AA61C"/>
  </w:style>
  <w:style w:type="paragraph" w:customStyle="1" w:styleId="849ADDBE210C40AEA308D1A0C70FF172">
    <w:name w:val="849ADDBE210C40AEA308D1A0C70FF172"/>
  </w:style>
  <w:style w:type="paragraph" w:customStyle="1" w:styleId="B73EDE1389374006B6CE01E54677D1CF">
    <w:name w:val="B73EDE1389374006B6CE01E54677D1CF"/>
  </w:style>
  <w:style w:type="paragraph" w:customStyle="1" w:styleId="5225EC715C2840D1A90429BEC5CE6B55">
    <w:name w:val="5225EC715C2840D1A90429BEC5CE6B55"/>
  </w:style>
  <w:style w:type="paragraph" w:customStyle="1" w:styleId="2EE0396E64F740118A4C7A1F28B45ECF">
    <w:name w:val="2EE0396E64F740118A4C7A1F28B45ECF"/>
  </w:style>
  <w:style w:type="paragraph" w:customStyle="1" w:styleId="5180118FC74E44AEB29A73FDDB5388B9">
    <w:name w:val="5180118FC74E44AEB29A73FDDB5388B9"/>
  </w:style>
  <w:style w:type="paragraph" w:customStyle="1" w:styleId="018EFB4EA03146C584123A31DD2E07CB">
    <w:name w:val="018EFB4EA03146C584123A31DD2E07CB"/>
  </w:style>
  <w:style w:type="paragraph" w:customStyle="1" w:styleId="5A58EF7A5C8D4E09971A78D6955D3701">
    <w:name w:val="5A58EF7A5C8D4E09971A78D6955D3701"/>
  </w:style>
  <w:style w:type="paragraph" w:customStyle="1" w:styleId="D80644B3F5874797B69CA183A3B0D5C8">
    <w:name w:val="D80644B3F5874797B69CA183A3B0D5C8"/>
  </w:style>
  <w:style w:type="paragraph" w:customStyle="1" w:styleId="FFF2B304E16C41449C51FBA742EE21E2">
    <w:name w:val="FFF2B304E16C41449C51FBA742EE21E2"/>
  </w:style>
  <w:style w:type="paragraph" w:customStyle="1" w:styleId="C1CFC9A57A834DB88166A96A6ED3F164">
    <w:name w:val="C1CFC9A57A834DB88166A96A6ED3F164"/>
  </w:style>
  <w:style w:type="paragraph" w:customStyle="1" w:styleId="F8DC5473B5A2496785460A2916A40DF1">
    <w:name w:val="F8DC5473B5A2496785460A2916A40DF1"/>
  </w:style>
  <w:style w:type="paragraph" w:customStyle="1" w:styleId="84D72BDD4A19455B96BB5DC1D53D749B">
    <w:name w:val="84D72BDD4A19455B96BB5DC1D53D749B"/>
  </w:style>
  <w:style w:type="paragraph" w:customStyle="1" w:styleId="597E34A5675549329935F39ACF7D6123">
    <w:name w:val="597E34A5675549329935F39ACF7D6123"/>
  </w:style>
  <w:style w:type="paragraph" w:customStyle="1" w:styleId="EE4B068D7371407A9092A1D1BA4F45F3">
    <w:name w:val="EE4B068D7371407A9092A1D1BA4F45F3"/>
  </w:style>
  <w:style w:type="paragraph" w:customStyle="1" w:styleId="CD14521A2FC94A7C9818D2F0EC30FB8F">
    <w:name w:val="CD14521A2FC94A7C9818D2F0EC30FB8F"/>
  </w:style>
  <w:style w:type="paragraph" w:customStyle="1" w:styleId="30A806E1875E4632BF3518957E039943">
    <w:name w:val="30A806E1875E4632BF3518957E039943"/>
  </w:style>
  <w:style w:type="paragraph" w:customStyle="1" w:styleId="85B46CD7128A428983499EC09F1D41E8">
    <w:name w:val="85B46CD7128A428983499EC09F1D41E8"/>
  </w:style>
  <w:style w:type="paragraph" w:customStyle="1" w:styleId="0EB232F5D8CF4BB283482C14807079B1">
    <w:name w:val="0EB232F5D8CF4BB283482C14807079B1"/>
  </w:style>
  <w:style w:type="paragraph" w:customStyle="1" w:styleId="37A4C97F16AC4CE0B171640B0DF8D5D8">
    <w:name w:val="37A4C97F16AC4CE0B171640B0DF8D5D8"/>
  </w:style>
  <w:style w:type="paragraph" w:customStyle="1" w:styleId="3D7E22CC2E9D48B7A2ED0B2F23828406">
    <w:name w:val="3D7E22CC2E9D48B7A2ED0B2F23828406"/>
  </w:style>
  <w:style w:type="paragraph" w:customStyle="1" w:styleId="7D26BE8C12FF4AF69B6E8D16515840F6">
    <w:name w:val="7D26BE8C12FF4AF69B6E8D16515840F6"/>
  </w:style>
  <w:style w:type="paragraph" w:customStyle="1" w:styleId="B6C050754EA84A649EA41011C2A394EF">
    <w:name w:val="B6C050754EA84A649EA41011C2A394EF"/>
  </w:style>
  <w:style w:type="paragraph" w:customStyle="1" w:styleId="149313EAD842418A9105FB2F9E1D1F04">
    <w:name w:val="149313EAD842418A9105FB2F9E1D1F04"/>
  </w:style>
  <w:style w:type="paragraph" w:customStyle="1" w:styleId="B65DA6B564954954BA3872CC46331982">
    <w:name w:val="B65DA6B564954954BA3872CC46331982"/>
  </w:style>
  <w:style w:type="paragraph" w:customStyle="1" w:styleId="142F7232AE2D40559DDCBD472CCD082E">
    <w:name w:val="142F7232AE2D40559DDCBD472CCD082E"/>
  </w:style>
  <w:style w:type="paragraph" w:customStyle="1" w:styleId="E45902D2BC6348BDB08472EB8DF9BA09">
    <w:name w:val="E45902D2BC6348BDB08472EB8DF9BA09"/>
  </w:style>
  <w:style w:type="paragraph" w:customStyle="1" w:styleId="5DBB8374FC2F4BF6B098237EC392D9F0">
    <w:name w:val="5DBB8374FC2F4BF6B098237EC392D9F0"/>
  </w:style>
  <w:style w:type="paragraph" w:customStyle="1" w:styleId="56521240BF104B85BAF4206072E59B57">
    <w:name w:val="56521240BF104B85BAF4206072E59B57"/>
  </w:style>
  <w:style w:type="paragraph" w:customStyle="1" w:styleId="733354ABE1604F01A873149FBC169E91">
    <w:name w:val="733354ABE1604F01A873149FBC169E91"/>
  </w:style>
  <w:style w:type="paragraph" w:customStyle="1" w:styleId="23A112C3825F4E8697B9BA40C261C7B6">
    <w:name w:val="23A112C3825F4E8697B9BA40C261C7B6"/>
  </w:style>
  <w:style w:type="paragraph" w:customStyle="1" w:styleId="878C0296FB5E46DD9B9CEE2B9C2024AF">
    <w:name w:val="878C0296FB5E46DD9B9CEE2B9C2024AF"/>
  </w:style>
  <w:style w:type="paragraph" w:customStyle="1" w:styleId="39A94E135B7B4884923A5CC7E1316604">
    <w:name w:val="39A94E135B7B4884923A5CC7E1316604"/>
  </w:style>
  <w:style w:type="paragraph" w:customStyle="1" w:styleId="CB50DC328C6E4518A3FFED77B7CA7DD9">
    <w:name w:val="CB50DC328C6E4518A3FFED77B7CA7DD9"/>
  </w:style>
  <w:style w:type="paragraph" w:customStyle="1" w:styleId="934996A284A4424696280D47652B94AE">
    <w:name w:val="934996A284A4424696280D47652B94AE"/>
  </w:style>
  <w:style w:type="paragraph" w:customStyle="1" w:styleId="391A90BFC3FE493088396F05B872E12B">
    <w:name w:val="391A90BFC3FE493088396F05B872E12B"/>
  </w:style>
  <w:style w:type="paragraph" w:customStyle="1" w:styleId="3D24FF401E2F4E9183995D8E049D0FC8">
    <w:name w:val="3D24FF401E2F4E9183995D8E049D0FC8"/>
  </w:style>
  <w:style w:type="paragraph" w:customStyle="1" w:styleId="69F888DB49044D7BBFBE6335339FC7FA">
    <w:name w:val="69F888DB49044D7BBFBE6335339FC7FA"/>
  </w:style>
  <w:style w:type="paragraph" w:customStyle="1" w:styleId="6C9F9EC8877040E8B32A425BAD5C875C">
    <w:name w:val="6C9F9EC8877040E8B32A425BAD5C875C"/>
  </w:style>
  <w:style w:type="paragraph" w:customStyle="1" w:styleId="04466460F04445EBBD6799E92F0CC459">
    <w:name w:val="04466460F04445EBBD6799E92F0CC459"/>
  </w:style>
  <w:style w:type="paragraph" w:customStyle="1" w:styleId="140E3C83A9FE4A009DE105CBF70C3EE9">
    <w:name w:val="140E3C83A9FE4A009DE105CBF70C3EE9"/>
  </w:style>
  <w:style w:type="paragraph" w:customStyle="1" w:styleId="A4AE5E182BFD40C6865B98DDD7AC0012">
    <w:name w:val="A4AE5E182BFD40C6865B98DDD7AC0012"/>
  </w:style>
  <w:style w:type="paragraph" w:customStyle="1" w:styleId="B055ACEE243D4181BB1C4FA6C60E4103">
    <w:name w:val="B055ACEE243D4181BB1C4FA6C60E4103"/>
  </w:style>
  <w:style w:type="paragraph" w:customStyle="1" w:styleId="F2211B3D35A340B7BD81EE08D83F9B5E">
    <w:name w:val="F2211B3D35A340B7BD81EE08D83F9B5E"/>
  </w:style>
  <w:style w:type="paragraph" w:customStyle="1" w:styleId="6B5E2844D0BD4C1194EC18C700D145B3">
    <w:name w:val="6B5E2844D0BD4C1194EC18C700D145B3"/>
  </w:style>
  <w:style w:type="paragraph" w:customStyle="1" w:styleId="212849878E8E43D6BBF00FC3A8D95355">
    <w:name w:val="212849878E8E43D6BBF00FC3A8D95355"/>
  </w:style>
  <w:style w:type="paragraph" w:customStyle="1" w:styleId="3A21EB3864514C40891472784FA787F7">
    <w:name w:val="3A21EB3864514C40891472784FA787F7"/>
  </w:style>
  <w:style w:type="paragraph" w:customStyle="1" w:styleId="44F7CBE77D074BA4A42BE40034A56921">
    <w:name w:val="44F7CBE77D074BA4A42BE40034A56921"/>
  </w:style>
  <w:style w:type="paragraph" w:customStyle="1" w:styleId="62BDB8D7B3314C63A1872C1A7DA426EA">
    <w:name w:val="62BDB8D7B3314C63A1872C1A7DA426EA"/>
  </w:style>
  <w:style w:type="paragraph" w:customStyle="1" w:styleId="A7788DBF02C547F2A6C7CDE6DA06AC0E">
    <w:name w:val="A7788DBF02C547F2A6C7CDE6DA06AC0E"/>
  </w:style>
  <w:style w:type="paragraph" w:customStyle="1" w:styleId="B14B9648688549F6A383E7726C34CE96">
    <w:name w:val="B14B9648688549F6A383E7726C34CE96"/>
  </w:style>
  <w:style w:type="paragraph" w:customStyle="1" w:styleId="A773408BB52D4E5282703C999844D26A">
    <w:name w:val="A773408BB52D4E5282703C999844D26A"/>
  </w:style>
  <w:style w:type="paragraph" w:customStyle="1" w:styleId="3FF7AC02A0B545D389BEF16D4B0E014F">
    <w:name w:val="3FF7AC02A0B545D389BEF16D4B0E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4316</TotalTime>
  <Pages>8</Pages>
  <Words>819</Words>
  <Characters>3891</Characters>
  <Application>Microsoft Office Word</Application>
  <DocSecurity>0</DocSecurity>
  <Lines>108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 Meiners</cp:lastModifiedBy>
  <cp:revision>4</cp:revision>
  <dcterms:created xsi:type="dcterms:W3CDTF">2022-11-22T17:35:00Z</dcterms:created>
  <dcterms:modified xsi:type="dcterms:W3CDTF">2022-11-28T14:26:00Z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b1a39e2f84ef4dbb391eb3f9185dc68866c6569822ebcd282e9df937e95b2fef</vt:lpwstr>
  </property>
</Properties>
</file>