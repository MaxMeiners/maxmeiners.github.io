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vertAnchor="page" w:tblpY="602"/>
        <w:tblW w:w="8750" w:type="dxa"/>
        <w:tblLayout w:type="fixed"/>
        <w:tblCellMar>
          <w:left w:w="10" w:type="dxa"/>
          <w:right w:w="10" w:type="dxa"/>
        </w:tblCellMar>
        <w:tblLook w:val="04A0" w:firstRow="1" w:lastRow="0" w:firstColumn="1" w:lastColumn="0" w:noHBand="0" w:noVBand="1"/>
      </w:tblPr>
      <w:tblGrid>
        <w:gridCol w:w="8750"/>
      </w:tblGrid>
      <w:tr w:rsidR="002D7F51" w14:paraId="0E646C66" w14:textId="77777777" w:rsidTr="002D7F51">
        <w:trPr>
          <w:cantSplit/>
        </w:trPr>
        <w:tc>
          <w:tcPr>
            <w:tcW w:w="8750" w:type="dxa"/>
            <w:shd w:val="clear" w:color="auto" w:fill="auto"/>
            <w:tcMar>
              <w:top w:w="227" w:type="dxa"/>
              <w:left w:w="108" w:type="dxa"/>
              <w:bottom w:w="0" w:type="dxa"/>
              <w:right w:w="108" w:type="dxa"/>
            </w:tcMar>
          </w:tcPr>
          <w:p w14:paraId="5636C65B" w14:textId="2C8F91A4" w:rsidR="002D7F51" w:rsidRPr="00BD79E1" w:rsidRDefault="00AA6990" w:rsidP="008F56FF">
            <w:pPr>
              <w:pStyle w:val="BUASTitle"/>
              <w:framePr w:wrap="auto" w:vAnchor="margin" w:yAlign="inline"/>
            </w:pPr>
            <w:r>
              <w:t xml:space="preserve">Ratings of </w:t>
            </w:r>
            <w:r w:rsidR="00480A64">
              <w:t>a show based on the hosts</w:t>
            </w:r>
          </w:p>
        </w:tc>
      </w:tr>
    </w:tbl>
    <w:p w14:paraId="3D9F48A4" w14:textId="77777777" w:rsidR="00D94065" w:rsidRDefault="00162DA4">
      <w:pPr>
        <w:sectPr w:rsidR="00D94065">
          <w:headerReference w:type="default" r:id="rId11"/>
          <w:footerReference w:type="default" r:id="rId12"/>
          <w:headerReference w:type="first" r:id="rId13"/>
          <w:pgSz w:w="11906" w:h="16838"/>
          <w:pgMar w:top="1134" w:right="1134" w:bottom="1985" w:left="1418" w:header="709" w:footer="454" w:gutter="0"/>
          <w:cols w:space="708"/>
          <w:titlePg/>
        </w:sectPr>
      </w:pPr>
      <w:r>
        <w:rPr>
          <w:noProof/>
        </w:rPr>
        <mc:AlternateContent>
          <mc:Choice Requires="wps">
            <w:drawing>
              <wp:anchor distT="0" distB="0" distL="114300" distR="114300" simplePos="0" relativeHeight="251658240" behindDoc="0" locked="0" layoutInCell="1" allowOverlap="1" wp14:anchorId="24B5FCFC" wp14:editId="6199B4D9">
                <wp:simplePos x="0" y="0"/>
                <wp:positionH relativeFrom="column">
                  <wp:posOffset>-176530</wp:posOffset>
                </wp:positionH>
                <wp:positionV relativeFrom="paragraph">
                  <wp:posOffset>1242059</wp:posOffset>
                </wp:positionV>
                <wp:extent cx="5440680" cy="714375"/>
                <wp:effectExtent l="0" t="0" r="0" b="0"/>
                <wp:wrapNone/>
                <wp:docPr id="15" name="Tekstvak 15"/>
                <wp:cNvGraphicFramePr/>
                <a:graphic xmlns:a="http://schemas.openxmlformats.org/drawingml/2006/main">
                  <a:graphicData uri="http://schemas.microsoft.com/office/word/2010/wordprocessingShape">
                    <wps:wsp>
                      <wps:cNvSpPr txBox="1"/>
                      <wps:spPr>
                        <a:xfrm>
                          <a:off x="0" y="0"/>
                          <a:ext cx="5440680" cy="714375"/>
                        </a:xfrm>
                        <a:prstGeom prst="rect">
                          <a:avLst/>
                        </a:prstGeom>
                        <a:noFill/>
                        <a:ln w="6350">
                          <a:noFill/>
                        </a:ln>
                      </wps:spPr>
                      <wps:txbx>
                        <w:txbxContent>
                          <w:p w14:paraId="11F7136F" w14:textId="77777777" w:rsidR="000236E5" w:rsidRDefault="000D059B" w:rsidP="008F56FF">
                            <w:pPr>
                              <w:pStyle w:val="BUASSubTitle"/>
                              <w:spacing w:after="0" w:line="240" w:lineRule="auto"/>
                              <w:rPr>
                                <w:sz w:val="36"/>
                                <w:szCs w:val="36"/>
                                <w:lang w:val="en-US"/>
                              </w:rPr>
                            </w:pPr>
                            <w:r>
                              <w:rPr>
                                <w:sz w:val="36"/>
                                <w:szCs w:val="36"/>
                                <w:lang w:val="en-US"/>
                              </w:rPr>
                              <w:t>Max Meiners</w:t>
                            </w:r>
                            <w:r w:rsidR="00570782">
                              <w:rPr>
                                <w:sz w:val="36"/>
                                <w:szCs w:val="36"/>
                                <w:lang w:val="en-US"/>
                              </w:rPr>
                              <w:t xml:space="preserve"> </w:t>
                            </w:r>
                          </w:p>
                          <w:p w14:paraId="750B87AC" w14:textId="019E68D4" w:rsidR="002D7F51" w:rsidRPr="000D059B" w:rsidRDefault="000D059B" w:rsidP="008F56FF">
                            <w:pPr>
                              <w:pStyle w:val="BUASSubTitle"/>
                              <w:spacing w:after="0" w:line="240" w:lineRule="auto"/>
                              <w:rPr>
                                <w:sz w:val="36"/>
                                <w:szCs w:val="36"/>
                                <w:lang w:val="en-US"/>
                              </w:rPr>
                            </w:pPr>
                            <w:r>
                              <w:rPr>
                                <w:sz w:val="36"/>
                                <w:szCs w:val="36"/>
                                <w:lang w:val="en-US"/>
                              </w:rPr>
                              <w:t>214936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B5FCFC" id="_x0000_t202" coordsize="21600,21600" o:spt="202" path="m,l,21600r21600,l21600,xe">
                <v:stroke joinstyle="miter"/>
                <v:path gradientshapeok="t" o:connecttype="rect"/>
              </v:shapetype>
              <v:shape id="Tekstvak 15" o:spid="_x0000_s1026" type="#_x0000_t202" style="position:absolute;margin-left:-13.9pt;margin-top:97.8pt;width:428.4pt;height:56.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" filled="f" stroked="f" strokeweight=".5pt">
                <v:textbox>
                  <w:txbxContent>
                    <w:p w14:paraId="11F7136F" w14:textId="77777777" w:rsidR="000236E5" w:rsidRDefault="000D059B" w:rsidP="008F56FF">
                      <w:pPr>
                        <w:pStyle w:val="BUASSubTitle"/>
                        <w:spacing w:after="0" w:line="240" w:lineRule="auto"/>
                        <w:rPr>
                          <w:sz w:val="36"/>
                          <w:szCs w:val="36"/>
                          <w:lang w:val="en-US"/>
                        </w:rPr>
                      </w:pPr>
                      <w:r>
                        <w:rPr>
                          <w:sz w:val="36"/>
                          <w:szCs w:val="36"/>
                          <w:lang w:val="en-US"/>
                        </w:rPr>
                        <w:t>Max Meiners</w:t>
                      </w:r>
                      <w:r w:rsidR="00570782">
                        <w:rPr>
                          <w:sz w:val="36"/>
                          <w:szCs w:val="36"/>
                          <w:lang w:val="en-US"/>
                        </w:rPr>
                        <w:t xml:space="preserve"> </w:t>
                      </w:r>
                    </w:p>
                    <w:p w14:paraId="750B87AC" w14:textId="019E68D4" w:rsidR="002D7F51" w:rsidRPr="000D059B" w:rsidRDefault="000D059B" w:rsidP="008F56FF">
                      <w:pPr>
                        <w:pStyle w:val="BUASSubTitle"/>
                        <w:spacing w:after="0" w:line="240" w:lineRule="auto"/>
                        <w:rPr>
                          <w:sz w:val="36"/>
                          <w:szCs w:val="36"/>
                          <w:lang w:val="en-US"/>
                        </w:rPr>
                      </w:pPr>
                      <w:r>
                        <w:rPr>
                          <w:sz w:val="36"/>
                          <w:szCs w:val="36"/>
                          <w:lang w:val="en-US"/>
                        </w:rPr>
                        <w:t>214936</w:t>
                      </w:r>
                    </w:p>
                  </w:txbxContent>
                </v:textbox>
              </v:shape>
            </w:pict>
          </mc:Fallback>
        </mc:AlternateContent>
      </w:r>
      <w:r w:rsidR="009A56AC">
        <w:rPr>
          <w:noProof/>
          <w:lang w:val="nl-NL" w:eastAsia="nl-NL"/>
        </w:rPr>
        <mc:AlternateContent>
          <mc:Choice Requires="wps">
            <w:drawing>
              <wp:anchor distT="0" distB="0" distL="114300" distR="114300" simplePos="0" relativeHeight="251659264" behindDoc="0" locked="0" layoutInCell="1" allowOverlap="0" wp14:anchorId="314891D0" wp14:editId="480E9721">
                <wp:simplePos x="0" y="0"/>
                <wp:positionH relativeFrom="column">
                  <wp:posOffset>-302900</wp:posOffset>
                </wp:positionH>
                <wp:positionV relativeFrom="page">
                  <wp:posOffset>3132499</wp:posOffset>
                </wp:positionV>
                <wp:extent cx="6355532" cy="5461000"/>
                <wp:effectExtent l="0" t="0" r="0" b="0"/>
                <wp:wrapNone/>
                <wp:docPr id="4" name="Rechthoek 4"/>
                <wp:cNvGraphicFramePr/>
                <a:graphic xmlns:a="http://schemas.openxmlformats.org/drawingml/2006/main">
                  <a:graphicData uri="http://schemas.microsoft.com/office/word/2010/wordprocessingShape">
                    <wps:wsp>
                      <wps:cNvSpPr/>
                      <wps:spPr>
                        <a:xfrm>
                          <a:off x="0" y="0"/>
                          <a:ext cx="6355532" cy="546100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1FA145" w14:textId="77777777" w:rsidR="008A6A41" w:rsidRPr="00A94CA3" w:rsidRDefault="008A6A41" w:rsidP="008A6A41">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891D0" id="Rechthoek 4" o:spid="_x0000_s1027" style="position:absolute;margin-left:-23.85pt;margin-top:246.65pt;width:500.45pt;height:4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" o:allowoverlap="f" stroked="f" strokeweight="1pt">
                <v:fill r:id="rId15" o:title="" recolor="t" rotate="t" type="frame"/>
                <v:textbox>
                  <w:txbxContent>
                    <w:p w14:paraId="5B1FA145" w14:textId="77777777" w:rsidR="008A6A41" w:rsidRPr="00A94CA3" w:rsidRDefault="008A6A41" w:rsidP="008A6A41">
                      <w:pPr>
                        <w:rPr>
                          <w:color w:val="FFFFFF" w:themeColor="background1"/>
                          <w14:textFill>
                            <w14:noFill/>
                          </w14:textFill>
                        </w:rPr>
                      </w:pPr>
                    </w:p>
                  </w:txbxContent>
                </v:textbox>
                <w10:wrap anchory="page"/>
              </v:rect>
            </w:pict>
          </mc:Fallback>
        </mc:AlternateContent>
      </w:r>
      <w:r w:rsidR="00E66B85">
        <w:rPr>
          <w:noProof/>
          <w:lang w:val="nl-NL" w:eastAsia="nl-NL"/>
        </w:rPr>
        <mc:AlternateContent>
          <mc:Choice Requires="wps">
            <w:drawing>
              <wp:anchor distT="0" distB="0" distL="114300" distR="114300" simplePos="0" relativeHeight="251660288" behindDoc="0" locked="0" layoutInCell="1" allowOverlap="1" wp14:anchorId="72C89A29" wp14:editId="14CF1A8C">
                <wp:simplePos x="0" y="0"/>
                <wp:positionH relativeFrom="column">
                  <wp:posOffset>-383595</wp:posOffset>
                </wp:positionH>
                <wp:positionV relativeFrom="paragraph">
                  <wp:posOffset>9123625</wp:posOffset>
                </wp:positionV>
                <wp:extent cx="2560320" cy="556592"/>
                <wp:effectExtent l="0" t="0" r="0" b="0"/>
                <wp:wrapNone/>
                <wp:docPr id="10" name="Tekstvak 10"/>
                <wp:cNvGraphicFramePr/>
                <a:graphic xmlns:a="http://schemas.openxmlformats.org/drawingml/2006/main">
                  <a:graphicData uri="http://schemas.microsoft.com/office/word/2010/wordprocessingShape">
                    <wps:wsp>
                      <wps:cNvSpPr txBox="1"/>
                      <wps:spPr>
                        <a:xfrm>
                          <a:off x="0" y="0"/>
                          <a:ext cx="2560320" cy="556592"/>
                        </a:xfrm>
                        <a:prstGeom prst="rect">
                          <a:avLst/>
                        </a:prstGeom>
                        <a:noFill/>
                        <a:ln w="6350">
                          <a:noFill/>
                        </a:ln>
                      </wps:spPr>
                      <wps:txbx>
                        <w:txbxContent>
                          <w:p w14:paraId="6A42F9DF" w14:textId="60EAD620" w:rsidR="00E66B85" w:rsidRPr="00EA3DEB" w:rsidRDefault="00570782" w:rsidP="00EA3DEB">
                            <w:pPr>
                              <w:pStyle w:val="BUASFooter"/>
                            </w:pPr>
                            <w:r>
                              <w:t>ADS&amp;AI</w:t>
                            </w:r>
                          </w:p>
                          <w:p w14:paraId="2678CC36" w14:textId="76C5828E" w:rsidR="00E66B85" w:rsidRPr="00EA3DEB" w:rsidRDefault="00E66B85" w:rsidP="00EA3DEB">
                            <w:pPr>
                              <w:pStyle w:val="BUASFooter"/>
                            </w:pPr>
                            <w:r w:rsidRPr="00EA3DEB">
                              <w:t xml:space="preserve">Saturday </w:t>
                            </w:r>
                            <w:r w:rsidR="00BD583E">
                              <w:t>20</w:t>
                            </w:r>
                            <w:r w:rsidRPr="00EA3DEB">
                              <w:t xml:space="preserve"> January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C89A29" id="Tekstvak 10" o:spid="_x0000_s1028" type="#_x0000_t202" style="position:absolute;margin-left:-30.2pt;margin-top:718.4pt;width:201.6pt;height:43.8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" filled="f" stroked="f" strokeweight=".5pt">
                <v:textbox>
                  <w:txbxContent>
                    <w:p w14:paraId="6A42F9DF" w14:textId="60EAD620" w:rsidR="00E66B85" w:rsidRPr="00EA3DEB" w:rsidRDefault="00570782" w:rsidP="00EA3DEB">
                      <w:pPr>
                        <w:pStyle w:val="BUASFooter"/>
                      </w:pPr>
                      <w:r>
                        <w:t>ADS&amp;AI</w:t>
                      </w:r>
                    </w:p>
                    <w:p w14:paraId="2678CC36" w14:textId="76C5828E" w:rsidR="00E66B85" w:rsidRPr="00EA3DEB" w:rsidRDefault="00E66B85" w:rsidP="00EA3DEB">
                      <w:pPr>
                        <w:pStyle w:val="BUASFooter"/>
                      </w:pPr>
                      <w:r w:rsidRPr="00EA3DEB">
                        <w:t xml:space="preserve">Saturday </w:t>
                      </w:r>
                      <w:r w:rsidR="00BD583E">
                        <w:t>20</w:t>
                      </w:r>
                      <w:r w:rsidRPr="00EA3DEB">
                        <w:t xml:space="preserve"> January 2022</w:t>
                      </w:r>
                    </w:p>
                  </w:txbxContent>
                </v:textbox>
              </v:shape>
            </w:pict>
          </mc:Fallback>
        </mc:AlternateContent>
      </w:r>
      <w:r w:rsidR="00C24DAF">
        <w:rPr>
          <w:noProof/>
        </w:rPr>
        <w:t xml:space="preserve"> </w:t>
      </w:r>
    </w:p>
    <w:p w14:paraId="1B975CDF" w14:textId="3C087F92" w:rsidR="00570782" w:rsidRDefault="00000000" w:rsidP="00570782">
      <w:pPr>
        <w:pStyle w:val="Title"/>
      </w:pPr>
      <w:sdt>
        <w:sdtPr>
          <w:rPr>
            <w:rFonts w:ascii="Arial" w:hAnsi="Arial" w:cs="Arial"/>
            <w:b/>
            <w:bCs/>
            <w:sz w:val="22"/>
            <w:szCs w:val="22"/>
          </w:rPr>
          <w:alias w:val="Title:"/>
          <w:tag w:val="Title:"/>
          <w:id w:val="726351117"/>
          <w:placeholder>
            <w:docPart w:val="7D47A5FFE8DF46A9A779944663CD469A"/>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3D2943">
            <w:rPr>
              <w:rFonts w:ascii="Arial" w:hAnsi="Arial" w:cs="Arial"/>
              <w:b/>
              <w:bCs/>
              <w:sz w:val="22"/>
              <w:szCs w:val="22"/>
            </w:rPr>
            <w:br/>
          </w:r>
          <w:r w:rsidR="003D2943">
            <w:rPr>
              <w:rFonts w:ascii="Arial" w:hAnsi="Arial" w:cs="Arial"/>
              <w:b/>
              <w:bCs/>
              <w:sz w:val="22"/>
              <w:szCs w:val="22"/>
            </w:rPr>
            <w:br/>
          </w:r>
          <w:r w:rsidR="003D2943">
            <w:rPr>
              <w:rFonts w:ascii="Arial" w:hAnsi="Arial" w:cs="Arial"/>
              <w:b/>
              <w:bCs/>
              <w:sz w:val="22"/>
              <w:szCs w:val="22"/>
            </w:rPr>
            <w:br/>
          </w:r>
          <w:r w:rsidR="0089327E" w:rsidRPr="003D2943">
            <w:rPr>
              <w:rFonts w:ascii="Arial" w:hAnsi="Arial" w:cs="Arial"/>
              <w:b/>
              <w:bCs/>
              <w:sz w:val="22"/>
              <w:szCs w:val="22"/>
            </w:rPr>
            <w:t>The prediction of the ratings of a show based on the hosts of that show</w:t>
          </w:r>
          <w:r w:rsidR="000236E5" w:rsidRPr="003D2943">
            <w:rPr>
              <w:rFonts w:ascii="Arial" w:hAnsi="Arial" w:cs="Arial"/>
              <w:b/>
              <w:bCs/>
              <w:sz w:val="22"/>
              <w:szCs w:val="22"/>
            </w:rPr>
            <w:br/>
          </w:r>
        </w:sdtContent>
      </w:sdt>
    </w:p>
    <w:p w14:paraId="18D2A683" w14:textId="34775A8B" w:rsidR="00570782" w:rsidRPr="003D2943" w:rsidRDefault="00F762BD" w:rsidP="00570782">
      <w:pPr>
        <w:pStyle w:val="Title2"/>
        <w:rPr>
          <w:rFonts w:ascii="Arial" w:hAnsi="Arial" w:cs="Arial"/>
          <w:sz w:val="22"/>
          <w:szCs w:val="22"/>
        </w:rPr>
      </w:pPr>
      <w:r w:rsidRPr="003D2943">
        <w:rPr>
          <w:rFonts w:ascii="Arial" w:hAnsi="Arial" w:cs="Arial"/>
          <w:sz w:val="22"/>
          <w:szCs w:val="22"/>
        </w:rPr>
        <w:t>Max W. Meiners</w:t>
      </w:r>
    </w:p>
    <w:p w14:paraId="644ABEB6" w14:textId="53B0A8F8" w:rsidR="00570782" w:rsidRPr="003D2943" w:rsidRDefault="00BD583E" w:rsidP="00570782">
      <w:pPr>
        <w:pStyle w:val="Title2"/>
        <w:rPr>
          <w:rFonts w:ascii="Arial" w:hAnsi="Arial" w:cs="Arial"/>
          <w:sz w:val="22"/>
          <w:szCs w:val="22"/>
        </w:rPr>
      </w:pPr>
      <w:r w:rsidRPr="003D2943">
        <w:rPr>
          <w:rFonts w:ascii="Arial" w:hAnsi="Arial" w:cs="Arial"/>
          <w:sz w:val="22"/>
          <w:szCs w:val="22"/>
        </w:rPr>
        <w:t xml:space="preserve">Data Science &amp; AI, </w:t>
      </w:r>
      <w:r w:rsidR="00013D3A" w:rsidRPr="003D2943">
        <w:rPr>
          <w:rFonts w:ascii="Arial" w:hAnsi="Arial" w:cs="Arial"/>
          <w:sz w:val="22"/>
          <w:szCs w:val="22"/>
        </w:rPr>
        <w:t>Breda University of Applied Sciences</w:t>
      </w:r>
    </w:p>
    <w:p w14:paraId="3B4F2542" w14:textId="5D0D7312" w:rsidR="00BD583E" w:rsidRPr="003D2943" w:rsidRDefault="00BD583E" w:rsidP="00570782">
      <w:pPr>
        <w:pStyle w:val="Title2"/>
        <w:rPr>
          <w:rFonts w:ascii="Arial" w:hAnsi="Arial" w:cs="Arial"/>
          <w:sz w:val="22"/>
          <w:szCs w:val="22"/>
        </w:rPr>
      </w:pPr>
      <w:r w:rsidRPr="003D2943">
        <w:rPr>
          <w:rFonts w:ascii="Arial" w:hAnsi="Arial" w:cs="Arial"/>
          <w:sz w:val="22"/>
          <w:szCs w:val="22"/>
        </w:rPr>
        <w:t>FAI1.P2-01  Project 1B ADS&amp;AI 2022-23</w:t>
      </w:r>
    </w:p>
    <w:p w14:paraId="68045E9D" w14:textId="6FDD8FE9" w:rsidR="00BD583E" w:rsidRPr="003D2943" w:rsidRDefault="00BD583E" w:rsidP="00570782">
      <w:pPr>
        <w:pStyle w:val="Title2"/>
        <w:rPr>
          <w:rFonts w:ascii="Arial" w:hAnsi="Arial" w:cs="Arial"/>
          <w:sz w:val="22"/>
          <w:szCs w:val="22"/>
        </w:rPr>
      </w:pPr>
      <w:r w:rsidRPr="003D2943">
        <w:rPr>
          <w:rFonts w:ascii="Arial" w:hAnsi="Arial" w:cs="Arial"/>
          <w:sz w:val="22"/>
          <w:szCs w:val="22"/>
        </w:rPr>
        <w:t xml:space="preserve">Bram </w:t>
      </w:r>
      <w:proofErr w:type="spellStart"/>
      <w:r w:rsidRPr="003D2943">
        <w:rPr>
          <w:rFonts w:ascii="Arial" w:hAnsi="Arial" w:cs="Arial"/>
          <w:sz w:val="22"/>
          <w:szCs w:val="22"/>
        </w:rPr>
        <w:t>Heijligers</w:t>
      </w:r>
      <w:proofErr w:type="spellEnd"/>
      <w:r w:rsidRPr="003D2943">
        <w:rPr>
          <w:rFonts w:ascii="Arial" w:hAnsi="Arial" w:cs="Arial"/>
          <w:sz w:val="22"/>
          <w:szCs w:val="22"/>
        </w:rPr>
        <w:t xml:space="preserve"> &amp; </w:t>
      </w:r>
      <w:proofErr w:type="spellStart"/>
      <w:r w:rsidRPr="003D2943">
        <w:rPr>
          <w:rFonts w:ascii="Arial" w:hAnsi="Arial" w:cs="Arial"/>
          <w:sz w:val="22"/>
          <w:szCs w:val="22"/>
        </w:rPr>
        <w:t>Zhanna</w:t>
      </w:r>
      <w:proofErr w:type="spellEnd"/>
      <w:r w:rsidRPr="003D2943">
        <w:rPr>
          <w:rFonts w:ascii="Arial" w:hAnsi="Arial" w:cs="Arial"/>
          <w:sz w:val="22"/>
          <w:szCs w:val="22"/>
        </w:rPr>
        <w:t xml:space="preserve"> Kozlova</w:t>
      </w:r>
    </w:p>
    <w:p w14:paraId="21E6DC5A" w14:textId="3D424DE6" w:rsidR="00BD583E" w:rsidRPr="003D2943" w:rsidRDefault="00BD583E" w:rsidP="00570782">
      <w:pPr>
        <w:pStyle w:val="Title2"/>
        <w:rPr>
          <w:rFonts w:ascii="Arial" w:hAnsi="Arial" w:cs="Arial"/>
          <w:sz w:val="22"/>
          <w:szCs w:val="22"/>
        </w:rPr>
      </w:pPr>
      <w:r w:rsidRPr="003D2943">
        <w:rPr>
          <w:rFonts w:ascii="Arial" w:hAnsi="Arial" w:cs="Arial"/>
          <w:sz w:val="22"/>
          <w:szCs w:val="22"/>
        </w:rPr>
        <w:t>January 20, 2023</w:t>
      </w:r>
    </w:p>
    <w:p w14:paraId="5DF50395" w14:textId="77777777" w:rsidR="00570782" w:rsidRDefault="00570782">
      <w:pPr>
        <w:suppressAutoHyphens w:val="0"/>
        <w:spacing w:after="200" w:line="276" w:lineRule="auto"/>
        <w:rPr>
          <w:rFonts w:eastAsia="Times New Roman"/>
          <w:color w:val="ED7623"/>
          <w:sz w:val="38"/>
          <w:szCs w:val="32"/>
        </w:rPr>
      </w:pPr>
      <w:r>
        <w:br w:type="page"/>
      </w:r>
    </w:p>
    <w:p w14:paraId="22B28F46" w14:textId="7F5B6989" w:rsidR="00D94065" w:rsidRDefault="00162DA4" w:rsidP="003D2943">
      <w:pPr>
        <w:pStyle w:val="BUASIntroductionTitle"/>
      </w:pPr>
      <w:bookmarkStart w:id="0" w:name="_Toc138341664"/>
      <w:r>
        <w:lastRenderedPageBreak/>
        <w:t>Abstract</w:t>
      </w:r>
      <w:bookmarkEnd w:id="0"/>
    </w:p>
    <w:p w14:paraId="70ECACAB" w14:textId="02A2C384" w:rsidR="00696F50" w:rsidRPr="00783FCE" w:rsidRDefault="00696F50" w:rsidP="000236E5">
      <w:r w:rsidRPr="00783FCE">
        <w:t>This report presents an in-depth analysis of the content, ratings, and Twitter data of ‘’Op1’’, a popular television show produced by Banijay. The goal of this report is to use machine learning models to predict the ratings of a show based on the content of the show by analysing the data we were given.</w:t>
      </w:r>
    </w:p>
    <w:p w14:paraId="741703BA" w14:textId="31F6F86C" w:rsidR="00696F50" w:rsidRPr="00783FCE" w:rsidRDefault="00696F50" w:rsidP="000236E5"/>
    <w:p w14:paraId="1D367BC2" w14:textId="226719E5" w:rsidR="0037309F" w:rsidRPr="00783FCE" w:rsidRDefault="00696F50" w:rsidP="000236E5">
      <w:r w:rsidRPr="00783FCE">
        <w:t xml:space="preserve">The report begins by providing an introduction to what exact data we were given and </w:t>
      </w:r>
      <w:r w:rsidR="0037309F">
        <w:t>how I handled the data.</w:t>
      </w:r>
      <w:r w:rsidR="00B3148F">
        <w:t xml:space="preserve"> </w:t>
      </w:r>
      <w:r w:rsidR="000236E5">
        <w:t>Afterward</w:t>
      </w:r>
      <w:r w:rsidR="00B3148F">
        <w:t>, I will talk about how the merging of the datasets got into play</w:t>
      </w:r>
      <w:r w:rsidR="00544D09">
        <w:t xml:space="preserve">. Furthermore, I will be talking about the different Machine Learning models that I used and </w:t>
      </w:r>
      <w:r w:rsidR="00EF5760">
        <w:t>the scores of those models.</w:t>
      </w:r>
    </w:p>
    <w:p w14:paraId="30A3EE1B" w14:textId="1BF25EDF" w:rsidR="00696F50" w:rsidRPr="00783FCE" w:rsidRDefault="00696F50" w:rsidP="000236E5"/>
    <w:p w14:paraId="0E97324A" w14:textId="5826EFB0" w:rsidR="003375A7" w:rsidRPr="00544D09" w:rsidRDefault="00696F50" w:rsidP="000236E5">
      <w:r w:rsidRPr="00783FCE">
        <w:t xml:space="preserve">The report concludes with an overview of the key findings and suggestions for how the show can continue to improve and grow </w:t>
      </w:r>
      <w:r w:rsidR="0015684E" w:rsidRPr="00783FCE">
        <w:t>its</w:t>
      </w:r>
      <w:r w:rsidRPr="00783FCE">
        <w:t xml:space="preserve"> audience using the insights from the machine learning models. It will also be useful for Banijay to understand </w:t>
      </w:r>
      <w:r w:rsidR="0015684E" w:rsidRPr="00783FCE">
        <w:t>the audience’s preferences</w:t>
      </w:r>
      <w:r w:rsidRPr="00783FCE">
        <w:t xml:space="preserve">, and to make data-driven decisions to improve </w:t>
      </w:r>
      <w:r w:rsidR="0015684E" w:rsidRPr="00783FCE">
        <w:t>its</w:t>
      </w:r>
      <w:r w:rsidRPr="00783FCE">
        <w:t xml:space="preserve"> programming.</w:t>
      </w:r>
      <w:r w:rsidR="003375A7">
        <w:br w:type="page"/>
      </w:r>
    </w:p>
    <w:p w14:paraId="1C2D107E" w14:textId="41F5D272" w:rsidR="00D94065" w:rsidRDefault="008D5EF0" w:rsidP="003D2943">
      <w:pPr>
        <w:pStyle w:val="BUASIntroductionTitle"/>
      </w:pPr>
      <w:bookmarkStart w:id="1" w:name="_Toc138341665"/>
      <w:r>
        <w:lastRenderedPageBreak/>
        <w:t>Index</w:t>
      </w:r>
      <w:bookmarkEnd w:id="1"/>
    </w:p>
    <w:sdt>
      <w:sdtPr>
        <w:id w:val="1557360002"/>
        <w:docPartObj>
          <w:docPartGallery w:val="Table of Contents"/>
          <w:docPartUnique/>
        </w:docPartObj>
      </w:sdtPr>
      <w:sdtEndPr>
        <w:rPr>
          <w:rFonts w:ascii="Arial" w:eastAsia="Open Sans" w:hAnsi="Arial" w:cs="Times New Roman"/>
          <w:b/>
          <w:bCs/>
          <w:noProof/>
          <w:color w:val="auto"/>
          <w:sz w:val="18"/>
          <w:szCs w:val="22"/>
          <w:lang w:val="en-GB"/>
        </w:rPr>
      </w:sdtEndPr>
      <w:sdtContent>
        <w:p w14:paraId="4E1FC8B0" w14:textId="5232F2FB" w:rsidR="003D2943" w:rsidRDefault="003D2943" w:rsidP="003D2943">
          <w:pPr>
            <w:pStyle w:val="TOCHeading"/>
          </w:pPr>
        </w:p>
        <w:p w14:paraId="615716A6" w14:textId="05DE1BB3" w:rsidR="003D2943" w:rsidRDefault="003D2943">
          <w:pPr>
            <w:pStyle w:val="TOC1"/>
            <w:rPr>
              <w:rFonts w:asciiTheme="minorHAnsi" w:eastAsiaTheme="minorEastAsia" w:hAnsiTheme="minorHAnsi" w:cstheme="minorBidi"/>
              <w:b w:val="0"/>
              <w:noProof/>
              <w:color w:val="auto"/>
              <w:kern w:val="2"/>
              <w:sz w:val="22"/>
              <w:lang w:eastAsia="en-GB"/>
              <w14:ligatures w14:val="standardContextual"/>
            </w:rPr>
          </w:pPr>
          <w:r>
            <w:fldChar w:fldCharType="begin"/>
          </w:r>
          <w:r>
            <w:instrText xml:space="preserve"> TOC \o "1-3" \h \z \u </w:instrText>
          </w:r>
          <w:r>
            <w:fldChar w:fldCharType="separate"/>
          </w:r>
          <w:hyperlink w:anchor="_Toc138341666" w:history="1">
            <w:r w:rsidRPr="00992E34">
              <w:rPr>
                <w:rStyle w:val="Hyperlink"/>
                <w:rFonts w:cs="Arial"/>
                <w:noProof/>
              </w:rPr>
              <w:t>1</w:t>
            </w:r>
            <w:r>
              <w:rPr>
                <w:rFonts w:asciiTheme="minorHAnsi" w:eastAsiaTheme="minorEastAsia" w:hAnsiTheme="minorHAnsi" w:cstheme="minorBidi"/>
                <w:b w:val="0"/>
                <w:noProof/>
                <w:color w:val="auto"/>
                <w:kern w:val="2"/>
                <w:sz w:val="22"/>
                <w:lang w:eastAsia="en-GB"/>
                <w14:ligatures w14:val="standardContextual"/>
              </w:rPr>
              <w:tab/>
            </w:r>
            <w:r w:rsidRPr="00992E34">
              <w:rPr>
                <w:rStyle w:val="Hyperlink"/>
                <w:rFonts w:cs="Arial"/>
                <w:noProof/>
              </w:rPr>
              <w:t>Introduction</w:t>
            </w:r>
            <w:r>
              <w:rPr>
                <w:noProof/>
                <w:webHidden/>
              </w:rPr>
              <w:tab/>
            </w:r>
            <w:r>
              <w:rPr>
                <w:noProof/>
                <w:webHidden/>
              </w:rPr>
              <w:fldChar w:fldCharType="begin"/>
            </w:r>
            <w:r>
              <w:rPr>
                <w:noProof/>
                <w:webHidden/>
              </w:rPr>
              <w:instrText xml:space="preserve"> PAGEREF _Toc138341666 \h </w:instrText>
            </w:r>
            <w:r>
              <w:rPr>
                <w:noProof/>
                <w:webHidden/>
              </w:rPr>
            </w:r>
            <w:r>
              <w:rPr>
                <w:noProof/>
                <w:webHidden/>
              </w:rPr>
              <w:fldChar w:fldCharType="separate"/>
            </w:r>
            <w:r w:rsidR="0045769F">
              <w:rPr>
                <w:noProof/>
                <w:webHidden/>
              </w:rPr>
              <w:t>5</w:t>
            </w:r>
            <w:r>
              <w:rPr>
                <w:noProof/>
                <w:webHidden/>
              </w:rPr>
              <w:fldChar w:fldCharType="end"/>
            </w:r>
          </w:hyperlink>
        </w:p>
        <w:p w14:paraId="650CD690" w14:textId="73594421" w:rsidR="003D2943" w:rsidRDefault="003D2943">
          <w:pPr>
            <w:pStyle w:val="TOC1"/>
            <w:rPr>
              <w:rFonts w:asciiTheme="minorHAnsi" w:eastAsiaTheme="minorEastAsia" w:hAnsiTheme="minorHAnsi" w:cstheme="minorBidi"/>
              <w:b w:val="0"/>
              <w:noProof/>
              <w:color w:val="auto"/>
              <w:kern w:val="2"/>
              <w:sz w:val="22"/>
              <w:lang w:eastAsia="en-GB"/>
              <w14:ligatures w14:val="standardContextual"/>
            </w:rPr>
          </w:pPr>
          <w:hyperlink w:anchor="_Toc138341667" w:history="1">
            <w:r w:rsidRPr="00992E34">
              <w:rPr>
                <w:rStyle w:val="Hyperlink"/>
                <w:rFonts w:cs="Arial"/>
                <w:noProof/>
              </w:rPr>
              <w:t>2</w:t>
            </w:r>
            <w:r>
              <w:rPr>
                <w:rFonts w:asciiTheme="minorHAnsi" w:eastAsiaTheme="minorEastAsia" w:hAnsiTheme="minorHAnsi" w:cstheme="minorBidi"/>
                <w:b w:val="0"/>
                <w:noProof/>
                <w:color w:val="auto"/>
                <w:kern w:val="2"/>
                <w:sz w:val="22"/>
                <w:lang w:eastAsia="en-GB"/>
                <w14:ligatures w14:val="standardContextual"/>
              </w:rPr>
              <w:tab/>
            </w:r>
            <w:r w:rsidRPr="00992E34">
              <w:rPr>
                <w:rStyle w:val="Hyperlink"/>
                <w:rFonts w:cs="Arial"/>
                <w:noProof/>
              </w:rPr>
              <w:t>Data preparation</w:t>
            </w:r>
            <w:r>
              <w:rPr>
                <w:noProof/>
                <w:webHidden/>
              </w:rPr>
              <w:tab/>
            </w:r>
            <w:r>
              <w:rPr>
                <w:noProof/>
                <w:webHidden/>
              </w:rPr>
              <w:fldChar w:fldCharType="begin"/>
            </w:r>
            <w:r>
              <w:rPr>
                <w:noProof/>
                <w:webHidden/>
              </w:rPr>
              <w:instrText xml:space="preserve"> PAGEREF _Toc138341667 \h </w:instrText>
            </w:r>
            <w:r>
              <w:rPr>
                <w:noProof/>
                <w:webHidden/>
              </w:rPr>
            </w:r>
            <w:r>
              <w:rPr>
                <w:noProof/>
                <w:webHidden/>
              </w:rPr>
              <w:fldChar w:fldCharType="separate"/>
            </w:r>
            <w:r w:rsidR="0045769F">
              <w:rPr>
                <w:noProof/>
                <w:webHidden/>
              </w:rPr>
              <w:t>6</w:t>
            </w:r>
            <w:r>
              <w:rPr>
                <w:noProof/>
                <w:webHidden/>
              </w:rPr>
              <w:fldChar w:fldCharType="end"/>
            </w:r>
          </w:hyperlink>
        </w:p>
        <w:p w14:paraId="3890409C" w14:textId="4F597157" w:rsidR="003D2943" w:rsidRDefault="003D2943">
          <w:pPr>
            <w:pStyle w:val="TOC2"/>
            <w:rPr>
              <w:rFonts w:asciiTheme="minorHAnsi" w:eastAsiaTheme="minorEastAsia" w:hAnsiTheme="minorHAnsi" w:cstheme="minorBidi"/>
              <w:noProof/>
              <w:kern w:val="2"/>
              <w:sz w:val="22"/>
              <w:lang w:eastAsia="en-GB"/>
              <w14:ligatures w14:val="standardContextual"/>
            </w:rPr>
          </w:pPr>
          <w:hyperlink w:anchor="_Toc138341668" w:history="1">
            <w:r w:rsidRPr="00992E34">
              <w:rPr>
                <w:rStyle w:val="Hyperlink"/>
                <w:rFonts w:cs="Arial"/>
                <w:noProof/>
              </w:rPr>
              <w:t>2.1</w:t>
            </w:r>
            <w:r>
              <w:rPr>
                <w:rFonts w:asciiTheme="minorHAnsi" w:eastAsiaTheme="minorEastAsia" w:hAnsiTheme="minorHAnsi" w:cstheme="minorBidi"/>
                <w:noProof/>
                <w:kern w:val="2"/>
                <w:sz w:val="22"/>
                <w:lang w:eastAsia="en-GB"/>
                <w14:ligatures w14:val="standardContextual"/>
              </w:rPr>
              <w:tab/>
            </w:r>
            <w:r w:rsidRPr="00992E34">
              <w:rPr>
                <w:rStyle w:val="Hyperlink"/>
                <w:rFonts w:cs="Arial"/>
                <w:noProof/>
              </w:rPr>
              <w:t>Merging the datasets</w:t>
            </w:r>
            <w:r>
              <w:rPr>
                <w:noProof/>
                <w:webHidden/>
              </w:rPr>
              <w:tab/>
            </w:r>
            <w:r>
              <w:rPr>
                <w:noProof/>
                <w:webHidden/>
              </w:rPr>
              <w:fldChar w:fldCharType="begin"/>
            </w:r>
            <w:r>
              <w:rPr>
                <w:noProof/>
                <w:webHidden/>
              </w:rPr>
              <w:instrText xml:space="preserve"> PAGEREF _Toc138341668 \h </w:instrText>
            </w:r>
            <w:r>
              <w:rPr>
                <w:noProof/>
                <w:webHidden/>
              </w:rPr>
            </w:r>
            <w:r>
              <w:rPr>
                <w:noProof/>
                <w:webHidden/>
              </w:rPr>
              <w:fldChar w:fldCharType="separate"/>
            </w:r>
            <w:r w:rsidR="0045769F">
              <w:rPr>
                <w:noProof/>
                <w:webHidden/>
              </w:rPr>
              <w:t>6</w:t>
            </w:r>
            <w:r>
              <w:rPr>
                <w:noProof/>
                <w:webHidden/>
              </w:rPr>
              <w:fldChar w:fldCharType="end"/>
            </w:r>
          </w:hyperlink>
        </w:p>
        <w:p w14:paraId="110B6289" w14:textId="6FF2362E" w:rsidR="003D2943" w:rsidRDefault="003D2943">
          <w:pPr>
            <w:pStyle w:val="TOC1"/>
            <w:rPr>
              <w:rFonts w:asciiTheme="minorHAnsi" w:eastAsiaTheme="minorEastAsia" w:hAnsiTheme="minorHAnsi" w:cstheme="minorBidi"/>
              <w:b w:val="0"/>
              <w:noProof/>
              <w:color w:val="auto"/>
              <w:kern w:val="2"/>
              <w:sz w:val="22"/>
              <w:lang w:eastAsia="en-GB"/>
              <w14:ligatures w14:val="standardContextual"/>
            </w:rPr>
          </w:pPr>
          <w:hyperlink w:anchor="_Toc138341669" w:history="1">
            <w:r w:rsidRPr="00992E34">
              <w:rPr>
                <w:rStyle w:val="Hyperlink"/>
                <w:noProof/>
              </w:rPr>
              <w:t>3</w:t>
            </w:r>
            <w:r>
              <w:rPr>
                <w:rFonts w:asciiTheme="minorHAnsi" w:eastAsiaTheme="minorEastAsia" w:hAnsiTheme="minorHAnsi" w:cstheme="minorBidi"/>
                <w:b w:val="0"/>
                <w:noProof/>
                <w:color w:val="auto"/>
                <w:kern w:val="2"/>
                <w:sz w:val="22"/>
                <w:lang w:eastAsia="en-GB"/>
                <w14:ligatures w14:val="standardContextual"/>
              </w:rPr>
              <w:tab/>
            </w:r>
            <w:r w:rsidRPr="00992E34">
              <w:rPr>
                <w:rStyle w:val="Hyperlink"/>
                <w:noProof/>
              </w:rPr>
              <w:t>Exploratory Data Analysis</w:t>
            </w:r>
            <w:r>
              <w:rPr>
                <w:noProof/>
                <w:webHidden/>
              </w:rPr>
              <w:tab/>
            </w:r>
            <w:r>
              <w:rPr>
                <w:noProof/>
                <w:webHidden/>
              </w:rPr>
              <w:fldChar w:fldCharType="begin"/>
            </w:r>
            <w:r>
              <w:rPr>
                <w:noProof/>
                <w:webHidden/>
              </w:rPr>
              <w:instrText xml:space="preserve"> PAGEREF _Toc138341669 \h </w:instrText>
            </w:r>
            <w:r>
              <w:rPr>
                <w:noProof/>
                <w:webHidden/>
              </w:rPr>
            </w:r>
            <w:r>
              <w:rPr>
                <w:noProof/>
                <w:webHidden/>
              </w:rPr>
              <w:fldChar w:fldCharType="separate"/>
            </w:r>
            <w:r w:rsidR="0045769F">
              <w:rPr>
                <w:noProof/>
                <w:webHidden/>
              </w:rPr>
              <w:t>7</w:t>
            </w:r>
            <w:r>
              <w:rPr>
                <w:noProof/>
                <w:webHidden/>
              </w:rPr>
              <w:fldChar w:fldCharType="end"/>
            </w:r>
          </w:hyperlink>
        </w:p>
        <w:p w14:paraId="7CCFEEA4" w14:textId="61E82F3F" w:rsidR="003D2943" w:rsidRDefault="003D2943">
          <w:pPr>
            <w:pStyle w:val="TOC2"/>
            <w:rPr>
              <w:rFonts w:asciiTheme="minorHAnsi" w:eastAsiaTheme="minorEastAsia" w:hAnsiTheme="minorHAnsi" w:cstheme="minorBidi"/>
              <w:noProof/>
              <w:kern w:val="2"/>
              <w:sz w:val="22"/>
              <w:lang w:eastAsia="en-GB"/>
              <w14:ligatures w14:val="standardContextual"/>
            </w:rPr>
          </w:pPr>
          <w:hyperlink w:anchor="_Toc138341670" w:history="1">
            <w:r w:rsidRPr="00992E34">
              <w:rPr>
                <w:rStyle w:val="Hyperlink"/>
                <w:rFonts w:cs="Arial"/>
                <w:noProof/>
              </w:rPr>
              <w:t>3.1</w:t>
            </w:r>
            <w:r>
              <w:rPr>
                <w:rFonts w:asciiTheme="minorHAnsi" w:eastAsiaTheme="minorEastAsia" w:hAnsiTheme="minorHAnsi" w:cstheme="minorBidi"/>
                <w:noProof/>
                <w:kern w:val="2"/>
                <w:sz w:val="22"/>
                <w:lang w:eastAsia="en-GB"/>
                <w14:ligatures w14:val="standardContextual"/>
              </w:rPr>
              <w:tab/>
            </w:r>
            <w:r w:rsidRPr="00992E34">
              <w:rPr>
                <w:rStyle w:val="Hyperlink"/>
                <w:rFonts w:cs="Arial"/>
                <w:noProof/>
              </w:rPr>
              <w:t>Average Kdh000 per target group</w:t>
            </w:r>
            <w:r>
              <w:rPr>
                <w:noProof/>
                <w:webHidden/>
              </w:rPr>
              <w:tab/>
            </w:r>
            <w:r>
              <w:rPr>
                <w:noProof/>
                <w:webHidden/>
              </w:rPr>
              <w:fldChar w:fldCharType="begin"/>
            </w:r>
            <w:r>
              <w:rPr>
                <w:noProof/>
                <w:webHidden/>
              </w:rPr>
              <w:instrText xml:space="preserve"> PAGEREF _Toc138341670 \h </w:instrText>
            </w:r>
            <w:r>
              <w:rPr>
                <w:noProof/>
                <w:webHidden/>
              </w:rPr>
            </w:r>
            <w:r>
              <w:rPr>
                <w:noProof/>
                <w:webHidden/>
              </w:rPr>
              <w:fldChar w:fldCharType="separate"/>
            </w:r>
            <w:r w:rsidR="0045769F">
              <w:rPr>
                <w:noProof/>
                <w:webHidden/>
              </w:rPr>
              <w:t>7</w:t>
            </w:r>
            <w:r>
              <w:rPr>
                <w:noProof/>
                <w:webHidden/>
              </w:rPr>
              <w:fldChar w:fldCharType="end"/>
            </w:r>
          </w:hyperlink>
        </w:p>
        <w:p w14:paraId="500317B7" w14:textId="1C2F1AE4" w:rsidR="003D2943" w:rsidRDefault="003D2943">
          <w:pPr>
            <w:pStyle w:val="TOC2"/>
            <w:rPr>
              <w:rFonts w:asciiTheme="minorHAnsi" w:eastAsiaTheme="minorEastAsia" w:hAnsiTheme="minorHAnsi" w:cstheme="minorBidi"/>
              <w:noProof/>
              <w:kern w:val="2"/>
              <w:sz w:val="22"/>
              <w:lang w:eastAsia="en-GB"/>
              <w14:ligatures w14:val="standardContextual"/>
            </w:rPr>
          </w:pPr>
          <w:hyperlink w:anchor="_Toc138341671" w:history="1">
            <w:r w:rsidRPr="00992E34">
              <w:rPr>
                <w:rStyle w:val="Hyperlink"/>
                <w:rFonts w:cs="Arial"/>
                <w:noProof/>
              </w:rPr>
              <w:t>3.2</w:t>
            </w:r>
            <w:r>
              <w:rPr>
                <w:rFonts w:asciiTheme="minorHAnsi" w:eastAsiaTheme="minorEastAsia" w:hAnsiTheme="minorHAnsi" w:cstheme="minorBidi"/>
                <w:noProof/>
                <w:kern w:val="2"/>
                <w:sz w:val="22"/>
                <w:lang w:eastAsia="en-GB"/>
                <w14:ligatures w14:val="standardContextual"/>
              </w:rPr>
              <w:tab/>
            </w:r>
            <w:r w:rsidRPr="00992E34">
              <w:rPr>
                <w:rStyle w:val="Hyperlink"/>
                <w:rFonts w:cs="Arial"/>
                <w:noProof/>
              </w:rPr>
              <w:t>Top five most highly rated hosts</w:t>
            </w:r>
            <w:r>
              <w:rPr>
                <w:noProof/>
                <w:webHidden/>
              </w:rPr>
              <w:tab/>
            </w:r>
            <w:r>
              <w:rPr>
                <w:noProof/>
                <w:webHidden/>
              </w:rPr>
              <w:fldChar w:fldCharType="begin"/>
            </w:r>
            <w:r>
              <w:rPr>
                <w:noProof/>
                <w:webHidden/>
              </w:rPr>
              <w:instrText xml:space="preserve"> PAGEREF _Toc138341671 \h </w:instrText>
            </w:r>
            <w:r>
              <w:rPr>
                <w:noProof/>
                <w:webHidden/>
              </w:rPr>
            </w:r>
            <w:r>
              <w:rPr>
                <w:noProof/>
                <w:webHidden/>
              </w:rPr>
              <w:fldChar w:fldCharType="separate"/>
            </w:r>
            <w:r w:rsidR="0045769F">
              <w:rPr>
                <w:noProof/>
                <w:webHidden/>
              </w:rPr>
              <w:t>7</w:t>
            </w:r>
            <w:r>
              <w:rPr>
                <w:noProof/>
                <w:webHidden/>
              </w:rPr>
              <w:fldChar w:fldCharType="end"/>
            </w:r>
          </w:hyperlink>
        </w:p>
        <w:p w14:paraId="21B1B75A" w14:textId="4045CF38" w:rsidR="003D2943" w:rsidRDefault="003D2943">
          <w:pPr>
            <w:pStyle w:val="TOC2"/>
            <w:rPr>
              <w:rFonts w:asciiTheme="minorHAnsi" w:eastAsiaTheme="minorEastAsia" w:hAnsiTheme="minorHAnsi" w:cstheme="minorBidi"/>
              <w:noProof/>
              <w:kern w:val="2"/>
              <w:sz w:val="22"/>
              <w:lang w:eastAsia="en-GB"/>
              <w14:ligatures w14:val="standardContextual"/>
            </w:rPr>
          </w:pPr>
          <w:hyperlink w:anchor="_Toc138341672" w:history="1">
            <w:r w:rsidRPr="00992E34">
              <w:rPr>
                <w:rStyle w:val="Hyperlink"/>
                <w:rFonts w:cs="Arial"/>
                <w:noProof/>
              </w:rPr>
              <w:t>3.3</w:t>
            </w:r>
            <w:r>
              <w:rPr>
                <w:rFonts w:asciiTheme="minorHAnsi" w:eastAsiaTheme="minorEastAsia" w:hAnsiTheme="minorHAnsi" w:cstheme="minorBidi"/>
                <w:noProof/>
                <w:kern w:val="2"/>
                <w:sz w:val="22"/>
                <w:lang w:eastAsia="en-GB"/>
                <w14:ligatures w14:val="standardContextual"/>
              </w:rPr>
              <w:tab/>
            </w:r>
            <w:r w:rsidRPr="00992E34">
              <w:rPr>
                <w:rStyle w:val="Hyperlink"/>
                <w:rFonts w:cs="Arial"/>
                <w:noProof/>
              </w:rPr>
              <w:t>Top 5 most highly rated shows</w:t>
            </w:r>
            <w:r>
              <w:rPr>
                <w:noProof/>
                <w:webHidden/>
              </w:rPr>
              <w:tab/>
            </w:r>
            <w:r>
              <w:rPr>
                <w:noProof/>
                <w:webHidden/>
              </w:rPr>
              <w:fldChar w:fldCharType="begin"/>
            </w:r>
            <w:r>
              <w:rPr>
                <w:noProof/>
                <w:webHidden/>
              </w:rPr>
              <w:instrText xml:space="preserve"> PAGEREF _Toc138341672 \h </w:instrText>
            </w:r>
            <w:r>
              <w:rPr>
                <w:noProof/>
                <w:webHidden/>
              </w:rPr>
            </w:r>
            <w:r>
              <w:rPr>
                <w:noProof/>
                <w:webHidden/>
              </w:rPr>
              <w:fldChar w:fldCharType="separate"/>
            </w:r>
            <w:r w:rsidR="0045769F">
              <w:rPr>
                <w:noProof/>
                <w:webHidden/>
              </w:rPr>
              <w:t>7</w:t>
            </w:r>
            <w:r>
              <w:rPr>
                <w:noProof/>
                <w:webHidden/>
              </w:rPr>
              <w:fldChar w:fldCharType="end"/>
            </w:r>
          </w:hyperlink>
        </w:p>
        <w:p w14:paraId="39D3B271" w14:textId="0B2903AC" w:rsidR="003D2943" w:rsidRDefault="003D2943">
          <w:pPr>
            <w:pStyle w:val="TOC2"/>
            <w:rPr>
              <w:rFonts w:asciiTheme="minorHAnsi" w:eastAsiaTheme="minorEastAsia" w:hAnsiTheme="minorHAnsi" w:cstheme="minorBidi"/>
              <w:noProof/>
              <w:kern w:val="2"/>
              <w:sz w:val="22"/>
              <w:lang w:eastAsia="en-GB"/>
              <w14:ligatures w14:val="standardContextual"/>
            </w:rPr>
          </w:pPr>
          <w:hyperlink w:anchor="_Toc138341673" w:history="1">
            <w:r w:rsidRPr="00992E34">
              <w:rPr>
                <w:rStyle w:val="Hyperlink"/>
                <w:rFonts w:cs="Arial"/>
                <w:noProof/>
              </w:rPr>
              <w:t>3.4</w:t>
            </w:r>
            <w:r>
              <w:rPr>
                <w:rFonts w:asciiTheme="minorHAnsi" w:eastAsiaTheme="minorEastAsia" w:hAnsiTheme="minorHAnsi" w:cstheme="minorBidi"/>
                <w:noProof/>
                <w:kern w:val="2"/>
                <w:sz w:val="22"/>
                <w:lang w:eastAsia="en-GB"/>
                <w14:ligatures w14:val="standardContextual"/>
              </w:rPr>
              <w:tab/>
            </w:r>
            <w:r w:rsidRPr="00992E34">
              <w:rPr>
                <w:rStyle w:val="Hyperlink"/>
                <w:rFonts w:cs="Arial"/>
                <w:noProof/>
              </w:rPr>
              <w:t>Word cloud</w:t>
            </w:r>
            <w:r>
              <w:rPr>
                <w:noProof/>
                <w:webHidden/>
              </w:rPr>
              <w:tab/>
            </w:r>
            <w:r>
              <w:rPr>
                <w:noProof/>
                <w:webHidden/>
              </w:rPr>
              <w:fldChar w:fldCharType="begin"/>
            </w:r>
            <w:r>
              <w:rPr>
                <w:noProof/>
                <w:webHidden/>
              </w:rPr>
              <w:instrText xml:space="preserve"> PAGEREF _Toc138341673 \h </w:instrText>
            </w:r>
            <w:r>
              <w:rPr>
                <w:noProof/>
                <w:webHidden/>
              </w:rPr>
            </w:r>
            <w:r>
              <w:rPr>
                <w:noProof/>
                <w:webHidden/>
              </w:rPr>
              <w:fldChar w:fldCharType="separate"/>
            </w:r>
            <w:r w:rsidR="0045769F">
              <w:rPr>
                <w:noProof/>
                <w:webHidden/>
              </w:rPr>
              <w:t>7</w:t>
            </w:r>
            <w:r>
              <w:rPr>
                <w:noProof/>
                <w:webHidden/>
              </w:rPr>
              <w:fldChar w:fldCharType="end"/>
            </w:r>
          </w:hyperlink>
        </w:p>
        <w:p w14:paraId="09715C1E" w14:textId="7532E30C" w:rsidR="003D2943" w:rsidRDefault="003D2943">
          <w:pPr>
            <w:pStyle w:val="TOC2"/>
            <w:rPr>
              <w:rFonts w:asciiTheme="minorHAnsi" w:eastAsiaTheme="minorEastAsia" w:hAnsiTheme="minorHAnsi" w:cstheme="minorBidi"/>
              <w:noProof/>
              <w:kern w:val="2"/>
              <w:sz w:val="22"/>
              <w:lang w:eastAsia="en-GB"/>
              <w14:ligatures w14:val="standardContextual"/>
            </w:rPr>
          </w:pPr>
          <w:hyperlink w:anchor="_Toc138341674" w:history="1">
            <w:r w:rsidRPr="00992E34">
              <w:rPr>
                <w:rStyle w:val="Hyperlink"/>
                <w:rFonts w:cs="Arial"/>
                <w:noProof/>
              </w:rPr>
              <w:t>3.5</w:t>
            </w:r>
            <w:r>
              <w:rPr>
                <w:rFonts w:asciiTheme="minorHAnsi" w:eastAsiaTheme="minorEastAsia" w:hAnsiTheme="minorHAnsi" w:cstheme="minorBidi"/>
                <w:noProof/>
                <w:kern w:val="2"/>
                <w:sz w:val="22"/>
                <w:lang w:eastAsia="en-GB"/>
                <w14:ligatures w14:val="standardContextual"/>
              </w:rPr>
              <w:tab/>
            </w:r>
            <w:r w:rsidRPr="00992E34">
              <w:rPr>
                <w:rStyle w:val="Hyperlink"/>
                <w:rFonts w:cs="Arial"/>
                <w:noProof/>
              </w:rPr>
              <w:t>Average rating for all shows, per month and day of the week</w:t>
            </w:r>
            <w:r>
              <w:rPr>
                <w:noProof/>
                <w:webHidden/>
              </w:rPr>
              <w:tab/>
            </w:r>
            <w:r>
              <w:rPr>
                <w:noProof/>
                <w:webHidden/>
              </w:rPr>
              <w:fldChar w:fldCharType="begin"/>
            </w:r>
            <w:r>
              <w:rPr>
                <w:noProof/>
                <w:webHidden/>
              </w:rPr>
              <w:instrText xml:space="preserve"> PAGEREF _Toc138341674 \h </w:instrText>
            </w:r>
            <w:r>
              <w:rPr>
                <w:noProof/>
                <w:webHidden/>
              </w:rPr>
            </w:r>
            <w:r>
              <w:rPr>
                <w:noProof/>
                <w:webHidden/>
              </w:rPr>
              <w:fldChar w:fldCharType="separate"/>
            </w:r>
            <w:r w:rsidR="0045769F">
              <w:rPr>
                <w:noProof/>
                <w:webHidden/>
              </w:rPr>
              <w:t>7</w:t>
            </w:r>
            <w:r>
              <w:rPr>
                <w:noProof/>
                <w:webHidden/>
              </w:rPr>
              <w:fldChar w:fldCharType="end"/>
            </w:r>
          </w:hyperlink>
        </w:p>
        <w:p w14:paraId="5CE78DD0" w14:textId="116A8A46" w:rsidR="003D2943" w:rsidRDefault="003D2943">
          <w:pPr>
            <w:pStyle w:val="TOC2"/>
            <w:rPr>
              <w:rFonts w:asciiTheme="minorHAnsi" w:eastAsiaTheme="minorEastAsia" w:hAnsiTheme="minorHAnsi" w:cstheme="minorBidi"/>
              <w:noProof/>
              <w:kern w:val="2"/>
              <w:sz w:val="22"/>
              <w:lang w:eastAsia="en-GB"/>
              <w14:ligatures w14:val="standardContextual"/>
            </w:rPr>
          </w:pPr>
          <w:hyperlink w:anchor="_Toc138341675" w:history="1">
            <w:r w:rsidRPr="00992E34">
              <w:rPr>
                <w:rStyle w:val="Hyperlink"/>
                <w:rFonts w:cs="Arial"/>
                <w:noProof/>
              </w:rPr>
              <w:t>3.6</w:t>
            </w:r>
            <w:r>
              <w:rPr>
                <w:rFonts w:asciiTheme="minorHAnsi" w:eastAsiaTheme="minorEastAsia" w:hAnsiTheme="minorHAnsi" w:cstheme="minorBidi"/>
                <w:noProof/>
                <w:kern w:val="2"/>
                <w:sz w:val="22"/>
                <w:lang w:eastAsia="en-GB"/>
                <w14:ligatures w14:val="standardContextual"/>
              </w:rPr>
              <w:tab/>
            </w:r>
            <w:r w:rsidRPr="00992E34">
              <w:rPr>
                <w:rStyle w:val="Hyperlink"/>
                <w:rFonts w:cs="Arial"/>
                <w:noProof/>
              </w:rPr>
              <w:t>Average rating for all shows, per target group</w:t>
            </w:r>
            <w:r>
              <w:rPr>
                <w:noProof/>
                <w:webHidden/>
              </w:rPr>
              <w:tab/>
            </w:r>
            <w:r>
              <w:rPr>
                <w:noProof/>
                <w:webHidden/>
              </w:rPr>
              <w:fldChar w:fldCharType="begin"/>
            </w:r>
            <w:r>
              <w:rPr>
                <w:noProof/>
                <w:webHidden/>
              </w:rPr>
              <w:instrText xml:space="preserve"> PAGEREF _Toc138341675 \h </w:instrText>
            </w:r>
            <w:r>
              <w:rPr>
                <w:noProof/>
                <w:webHidden/>
              </w:rPr>
            </w:r>
            <w:r>
              <w:rPr>
                <w:noProof/>
                <w:webHidden/>
              </w:rPr>
              <w:fldChar w:fldCharType="separate"/>
            </w:r>
            <w:r w:rsidR="0045769F">
              <w:rPr>
                <w:noProof/>
                <w:webHidden/>
              </w:rPr>
              <w:t>8</w:t>
            </w:r>
            <w:r>
              <w:rPr>
                <w:noProof/>
                <w:webHidden/>
              </w:rPr>
              <w:fldChar w:fldCharType="end"/>
            </w:r>
          </w:hyperlink>
        </w:p>
        <w:p w14:paraId="3A385721" w14:textId="2D5B8A6E" w:rsidR="003D2943" w:rsidRDefault="003D2943">
          <w:pPr>
            <w:pStyle w:val="TOC2"/>
            <w:rPr>
              <w:rFonts w:asciiTheme="minorHAnsi" w:eastAsiaTheme="minorEastAsia" w:hAnsiTheme="minorHAnsi" w:cstheme="minorBidi"/>
              <w:noProof/>
              <w:kern w:val="2"/>
              <w:sz w:val="22"/>
              <w:lang w:eastAsia="en-GB"/>
              <w14:ligatures w14:val="standardContextual"/>
            </w:rPr>
          </w:pPr>
          <w:hyperlink w:anchor="_Toc138341676" w:history="1">
            <w:r w:rsidRPr="00992E34">
              <w:rPr>
                <w:rStyle w:val="Hyperlink"/>
                <w:rFonts w:cs="Arial"/>
                <w:noProof/>
              </w:rPr>
              <w:t>3.7</w:t>
            </w:r>
            <w:r>
              <w:rPr>
                <w:rFonts w:asciiTheme="minorHAnsi" w:eastAsiaTheme="minorEastAsia" w:hAnsiTheme="minorHAnsi" w:cstheme="minorBidi"/>
                <w:noProof/>
                <w:kern w:val="2"/>
                <w:sz w:val="22"/>
                <w:lang w:eastAsia="en-GB"/>
                <w14:ligatures w14:val="standardContextual"/>
              </w:rPr>
              <w:tab/>
            </w:r>
            <w:r w:rsidRPr="00992E34">
              <w:rPr>
                <w:rStyle w:val="Hyperlink"/>
                <w:rFonts w:cs="Arial"/>
                <w:noProof/>
              </w:rPr>
              <w:t>Social Media Analysis</w:t>
            </w:r>
            <w:r>
              <w:rPr>
                <w:noProof/>
                <w:webHidden/>
              </w:rPr>
              <w:tab/>
            </w:r>
            <w:r>
              <w:rPr>
                <w:noProof/>
                <w:webHidden/>
              </w:rPr>
              <w:fldChar w:fldCharType="begin"/>
            </w:r>
            <w:r>
              <w:rPr>
                <w:noProof/>
                <w:webHidden/>
              </w:rPr>
              <w:instrText xml:space="preserve"> PAGEREF _Toc138341676 \h </w:instrText>
            </w:r>
            <w:r>
              <w:rPr>
                <w:noProof/>
                <w:webHidden/>
              </w:rPr>
            </w:r>
            <w:r>
              <w:rPr>
                <w:noProof/>
                <w:webHidden/>
              </w:rPr>
              <w:fldChar w:fldCharType="separate"/>
            </w:r>
            <w:r w:rsidR="0045769F">
              <w:rPr>
                <w:noProof/>
                <w:webHidden/>
              </w:rPr>
              <w:t>8</w:t>
            </w:r>
            <w:r>
              <w:rPr>
                <w:noProof/>
                <w:webHidden/>
              </w:rPr>
              <w:fldChar w:fldCharType="end"/>
            </w:r>
          </w:hyperlink>
        </w:p>
        <w:p w14:paraId="1E735C6A" w14:textId="7569B9B4" w:rsidR="003D2943" w:rsidRDefault="003D2943">
          <w:pPr>
            <w:pStyle w:val="TOC1"/>
            <w:rPr>
              <w:rFonts w:asciiTheme="minorHAnsi" w:eastAsiaTheme="minorEastAsia" w:hAnsiTheme="minorHAnsi" w:cstheme="minorBidi"/>
              <w:b w:val="0"/>
              <w:noProof/>
              <w:color w:val="auto"/>
              <w:kern w:val="2"/>
              <w:sz w:val="22"/>
              <w:lang w:eastAsia="en-GB"/>
              <w14:ligatures w14:val="standardContextual"/>
            </w:rPr>
          </w:pPr>
          <w:hyperlink w:anchor="_Toc138341677" w:history="1">
            <w:r w:rsidRPr="00992E34">
              <w:rPr>
                <w:rStyle w:val="Hyperlink"/>
                <w:rFonts w:cs="Arial"/>
                <w:noProof/>
              </w:rPr>
              <w:t>4</w:t>
            </w:r>
            <w:r>
              <w:rPr>
                <w:rFonts w:asciiTheme="minorHAnsi" w:eastAsiaTheme="minorEastAsia" w:hAnsiTheme="minorHAnsi" w:cstheme="minorBidi"/>
                <w:b w:val="0"/>
                <w:noProof/>
                <w:color w:val="auto"/>
                <w:kern w:val="2"/>
                <w:sz w:val="22"/>
                <w:lang w:eastAsia="en-GB"/>
                <w14:ligatures w14:val="standardContextual"/>
              </w:rPr>
              <w:tab/>
            </w:r>
            <w:r w:rsidRPr="00992E34">
              <w:rPr>
                <w:rStyle w:val="Hyperlink"/>
                <w:rFonts w:cs="Arial"/>
                <w:noProof/>
              </w:rPr>
              <w:t>Machine Learning models</w:t>
            </w:r>
            <w:r>
              <w:rPr>
                <w:noProof/>
                <w:webHidden/>
              </w:rPr>
              <w:tab/>
            </w:r>
            <w:r>
              <w:rPr>
                <w:noProof/>
                <w:webHidden/>
              </w:rPr>
              <w:fldChar w:fldCharType="begin"/>
            </w:r>
            <w:r>
              <w:rPr>
                <w:noProof/>
                <w:webHidden/>
              </w:rPr>
              <w:instrText xml:space="preserve"> PAGEREF _Toc138341677 \h </w:instrText>
            </w:r>
            <w:r>
              <w:rPr>
                <w:noProof/>
                <w:webHidden/>
              </w:rPr>
            </w:r>
            <w:r>
              <w:rPr>
                <w:noProof/>
                <w:webHidden/>
              </w:rPr>
              <w:fldChar w:fldCharType="separate"/>
            </w:r>
            <w:r w:rsidR="0045769F">
              <w:rPr>
                <w:noProof/>
                <w:webHidden/>
              </w:rPr>
              <w:t>9</w:t>
            </w:r>
            <w:r>
              <w:rPr>
                <w:noProof/>
                <w:webHidden/>
              </w:rPr>
              <w:fldChar w:fldCharType="end"/>
            </w:r>
          </w:hyperlink>
        </w:p>
        <w:p w14:paraId="4AAD16AA" w14:textId="2C9AEA84" w:rsidR="003D2943" w:rsidRDefault="003D2943">
          <w:pPr>
            <w:pStyle w:val="TOC2"/>
            <w:rPr>
              <w:rFonts w:asciiTheme="minorHAnsi" w:eastAsiaTheme="minorEastAsia" w:hAnsiTheme="minorHAnsi" w:cstheme="minorBidi"/>
              <w:noProof/>
              <w:kern w:val="2"/>
              <w:sz w:val="22"/>
              <w:lang w:eastAsia="en-GB"/>
              <w14:ligatures w14:val="standardContextual"/>
            </w:rPr>
          </w:pPr>
          <w:hyperlink w:anchor="_Toc138341678" w:history="1">
            <w:r w:rsidRPr="00992E34">
              <w:rPr>
                <w:rStyle w:val="Hyperlink"/>
                <w:rFonts w:cs="Arial"/>
                <w:noProof/>
              </w:rPr>
              <w:t>4.1</w:t>
            </w:r>
            <w:r>
              <w:rPr>
                <w:rFonts w:asciiTheme="minorHAnsi" w:eastAsiaTheme="minorEastAsia" w:hAnsiTheme="minorHAnsi" w:cstheme="minorBidi"/>
                <w:noProof/>
                <w:kern w:val="2"/>
                <w:sz w:val="22"/>
                <w:lang w:eastAsia="en-GB"/>
                <w14:ligatures w14:val="standardContextual"/>
              </w:rPr>
              <w:tab/>
            </w:r>
            <w:r w:rsidRPr="00992E34">
              <w:rPr>
                <w:rStyle w:val="Hyperlink"/>
                <w:rFonts w:cs="Arial"/>
                <w:noProof/>
              </w:rPr>
              <w:t>Describing the models</w:t>
            </w:r>
            <w:r>
              <w:rPr>
                <w:noProof/>
                <w:webHidden/>
              </w:rPr>
              <w:tab/>
            </w:r>
            <w:r>
              <w:rPr>
                <w:noProof/>
                <w:webHidden/>
              </w:rPr>
              <w:fldChar w:fldCharType="begin"/>
            </w:r>
            <w:r>
              <w:rPr>
                <w:noProof/>
                <w:webHidden/>
              </w:rPr>
              <w:instrText xml:space="preserve"> PAGEREF _Toc138341678 \h </w:instrText>
            </w:r>
            <w:r>
              <w:rPr>
                <w:noProof/>
                <w:webHidden/>
              </w:rPr>
            </w:r>
            <w:r>
              <w:rPr>
                <w:noProof/>
                <w:webHidden/>
              </w:rPr>
              <w:fldChar w:fldCharType="separate"/>
            </w:r>
            <w:r w:rsidR="0045769F">
              <w:rPr>
                <w:noProof/>
                <w:webHidden/>
              </w:rPr>
              <w:t>9</w:t>
            </w:r>
            <w:r>
              <w:rPr>
                <w:noProof/>
                <w:webHidden/>
              </w:rPr>
              <w:fldChar w:fldCharType="end"/>
            </w:r>
          </w:hyperlink>
        </w:p>
        <w:p w14:paraId="6D4B4E86" w14:textId="45F98F51" w:rsidR="003D2943" w:rsidRDefault="003D2943">
          <w:pPr>
            <w:pStyle w:val="TOC2"/>
            <w:rPr>
              <w:rFonts w:asciiTheme="minorHAnsi" w:eastAsiaTheme="minorEastAsia" w:hAnsiTheme="minorHAnsi" w:cstheme="minorBidi"/>
              <w:noProof/>
              <w:kern w:val="2"/>
              <w:sz w:val="22"/>
              <w:lang w:eastAsia="en-GB"/>
              <w14:ligatures w14:val="standardContextual"/>
            </w:rPr>
          </w:pPr>
          <w:hyperlink w:anchor="_Toc138341679" w:history="1">
            <w:r w:rsidRPr="00992E34">
              <w:rPr>
                <w:rStyle w:val="Hyperlink"/>
                <w:rFonts w:cs="Arial"/>
                <w:noProof/>
              </w:rPr>
              <w:t>4.2</w:t>
            </w:r>
            <w:r>
              <w:rPr>
                <w:rFonts w:asciiTheme="minorHAnsi" w:eastAsiaTheme="minorEastAsia" w:hAnsiTheme="minorHAnsi" w:cstheme="minorBidi"/>
                <w:noProof/>
                <w:kern w:val="2"/>
                <w:sz w:val="22"/>
                <w:lang w:eastAsia="en-GB"/>
                <w14:ligatures w14:val="standardContextual"/>
              </w:rPr>
              <w:tab/>
            </w:r>
            <w:r w:rsidRPr="00992E34">
              <w:rPr>
                <w:rStyle w:val="Hyperlink"/>
                <w:rFonts w:cs="Arial"/>
                <w:noProof/>
              </w:rPr>
              <w:t>The results of the models</w:t>
            </w:r>
            <w:r>
              <w:rPr>
                <w:noProof/>
                <w:webHidden/>
              </w:rPr>
              <w:tab/>
            </w:r>
            <w:r>
              <w:rPr>
                <w:noProof/>
                <w:webHidden/>
              </w:rPr>
              <w:fldChar w:fldCharType="begin"/>
            </w:r>
            <w:r>
              <w:rPr>
                <w:noProof/>
                <w:webHidden/>
              </w:rPr>
              <w:instrText xml:space="preserve"> PAGEREF _Toc138341679 \h </w:instrText>
            </w:r>
            <w:r>
              <w:rPr>
                <w:noProof/>
                <w:webHidden/>
              </w:rPr>
            </w:r>
            <w:r>
              <w:rPr>
                <w:noProof/>
                <w:webHidden/>
              </w:rPr>
              <w:fldChar w:fldCharType="separate"/>
            </w:r>
            <w:r w:rsidR="0045769F">
              <w:rPr>
                <w:noProof/>
                <w:webHidden/>
              </w:rPr>
              <w:t>10</w:t>
            </w:r>
            <w:r>
              <w:rPr>
                <w:noProof/>
                <w:webHidden/>
              </w:rPr>
              <w:fldChar w:fldCharType="end"/>
            </w:r>
          </w:hyperlink>
        </w:p>
        <w:p w14:paraId="7D10518E" w14:textId="0B25DC65" w:rsidR="003D2943" w:rsidRDefault="003D2943">
          <w:pPr>
            <w:pStyle w:val="TOC2"/>
            <w:rPr>
              <w:rFonts w:asciiTheme="minorHAnsi" w:eastAsiaTheme="minorEastAsia" w:hAnsiTheme="minorHAnsi" w:cstheme="minorBidi"/>
              <w:noProof/>
              <w:kern w:val="2"/>
              <w:sz w:val="22"/>
              <w:lang w:eastAsia="en-GB"/>
              <w14:ligatures w14:val="standardContextual"/>
            </w:rPr>
          </w:pPr>
          <w:hyperlink w:anchor="_Toc138341680" w:history="1">
            <w:r w:rsidRPr="00992E34">
              <w:rPr>
                <w:rStyle w:val="Hyperlink"/>
                <w:rFonts w:cs="Arial"/>
                <w:noProof/>
              </w:rPr>
              <w:t>4.3</w:t>
            </w:r>
            <w:r>
              <w:rPr>
                <w:rFonts w:asciiTheme="minorHAnsi" w:eastAsiaTheme="minorEastAsia" w:hAnsiTheme="minorHAnsi" w:cstheme="minorBidi"/>
                <w:noProof/>
                <w:kern w:val="2"/>
                <w:sz w:val="22"/>
                <w:lang w:eastAsia="en-GB"/>
                <w14:ligatures w14:val="standardContextual"/>
              </w:rPr>
              <w:tab/>
            </w:r>
            <w:r w:rsidRPr="00992E34">
              <w:rPr>
                <w:rStyle w:val="Hyperlink"/>
                <w:rFonts w:cs="Arial"/>
                <w:noProof/>
              </w:rPr>
              <w:t>Hyper tuning the model</w:t>
            </w:r>
            <w:r>
              <w:rPr>
                <w:noProof/>
                <w:webHidden/>
              </w:rPr>
              <w:tab/>
            </w:r>
            <w:r>
              <w:rPr>
                <w:noProof/>
                <w:webHidden/>
              </w:rPr>
              <w:fldChar w:fldCharType="begin"/>
            </w:r>
            <w:r>
              <w:rPr>
                <w:noProof/>
                <w:webHidden/>
              </w:rPr>
              <w:instrText xml:space="preserve"> PAGEREF _Toc138341680 \h </w:instrText>
            </w:r>
            <w:r>
              <w:rPr>
                <w:noProof/>
                <w:webHidden/>
              </w:rPr>
            </w:r>
            <w:r>
              <w:rPr>
                <w:noProof/>
                <w:webHidden/>
              </w:rPr>
              <w:fldChar w:fldCharType="separate"/>
            </w:r>
            <w:r w:rsidR="0045769F">
              <w:rPr>
                <w:noProof/>
                <w:webHidden/>
              </w:rPr>
              <w:t>10</w:t>
            </w:r>
            <w:r>
              <w:rPr>
                <w:noProof/>
                <w:webHidden/>
              </w:rPr>
              <w:fldChar w:fldCharType="end"/>
            </w:r>
          </w:hyperlink>
        </w:p>
        <w:p w14:paraId="76159D8F" w14:textId="6C874F65" w:rsidR="003D2943" w:rsidRDefault="003D2943">
          <w:pPr>
            <w:pStyle w:val="TOC1"/>
            <w:rPr>
              <w:rFonts w:asciiTheme="minorHAnsi" w:eastAsiaTheme="minorEastAsia" w:hAnsiTheme="minorHAnsi" w:cstheme="minorBidi"/>
              <w:b w:val="0"/>
              <w:noProof/>
              <w:color w:val="auto"/>
              <w:kern w:val="2"/>
              <w:sz w:val="22"/>
              <w:lang w:eastAsia="en-GB"/>
              <w14:ligatures w14:val="standardContextual"/>
            </w:rPr>
          </w:pPr>
          <w:hyperlink w:anchor="_Toc138341681" w:history="1">
            <w:r w:rsidRPr="00992E34">
              <w:rPr>
                <w:rStyle w:val="Hyperlink"/>
                <w:rFonts w:cs="Arial"/>
                <w:noProof/>
              </w:rPr>
              <w:t>5</w:t>
            </w:r>
            <w:r>
              <w:rPr>
                <w:rFonts w:asciiTheme="minorHAnsi" w:eastAsiaTheme="minorEastAsia" w:hAnsiTheme="minorHAnsi" w:cstheme="minorBidi"/>
                <w:b w:val="0"/>
                <w:noProof/>
                <w:color w:val="auto"/>
                <w:kern w:val="2"/>
                <w:sz w:val="22"/>
                <w:lang w:eastAsia="en-GB"/>
                <w14:ligatures w14:val="standardContextual"/>
              </w:rPr>
              <w:tab/>
            </w:r>
            <w:r w:rsidRPr="00992E34">
              <w:rPr>
                <w:rStyle w:val="Hyperlink"/>
                <w:rFonts w:cs="Arial"/>
                <w:noProof/>
              </w:rPr>
              <w:t>Ethical aspects</w:t>
            </w:r>
            <w:r>
              <w:rPr>
                <w:noProof/>
                <w:webHidden/>
              </w:rPr>
              <w:tab/>
            </w:r>
            <w:r>
              <w:rPr>
                <w:noProof/>
                <w:webHidden/>
              </w:rPr>
              <w:fldChar w:fldCharType="begin"/>
            </w:r>
            <w:r>
              <w:rPr>
                <w:noProof/>
                <w:webHidden/>
              </w:rPr>
              <w:instrText xml:space="preserve"> PAGEREF _Toc138341681 \h </w:instrText>
            </w:r>
            <w:r>
              <w:rPr>
                <w:noProof/>
                <w:webHidden/>
              </w:rPr>
            </w:r>
            <w:r>
              <w:rPr>
                <w:noProof/>
                <w:webHidden/>
              </w:rPr>
              <w:fldChar w:fldCharType="separate"/>
            </w:r>
            <w:r w:rsidR="0045769F">
              <w:rPr>
                <w:noProof/>
                <w:webHidden/>
              </w:rPr>
              <w:t>11</w:t>
            </w:r>
            <w:r>
              <w:rPr>
                <w:noProof/>
                <w:webHidden/>
              </w:rPr>
              <w:fldChar w:fldCharType="end"/>
            </w:r>
          </w:hyperlink>
        </w:p>
        <w:p w14:paraId="364A6339" w14:textId="2E2BC221" w:rsidR="003D2943" w:rsidRDefault="003D2943">
          <w:pPr>
            <w:pStyle w:val="TOC1"/>
            <w:rPr>
              <w:rFonts w:asciiTheme="minorHAnsi" w:eastAsiaTheme="minorEastAsia" w:hAnsiTheme="minorHAnsi" w:cstheme="minorBidi"/>
              <w:b w:val="0"/>
              <w:noProof/>
              <w:color w:val="auto"/>
              <w:kern w:val="2"/>
              <w:sz w:val="22"/>
              <w:lang w:eastAsia="en-GB"/>
              <w14:ligatures w14:val="standardContextual"/>
            </w:rPr>
          </w:pPr>
          <w:hyperlink w:anchor="_Toc138341682" w:history="1">
            <w:r w:rsidRPr="00992E34">
              <w:rPr>
                <w:rStyle w:val="Hyperlink"/>
                <w:rFonts w:cs="Arial"/>
                <w:noProof/>
              </w:rPr>
              <w:t>6</w:t>
            </w:r>
            <w:r>
              <w:rPr>
                <w:rFonts w:asciiTheme="minorHAnsi" w:eastAsiaTheme="minorEastAsia" w:hAnsiTheme="minorHAnsi" w:cstheme="minorBidi"/>
                <w:b w:val="0"/>
                <w:noProof/>
                <w:color w:val="auto"/>
                <w:kern w:val="2"/>
                <w:sz w:val="22"/>
                <w:lang w:eastAsia="en-GB"/>
                <w14:ligatures w14:val="standardContextual"/>
              </w:rPr>
              <w:tab/>
            </w:r>
            <w:r w:rsidRPr="00992E34">
              <w:rPr>
                <w:rStyle w:val="Hyperlink"/>
                <w:rFonts w:cs="Arial"/>
                <w:noProof/>
              </w:rPr>
              <w:t>Conclusion</w:t>
            </w:r>
            <w:r>
              <w:rPr>
                <w:noProof/>
                <w:webHidden/>
              </w:rPr>
              <w:tab/>
            </w:r>
            <w:r>
              <w:rPr>
                <w:noProof/>
                <w:webHidden/>
              </w:rPr>
              <w:fldChar w:fldCharType="begin"/>
            </w:r>
            <w:r>
              <w:rPr>
                <w:noProof/>
                <w:webHidden/>
              </w:rPr>
              <w:instrText xml:space="preserve"> PAGEREF _Toc138341682 \h </w:instrText>
            </w:r>
            <w:r>
              <w:rPr>
                <w:noProof/>
                <w:webHidden/>
              </w:rPr>
            </w:r>
            <w:r>
              <w:rPr>
                <w:noProof/>
                <w:webHidden/>
              </w:rPr>
              <w:fldChar w:fldCharType="separate"/>
            </w:r>
            <w:r w:rsidR="0045769F">
              <w:rPr>
                <w:noProof/>
                <w:webHidden/>
              </w:rPr>
              <w:t>1</w:t>
            </w:r>
            <w:r>
              <w:rPr>
                <w:noProof/>
                <w:webHidden/>
              </w:rPr>
              <w:fldChar w:fldCharType="end"/>
            </w:r>
          </w:hyperlink>
        </w:p>
        <w:p w14:paraId="5ECD4750" w14:textId="5F6F1DCD" w:rsidR="003D2943" w:rsidRDefault="003D2943">
          <w:pPr>
            <w:pStyle w:val="TOC1"/>
            <w:rPr>
              <w:rFonts w:asciiTheme="minorHAnsi" w:eastAsiaTheme="minorEastAsia" w:hAnsiTheme="minorHAnsi" w:cstheme="minorBidi"/>
              <w:b w:val="0"/>
              <w:noProof/>
              <w:color w:val="auto"/>
              <w:kern w:val="2"/>
              <w:sz w:val="22"/>
              <w:lang w:eastAsia="en-GB"/>
              <w14:ligatures w14:val="standardContextual"/>
            </w:rPr>
          </w:pPr>
          <w:hyperlink w:anchor="_Toc138341683" w:history="1">
            <w:r w:rsidRPr="00992E34">
              <w:rPr>
                <w:rStyle w:val="Hyperlink"/>
                <w:rFonts w:cs="Arial"/>
                <w:noProof/>
              </w:rPr>
              <w:t>7</w:t>
            </w:r>
            <w:r>
              <w:rPr>
                <w:rFonts w:asciiTheme="minorHAnsi" w:eastAsiaTheme="minorEastAsia" w:hAnsiTheme="minorHAnsi" w:cstheme="minorBidi"/>
                <w:b w:val="0"/>
                <w:noProof/>
                <w:color w:val="auto"/>
                <w:kern w:val="2"/>
                <w:sz w:val="22"/>
                <w:lang w:eastAsia="en-GB"/>
                <w14:ligatures w14:val="standardContextual"/>
              </w:rPr>
              <w:tab/>
            </w:r>
            <w:r w:rsidRPr="00992E34">
              <w:rPr>
                <w:rStyle w:val="Hyperlink"/>
                <w:rFonts w:cs="Arial"/>
                <w:noProof/>
              </w:rPr>
              <w:t>References</w:t>
            </w:r>
            <w:r>
              <w:rPr>
                <w:noProof/>
                <w:webHidden/>
              </w:rPr>
              <w:tab/>
            </w:r>
            <w:r>
              <w:rPr>
                <w:noProof/>
                <w:webHidden/>
              </w:rPr>
              <w:fldChar w:fldCharType="begin"/>
            </w:r>
            <w:r>
              <w:rPr>
                <w:noProof/>
                <w:webHidden/>
              </w:rPr>
              <w:instrText xml:space="preserve"> PAGEREF _Toc138341683 \h </w:instrText>
            </w:r>
            <w:r>
              <w:rPr>
                <w:noProof/>
                <w:webHidden/>
              </w:rPr>
            </w:r>
            <w:r>
              <w:rPr>
                <w:noProof/>
                <w:webHidden/>
              </w:rPr>
              <w:fldChar w:fldCharType="separate"/>
            </w:r>
            <w:r w:rsidR="0045769F">
              <w:rPr>
                <w:noProof/>
                <w:webHidden/>
              </w:rPr>
              <w:t>2</w:t>
            </w:r>
            <w:r>
              <w:rPr>
                <w:noProof/>
                <w:webHidden/>
              </w:rPr>
              <w:fldChar w:fldCharType="end"/>
            </w:r>
          </w:hyperlink>
        </w:p>
        <w:p w14:paraId="3462F230" w14:textId="2766B4EC" w:rsidR="003D2943" w:rsidRDefault="003D2943">
          <w:r>
            <w:rPr>
              <w:b/>
              <w:bCs/>
              <w:noProof/>
            </w:rPr>
            <w:fldChar w:fldCharType="end"/>
          </w:r>
        </w:p>
      </w:sdtContent>
    </w:sdt>
    <w:p w14:paraId="28D22B55" w14:textId="77777777" w:rsidR="003D2943" w:rsidRDefault="003D2943">
      <w:pPr>
        <w:suppressAutoHyphens w:val="0"/>
        <w:spacing w:after="200" w:line="276" w:lineRule="auto"/>
        <w:rPr>
          <w:rFonts w:eastAsia="Times New Roman" w:cs="Arial"/>
          <w:color w:val="ED7623"/>
          <w:sz w:val="38"/>
          <w:szCs w:val="32"/>
        </w:rPr>
      </w:pPr>
      <w:r>
        <w:rPr>
          <w:rFonts w:cs="Arial"/>
        </w:rPr>
        <w:br w:type="page"/>
      </w:r>
    </w:p>
    <w:p w14:paraId="1EDB0558" w14:textId="376E9836" w:rsidR="00D94065" w:rsidRPr="00783FCE" w:rsidRDefault="00162DA4" w:rsidP="003D2943">
      <w:pPr>
        <w:pStyle w:val="Heading1"/>
      </w:pPr>
      <w:bookmarkStart w:id="2" w:name="_Toc138341666"/>
      <w:r w:rsidRPr="003D2943">
        <w:lastRenderedPageBreak/>
        <w:t>Introduction</w:t>
      </w:r>
      <w:bookmarkEnd w:id="2"/>
    </w:p>
    <w:p w14:paraId="3DCFFD1A" w14:textId="29C1C1BE" w:rsidR="008A1517" w:rsidRPr="0089327E" w:rsidRDefault="008A1517" w:rsidP="0089327E">
      <w:pPr>
        <w:rPr>
          <w:szCs w:val="18"/>
        </w:rPr>
      </w:pPr>
      <w:r w:rsidRPr="0089327E">
        <w:rPr>
          <w:szCs w:val="18"/>
        </w:rPr>
        <w:t xml:space="preserve">In this report, I will be utilizing several datasets that </w:t>
      </w:r>
      <w:r w:rsidR="00510F18" w:rsidRPr="0089327E">
        <w:rPr>
          <w:szCs w:val="18"/>
        </w:rPr>
        <w:t>contain</w:t>
      </w:r>
      <w:r w:rsidRPr="0089327E">
        <w:rPr>
          <w:szCs w:val="18"/>
        </w:rPr>
        <w:t xml:space="preserve"> lots of information related to the television program called Op 1, from NPO1. The data includes details about the program’s broadcast date and time, station details, the target audience, and various metrics related to its popularity and engagement. The datasets have been collected from a reliable source and have been pre-processed to ensure the accuracy and completeness of the information. The datasets include a mix of numerical and categorical variables. It did contain some missing values, but I cleaned the datasets sufficiently so that there were no more missing values in there. I will dive deeper into cleaning datasets in the EDA section of this report.</w:t>
      </w:r>
    </w:p>
    <w:p w14:paraId="49978A2B" w14:textId="77777777" w:rsidR="00C62266" w:rsidRPr="0089327E" w:rsidRDefault="008A1517" w:rsidP="0089327E">
      <w:pPr>
        <w:rPr>
          <w:rFonts w:cs="Arial"/>
          <w:szCs w:val="18"/>
        </w:rPr>
      </w:pPr>
      <w:r w:rsidRPr="0089327E">
        <w:rPr>
          <w:rFonts w:cs="Arial"/>
          <w:szCs w:val="18"/>
        </w:rPr>
        <w:t xml:space="preserve">The data includes information about the program’s target audience, such as the age group of the viewers, which can be used to analyze which age groups are most likely to watch the program. Additionally, the data includes various metrics related to the program’s popularity and engagement on Social Media, such as the number of tweets, replies, likes, and quotes. This information can be used to understand the program’s reach and influence on Social Media. The data also includes information about the program’s hosts, which can be used to </w:t>
      </w:r>
      <w:r w:rsidR="00C62266" w:rsidRPr="0089327E">
        <w:rPr>
          <w:rFonts w:cs="Arial"/>
          <w:szCs w:val="18"/>
        </w:rPr>
        <w:t>analyze</w:t>
      </w:r>
      <w:r w:rsidRPr="0089327E">
        <w:rPr>
          <w:rFonts w:cs="Arial"/>
          <w:szCs w:val="18"/>
        </w:rPr>
        <w:t xml:space="preserve"> the popularity of the hosts</w:t>
      </w:r>
      <w:r w:rsidR="00C62266" w:rsidRPr="0089327E">
        <w:rPr>
          <w:rFonts w:cs="Arial"/>
          <w:szCs w:val="18"/>
        </w:rPr>
        <w:t xml:space="preserve"> and the impact they have on the program’s success. Additionally, the data includes the length of the program, which can be used to analyze whether the length of the program has any correlation with its popularity. Furthermore, the data includes the type of ratings, which can be used to analyze the popularity of the program based on the type of ratings.</w:t>
      </w:r>
    </w:p>
    <w:p w14:paraId="4C86CAAD" w14:textId="217E20FA" w:rsidR="002E6DA7" w:rsidRPr="0089327E" w:rsidRDefault="00C62266" w:rsidP="0089327E">
      <w:pPr>
        <w:rPr>
          <w:rFonts w:eastAsia="Times New Roman"/>
          <w:color w:val="ED7623"/>
          <w:szCs w:val="18"/>
        </w:rPr>
      </w:pPr>
      <w:r w:rsidRPr="0089327E">
        <w:rPr>
          <w:rFonts w:cs="Arial"/>
          <w:szCs w:val="18"/>
        </w:rPr>
        <w:t>In this report, I will use various techniques to explore the dataset and uncover patterns, trends, and insights that can help us better understand the performance of the program. The goal is to provide actionable insights that can be used to guide future decisions regarding the program’s content, broadcast schedule, and target audience. The analysis of this dataset will provide valuable information that can be used to improve the program’s performance and reach a wider audience.</w:t>
      </w:r>
      <w:r w:rsidR="002E6DA7" w:rsidRPr="0089327E">
        <w:rPr>
          <w:szCs w:val="18"/>
        </w:rPr>
        <w:br w:type="page"/>
      </w:r>
    </w:p>
    <w:p w14:paraId="675866F9" w14:textId="1F97B8A3" w:rsidR="00510F18" w:rsidRPr="00783FCE" w:rsidRDefault="007B1CC2" w:rsidP="003D2943">
      <w:pPr>
        <w:pStyle w:val="Heading1"/>
      </w:pPr>
      <w:bookmarkStart w:id="3" w:name="_Toc138341667"/>
      <w:r w:rsidRPr="00783FCE">
        <w:lastRenderedPageBreak/>
        <w:t>Data preparation</w:t>
      </w:r>
      <w:bookmarkEnd w:id="3"/>
    </w:p>
    <w:p w14:paraId="739ABE17" w14:textId="40C890E1" w:rsidR="00BB2833" w:rsidRPr="00783FCE" w:rsidRDefault="00BB2833" w:rsidP="0089327E">
      <w:r w:rsidRPr="00783FCE">
        <w:t xml:space="preserve">For this project, we were asked to create a machine-learning model that predicts the ratings of a show based on the content of the show, and the Twitter metrics. </w:t>
      </w:r>
      <w:r w:rsidR="00BE6B38">
        <w:t>To</w:t>
      </w:r>
      <w:r w:rsidRPr="00783FCE">
        <w:t xml:space="preserve"> get to this point, we were given </w:t>
      </w:r>
      <w:r w:rsidR="009A1A44">
        <w:t>three</w:t>
      </w:r>
      <w:r w:rsidRPr="00783FCE">
        <w:t xml:space="preserve"> different datasets:</w:t>
      </w:r>
    </w:p>
    <w:p w14:paraId="24987C72" w14:textId="2D790D82" w:rsidR="00BB2833" w:rsidRPr="00783FCE" w:rsidRDefault="00BB2833" w:rsidP="0089327E">
      <w:r w:rsidRPr="00783FCE">
        <w:t>Content data. This data contains columns like the date when a show aired, the hosts from that show, the length, and the summary of that show.</w:t>
      </w:r>
    </w:p>
    <w:p w14:paraId="6746DE12" w14:textId="24CE390A" w:rsidR="00BB2833" w:rsidRPr="00783FCE" w:rsidRDefault="00BB2833" w:rsidP="0089327E">
      <w:pPr>
        <w:pStyle w:val="ListParagraph"/>
        <w:numPr>
          <w:ilvl w:val="0"/>
          <w:numId w:val="8"/>
        </w:numPr>
      </w:pPr>
      <w:r w:rsidRPr="00783FCE">
        <w:t>Ratings data. This data contains columns like the time the show started, the station, the target group, the ratings type</w:t>
      </w:r>
      <w:r w:rsidR="00DF42F7" w:rsidRPr="00783FCE">
        <w:t>,</w:t>
      </w:r>
      <w:r w:rsidRPr="00783FCE">
        <w:t xml:space="preserve"> and the </w:t>
      </w:r>
      <w:r w:rsidR="009A1A44">
        <w:t>K</w:t>
      </w:r>
      <w:r w:rsidRPr="00783FCE">
        <w:t>dh000.</w:t>
      </w:r>
    </w:p>
    <w:p w14:paraId="366E5FED" w14:textId="69FB425F" w:rsidR="00BB2833" w:rsidRPr="00783FCE" w:rsidRDefault="00BB2833" w:rsidP="0089327E">
      <w:pPr>
        <w:pStyle w:val="ListParagraph"/>
        <w:numPr>
          <w:ilvl w:val="0"/>
          <w:numId w:val="8"/>
        </w:numPr>
      </w:pPr>
      <w:r w:rsidRPr="00783FCE">
        <w:t>Twitter data. This data contains columns like the language of the tweet, the id of the author, at what time the tweet was created</w:t>
      </w:r>
      <w:r w:rsidR="00DF42F7" w:rsidRPr="00783FCE">
        <w:t>,</w:t>
      </w:r>
      <w:r w:rsidRPr="00783FCE">
        <w:t xml:space="preserve"> and the username of the author.</w:t>
      </w:r>
    </w:p>
    <w:p w14:paraId="79C7A6B4" w14:textId="20A6A908" w:rsidR="008F2B25" w:rsidRPr="00783FCE" w:rsidRDefault="008F2B25" w:rsidP="0089327E">
      <w:pPr>
        <w:pStyle w:val="ListParagraph"/>
        <w:numPr>
          <w:ilvl w:val="0"/>
          <w:numId w:val="8"/>
        </w:numPr>
      </w:pPr>
      <w:r w:rsidRPr="00783FCE">
        <w:t>For the data preparation, I will only be talking about the content- and the ratings data. The Twitter data will be talked about in the EDA</w:t>
      </w:r>
      <w:r w:rsidR="00EC0A12" w:rsidRPr="00783FCE">
        <w:t xml:space="preserve"> section of this report</w:t>
      </w:r>
      <w:r w:rsidRPr="00783FCE">
        <w:t>.</w:t>
      </w:r>
    </w:p>
    <w:p w14:paraId="441C8D7B" w14:textId="29B02530" w:rsidR="008F2B25" w:rsidRPr="00783FCE" w:rsidRDefault="008F2B25" w:rsidP="0089327E"/>
    <w:p w14:paraId="01BD1978" w14:textId="696AE82B" w:rsidR="000E7BD7" w:rsidRPr="00783FCE" w:rsidRDefault="00940DDA" w:rsidP="0089327E">
      <w:r w:rsidRPr="00783FCE">
        <w:rPr>
          <w:noProof/>
        </w:rPr>
        <mc:AlternateContent>
          <mc:Choice Requires="wps">
            <w:drawing>
              <wp:anchor distT="0" distB="0" distL="114300" distR="114300" simplePos="0" relativeHeight="251823104" behindDoc="0" locked="0" layoutInCell="1" allowOverlap="1" wp14:anchorId="0F9186A7" wp14:editId="4E987FF5">
                <wp:simplePos x="0" y="0"/>
                <wp:positionH relativeFrom="margin">
                  <wp:align>left</wp:align>
                </wp:positionH>
                <wp:positionV relativeFrom="paragraph">
                  <wp:posOffset>3733800</wp:posOffset>
                </wp:positionV>
                <wp:extent cx="5934075" cy="215900"/>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5934075" cy="215900"/>
                        </a:xfrm>
                        <a:prstGeom prst="rect">
                          <a:avLst/>
                        </a:prstGeom>
                        <a:solidFill>
                          <a:prstClr val="white"/>
                        </a:solidFill>
                        <a:ln>
                          <a:noFill/>
                        </a:ln>
                      </wps:spPr>
                      <wps:txbx>
                        <w:txbxContent>
                          <w:p w14:paraId="3427A590" w14:textId="39E6825A" w:rsidR="00B2373C" w:rsidRPr="00B751B7" w:rsidRDefault="00B2373C" w:rsidP="00B2373C">
                            <w:pPr>
                              <w:pStyle w:val="Caption"/>
                              <w:rPr>
                                <w:noProof/>
                              </w:rPr>
                            </w:pPr>
                            <w:r>
                              <w:t xml:space="preserve">Figure </w:t>
                            </w:r>
                            <w:r w:rsidR="007E13AC">
                              <w:t>two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9186A7" id="Text Box 36" o:spid="_x0000_s1029" type="#_x0000_t202" style="position:absolute;margin-left:0;margin-top:294pt;width:467.25pt;height:17pt;z-index:2518231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" stroked="f">
                <v:textbox inset="0,0,0,0">
                  <w:txbxContent>
                    <w:p w14:paraId="3427A590" w14:textId="39E6825A" w:rsidR="00B2373C" w:rsidRPr="00B751B7" w:rsidRDefault="00B2373C" w:rsidP="00B2373C">
                      <w:pPr>
                        <w:pStyle w:val="Caption"/>
                        <w:rPr>
                          <w:noProof/>
                        </w:rPr>
                      </w:pPr>
                      <w:r>
                        <w:t xml:space="preserve">Figure </w:t>
                      </w:r>
                      <w:r w:rsidR="007E13AC">
                        <w:t>two</w:t>
                      </w:r>
                    </w:p>
                  </w:txbxContent>
                </v:textbox>
                <w10:wrap type="square" anchorx="margin"/>
              </v:shape>
            </w:pict>
          </mc:Fallback>
        </mc:AlternateContent>
      </w:r>
      <w:r w:rsidRPr="00783FCE">
        <w:rPr>
          <w:noProof/>
        </w:rPr>
        <w:drawing>
          <wp:anchor distT="0" distB="0" distL="114300" distR="114300" simplePos="0" relativeHeight="251698176" behindDoc="0" locked="0" layoutInCell="1" allowOverlap="1" wp14:anchorId="01255CB4" wp14:editId="4B71C214">
            <wp:simplePos x="0" y="0"/>
            <wp:positionH relativeFrom="margin">
              <wp:align>right</wp:align>
            </wp:positionH>
            <wp:positionV relativeFrom="paragraph">
              <wp:posOffset>3253105</wp:posOffset>
            </wp:positionV>
            <wp:extent cx="5934075" cy="466725"/>
            <wp:effectExtent l="0" t="0" r="9525"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66725"/>
                    </a:xfrm>
                    <a:prstGeom prst="rect">
                      <a:avLst/>
                    </a:prstGeom>
                    <a:noFill/>
                    <a:ln>
                      <a:noFill/>
                    </a:ln>
                  </pic:spPr>
                </pic:pic>
              </a:graphicData>
            </a:graphic>
          </wp:anchor>
        </w:drawing>
      </w:r>
      <w:r w:rsidRPr="00783FCE">
        <w:rPr>
          <w:noProof/>
        </w:rPr>
        <mc:AlternateContent>
          <mc:Choice Requires="wps">
            <w:drawing>
              <wp:anchor distT="0" distB="0" distL="114300" distR="114300" simplePos="0" relativeHeight="251774976" behindDoc="0" locked="0" layoutInCell="1" allowOverlap="1" wp14:anchorId="1D130002" wp14:editId="4E382373">
                <wp:simplePos x="0" y="0"/>
                <wp:positionH relativeFrom="column">
                  <wp:posOffset>-13335</wp:posOffset>
                </wp:positionH>
                <wp:positionV relativeFrom="paragraph">
                  <wp:posOffset>2976245</wp:posOffset>
                </wp:positionV>
                <wp:extent cx="592455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14:paraId="5A13301F" w14:textId="668E9ED8" w:rsidR="00B2373C" w:rsidRPr="002A207B" w:rsidRDefault="00B2373C" w:rsidP="00B2373C">
                            <w:pPr>
                              <w:pStyle w:val="Caption"/>
                              <w:rPr>
                                <w:noProof/>
                              </w:rPr>
                            </w:pPr>
                            <w:r>
                              <w:t xml:space="preserve">Figure </w:t>
                            </w:r>
                            <w:r w:rsidR="007E13AC">
                              <w:t>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30002" id="Text Box 35" o:spid="_x0000_s1030" type="#_x0000_t202" style="position:absolute;margin-left:-1.05pt;margin-top:234.35pt;width:466.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CUGgIAAD8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nNbEYhSbHbj7N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" stroked="f">
                <v:textbox style="mso-fit-shape-to-text:t" inset="0,0,0,0">
                  <w:txbxContent>
                    <w:p w14:paraId="5A13301F" w14:textId="668E9ED8" w:rsidR="00B2373C" w:rsidRPr="002A207B" w:rsidRDefault="00B2373C" w:rsidP="00B2373C">
                      <w:pPr>
                        <w:pStyle w:val="Caption"/>
                        <w:rPr>
                          <w:noProof/>
                        </w:rPr>
                      </w:pPr>
                      <w:r>
                        <w:t xml:space="preserve">Figure </w:t>
                      </w:r>
                      <w:r w:rsidR="007E13AC">
                        <w:t>one</w:t>
                      </w:r>
                    </w:p>
                  </w:txbxContent>
                </v:textbox>
                <w10:wrap type="square"/>
              </v:shape>
            </w:pict>
          </mc:Fallback>
        </mc:AlternateContent>
      </w:r>
      <w:r w:rsidRPr="00783FCE">
        <w:rPr>
          <w:noProof/>
        </w:rPr>
        <w:drawing>
          <wp:anchor distT="0" distB="0" distL="114300" distR="114300" simplePos="0" relativeHeight="251648000" behindDoc="0" locked="0" layoutInCell="1" allowOverlap="1" wp14:anchorId="4035D60F" wp14:editId="5AB4C785">
            <wp:simplePos x="0" y="0"/>
            <wp:positionH relativeFrom="margin">
              <wp:posOffset>-13335</wp:posOffset>
            </wp:positionH>
            <wp:positionV relativeFrom="paragraph">
              <wp:posOffset>2499995</wp:posOffset>
            </wp:positionV>
            <wp:extent cx="5924550" cy="476250"/>
            <wp:effectExtent l="0" t="0" r="0" b="0"/>
            <wp:wrapSquare wrapText="bothSides"/>
            <wp:docPr id="33" name="Picture 33" descr="Figure 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Figure 1">
                      <a:extLst>
                        <a:ext uri="{C183D7F6-B498-43B3-948B-1728B52AA6E4}">
                          <adec:decorative xmlns:adec="http://schemas.microsoft.com/office/drawing/2017/decorative" val="0"/>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4550" cy="476250"/>
                    </a:xfrm>
                    <a:prstGeom prst="rect">
                      <a:avLst/>
                    </a:prstGeom>
                    <a:noFill/>
                    <a:ln>
                      <a:noFill/>
                    </a:ln>
                  </pic:spPr>
                </pic:pic>
              </a:graphicData>
            </a:graphic>
          </wp:anchor>
        </w:drawing>
      </w:r>
      <w:r w:rsidR="00441B0F" w:rsidRPr="00783FCE">
        <w:t>The</w:t>
      </w:r>
      <w:r w:rsidR="009F4582" w:rsidRPr="00783FCE">
        <w:t xml:space="preserve"> content</w:t>
      </w:r>
      <w:r w:rsidR="00867585">
        <w:t>-</w:t>
      </w:r>
      <w:r w:rsidR="00334547" w:rsidRPr="00783FCE">
        <w:t xml:space="preserve"> (figure </w:t>
      </w:r>
      <w:r w:rsidR="007E13AC">
        <w:t>one</w:t>
      </w:r>
      <w:r w:rsidR="00334547" w:rsidRPr="00783FCE">
        <w:t>)</w:t>
      </w:r>
      <w:r w:rsidR="007B4C1F" w:rsidRPr="00783FCE">
        <w:t xml:space="preserve"> and the ratings</w:t>
      </w:r>
      <w:r w:rsidR="009F4582" w:rsidRPr="00783FCE">
        <w:t xml:space="preserve"> data set</w:t>
      </w:r>
      <w:r w:rsidR="00334547" w:rsidRPr="00783FCE">
        <w:t xml:space="preserve"> (figure </w:t>
      </w:r>
      <w:r w:rsidR="007E13AC">
        <w:t>two</w:t>
      </w:r>
      <w:r w:rsidR="00334547" w:rsidRPr="00783FCE">
        <w:t>)</w:t>
      </w:r>
      <w:r w:rsidR="009F4582" w:rsidRPr="00783FCE">
        <w:t xml:space="preserve"> were provided</w:t>
      </w:r>
      <w:r w:rsidR="007B4C1F" w:rsidRPr="00783FCE">
        <w:t xml:space="preserve"> by Banijay</w:t>
      </w:r>
      <w:r w:rsidR="009F4582" w:rsidRPr="00783FCE">
        <w:t xml:space="preserve">. </w:t>
      </w:r>
      <w:r w:rsidR="007B4C1F" w:rsidRPr="00783FCE">
        <w:t xml:space="preserve">Because the </w:t>
      </w:r>
      <w:r w:rsidR="007E13AC">
        <w:t>two</w:t>
      </w:r>
      <w:r w:rsidR="007B4C1F" w:rsidRPr="00783FCE">
        <w:t xml:space="preserve"> datasets were already cleaned</w:t>
      </w:r>
      <w:r w:rsidR="00EC0A12" w:rsidRPr="00783FCE">
        <w:t xml:space="preserve"> by Banijay, I only had to drop the </w:t>
      </w:r>
      <w:r w:rsidR="007E13AC">
        <w:t>‘’</w:t>
      </w:r>
      <w:r w:rsidR="00EC0A12" w:rsidRPr="00783FCE">
        <w:t>NaN</w:t>
      </w:r>
      <w:r w:rsidR="007E13AC">
        <w:t>’’</w:t>
      </w:r>
      <w:r w:rsidR="00EC0A12" w:rsidRPr="00783FCE">
        <w:t xml:space="preserve"> values in the datasets and convert the columns named ‘’date’’ and ‘’Datum’’ from an Object to a  DateTime. In figure </w:t>
      </w:r>
      <w:r w:rsidR="007E13AC">
        <w:t>one,</w:t>
      </w:r>
      <w:r w:rsidR="00EC0A12" w:rsidRPr="00783FCE">
        <w:t xml:space="preserve"> you can see the ‘’id’’ column, which contains the id of the show and the fragment of that show. I split this column, making </w:t>
      </w:r>
      <w:r w:rsidR="007E13AC">
        <w:t>two</w:t>
      </w:r>
      <w:r w:rsidR="00EC0A12" w:rsidRPr="00783FCE">
        <w:t xml:space="preserve"> new columns named ‘’show_id’’ and ‘’fragment’’. To make it even clearer, I combined created </w:t>
      </w:r>
      <w:r w:rsidR="007E13AC">
        <w:t>two</w:t>
      </w:r>
      <w:r w:rsidR="00EC0A12" w:rsidRPr="00783FCE">
        <w:t xml:space="preserve"> new columns named ‘’date_time_start’’ and ‘’date_time_end’’, where I </w:t>
      </w:r>
      <w:r w:rsidR="000E7BD7" w:rsidRPr="00783FCE">
        <w:t xml:space="preserve">combined the date with the start and the end time of the show. </w:t>
      </w:r>
      <w:r w:rsidR="00EC0A12" w:rsidRPr="00783FCE">
        <w:t xml:space="preserve">After this was done, I could work on merging the </w:t>
      </w:r>
      <w:r w:rsidR="007E13AC">
        <w:t>two</w:t>
      </w:r>
      <w:r w:rsidR="00EC0A12" w:rsidRPr="00783FCE">
        <w:t xml:space="preserve"> datasets.</w:t>
      </w:r>
    </w:p>
    <w:p w14:paraId="78501B00" w14:textId="58C05C20" w:rsidR="000E7BD7" w:rsidRPr="00783FCE" w:rsidRDefault="000E7BD7" w:rsidP="00B2373C">
      <w:pPr>
        <w:spacing w:line="480" w:lineRule="auto"/>
        <w:rPr>
          <w:rFonts w:cs="Arial"/>
          <w:sz w:val="22"/>
        </w:rPr>
      </w:pPr>
    </w:p>
    <w:p w14:paraId="1A5A49D1" w14:textId="51BA119D" w:rsidR="000E7BD7" w:rsidRPr="00940DDA" w:rsidRDefault="000E7BD7" w:rsidP="009E216B">
      <w:pPr>
        <w:pStyle w:val="Heading2"/>
      </w:pPr>
      <w:bookmarkStart w:id="4" w:name="_Toc138341668"/>
      <w:r w:rsidRPr="00940DDA">
        <w:t>Merging the datasets</w:t>
      </w:r>
      <w:bookmarkEnd w:id="4"/>
    </w:p>
    <w:p w14:paraId="5B52FFBB" w14:textId="77777777" w:rsidR="0089327E" w:rsidRDefault="007E13AC" w:rsidP="0089327E">
      <w:r w:rsidRPr="00814B15">
        <w:rPr>
          <w:noProof/>
        </w:rPr>
        <w:drawing>
          <wp:anchor distT="0" distB="0" distL="114300" distR="114300" simplePos="0" relativeHeight="251874304" behindDoc="0" locked="0" layoutInCell="1" allowOverlap="1" wp14:anchorId="2EA2616D" wp14:editId="43A1D308">
            <wp:simplePos x="0" y="0"/>
            <wp:positionH relativeFrom="page">
              <wp:posOffset>122555</wp:posOffset>
            </wp:positionH>
            <wp:positionV relativeFrom="paragraph">
              <wp:posOffset>2540635</wp:posOffset>
            </wp:positionV>
            <wp:extent cx="7252335" cy="209550"/>
            <wp:effectExtent l="0" t="0" r="571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252335" cy="209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4B15">
        <w:rPr>
          <w:noProof/>
        </w:rPr>
        <mc:AlternateContent>
          <mc:Choice Requires="wps">
            <w:drawing>
              <wp:anchor distT="0" distB="0" distL="114300" distR="114300" simplePos="0" relativeHeight="251924480" behindDoc="0" locked="0" layoutInCell="1" allowOverlap="1" wp14:anchorId="3296BDFB" wp14:editId="3229B0AD">
                <wp:simplePos x="0" y="0"/>
                <wp:positionH relativeFrom="column">
                  <wp:posOffset>-777875</wp:posOffset>
                </wp:positionH>
                <wp:positionV relativeFrom="paragraph">
                  <wp:posOffset>2807335</wp:posOffset>
                </wp:positionV>
                <wp:extent cx="725233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7252335" cy="635"/>
                        </a:xfrm>
                        <a:prstGeom prst="rect">
                          <a:avLst/>
                        </a:prstGeom>
                        <a:solidFill>
                          <a:prstClr val="white"/>
                        </a:solidFill>
                        <a:ln>
                          <a:noFill/>
                        </a:ln>
                      </wps:spPr>
                      <wps:txbx>
                        <w:txbxContent>
                          <w:p w14:paraId="6F5931D6" w14:textId="6DABA5E3" w:rsidR="00132ADC" w:rsidRPr="007C16A8" w:rsidRDefault="00132ADC" w:rsidP="00132ADC">
                            <w:pPr>
                              <w:pStyle w:val="Caption"/>
                              <w:rPr>
                                <w:noProof/>
                              </w:rPr>
                            </w:pPr>
                            <w:r>
                              <w:t xml:space="preserve">Figure </w:t>
                            </w:r>
                            <w:r w:rsidR="007E13AC">
                              <w:t>three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6BDFB" id="Text Box 37" o:spid="_x0000_s1031" type="#_x0000_t202" style="position:absolute;margin-left:-61.25pt;margin-top:221.05pt;width:571.0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ywYGAIAAD8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" stroked="f">
                <v:textbox style="mso-fit-shape-to-text:t" inset="0,0,0,0">
                  <w:txbxContent>
                    <w:p w14:paraId="6F5931D6" w14:textId="6DABA5E3" w:rsidR="00132ADC" w:rsidRPr="007C16A8" w:rsidRDefault="00132ADC" w:rsidP="00132ADC">
                      <w:pPr>
                        <w:pStyle w:val="Caption"/>
                        <w:rPr>
                          <w:noProof/>
                        </w:rPr>
                      </w:pPr>
                      <w:r>
                        <w:t xml:space="preserve">Figure </w:t>
                      </w:r>
                      <w:r w:rsidR="007E13AC">
                        <w:t>three</w:t>
                      </w:r>
                    </w:p>
                  </w:txbxContent>
                </v:textbox>
                <w10:wrap type="square"/>
              </v:shape>
            </w:pict>
          </mc:Fallback>
        </mc:AlternateContent>
      </w:r>
      <w:r w:rsidR="00BD583E" w:rsidRPr="00814B15">
        <w:t xml:space="preserve">Merging the </w:t>
      </w:r>
      <w:r>
        <w:t>two</w:t>
      </w:r>
      <w:r w:rsidR="00BD583E" w:rsidRPr="00814B15">
        <w:t xml:space="preserve"> datasets was </w:t>
      </w:r>
      <w:r w:rsidR="00977140" w:rsidRPr="00814B15">
        <w:t>very</w:t>
      </w:r>
      <w:r w:rsidR="00BD583E" w:rsidRPr="00814B15">
        <w:t xml:space="preserve"> difficult. It took me several </w:t>
      </w:r>
      <w:r w:rsidR="00977140" w:rsidRPr="00814B15">
        <w:t>days</w:t>
      </w:r>
      <w:r w:rsidR="00BD583E" w:rsidRPr="00814B15">
        <w:t xml:space="preserve"> to create a code that worked.</w:t>
      </w:r>
      <w:r w:rsidR="00977140" w:rsidRPr="00814B15">
        <w:t xml:space="preserve"> The code took a surprising </w:t>
      </w:r>
      <w:r>
        <w:t>one</w:t>
      </w:r>
      <w:r w:rsidR="00977140" w:rsidRPr="00814B15">
        <w:t xml:space="preserve"> hour to run.</w:t>
      </w:r>
      <w:r w:rsidR="00BD583E" w:rsidRPr="00814B15">
        <w:t xml:space="preserve"> With the code I created I</w:t>
      </w:r>
      <w:r w:rsidR="00977140" w:rsidRPr="00814B15">
        <w:t>, unfortunately,</w:t>
      </w:r>
      <w:r w:rsidR="00BD583E" w:rsidRPr="00814B15">
        <w:t xml:space="preserve"> encountered the problem that some columns were deleted, so I had to come up with a different one</w:t>
      </w:r>
      <w:r w:rsidR="00977140" w:rsidRPr="00814B15">
        <w:t xml:space="preserve"> before I could continue with the EDA. With the help of some peers, I used a new code, which only ran for around </w:t>
      </w:r>
      <w:r>
        <w:t>eight</w:t>
      </w:r>
      <w:r w:rsidR="00977140" w:rsidRPr="00814B15">
        <w:t xml:space="preserve"> minutes, and managed to merge the </w:t>
      </w:r>
      <w:r>
        <w:t>two</w:t>
      </w:r>
      <w:r w:rsidR="00977140" w:rsidRPr="00814B15">
        <w:t xml:space="preserve"> datasets correctly. </w:t>
      </w:r>
    </w:p>
    <w:p w14:paraId="401BDB48" w14:textId="079E348F" w:rsidR="00AB17D7" w:rsidRPr="00814B15" w:rsidRDefault="00977140" w:rsidP="0089327E">
      <w:r w:rsidRPr="00814B15">
        <w:t xml:space="preserve">Figure </w:t>
      </w:r>
      <w:r w:rsidR="007E13AC">
        <w:t>three</w:t>
      </w:r>
      <w:r w:rsidRPr="00814B15">
        <w:t xml:space="preserve"> shows what the merged data set looks like after I did the merge. With the merge, it created </w:t>
      </w:r>
      <w:r w:rsidR="007E13AC">
        <w:t>‘’</w:t>
      </w:r>
      <w:r w:rsidRPr="00814B15">
        <w:t>NaN</w:t>
      </w:r>
      <w:r w:rsidR="007E13AC">
        <w:t>’’</w:t>
      </w:r>
      <w:r w:rsidRPr="00814B15">
        <w:t xml:space="preserve"> values, so I had to drop them. After I did that, I could finally move on to the EDA. </w:t>
      </w:r>
    </w:p>
    <w:p w14:paraId="0EC00AD1" w14:textId="2EA36D9A" w:rsidR="00334547" w:rsidRDefault="00334547" w:rsidP="00B2373C">
      <w:pPr>
        <w:spacing w:line="480" w:lineRule="auto"/>
        <w:ind w:firstLine="397"/>
      </w:pPr>
    </w:p>
    <w:p w14:paraId="45735093" w14:textId="42BFC999" w:rsidR="00510F18" w:rsidRDefault="00510F18" w:rsidP="00B2373C">
      <w:pPr>
        <w:spacing w:line="480" w:lineRule="auto"/>
        <w:ind w:firstLine="397"/>
      </w:pPr>
      <w:r>
        <w:br w:type="page"/>
      </w:r>
    </w:p>
    <w:p w14:paraId="677E28E8" w14:textId="353D798F" w:rsidR="0011615E" w:rsidRDefault="007B1CC2" w:rsidP="003D2943">
      <w:pPr>
        <w:pStyle w:val="Heading1"/>
      </w:pPr>
      <w:bookmarkStart w:id="5" w:name="_Toc138341669"/>
      <w:r>
        <w:lastRenderedPageBreak/>
        <w:t>E</w:t>
      </w:r>
      <w:r w:rsidR="00EC0A12">
        <w:t>xploratory Data Analysis</w:t>
      </w:r>
      <w:bookmarkEnd w:id="5"/>
    </w:p>
    <w:p w14:paraId="2472AE32" w14:textId="781330A2" w:rsidR="00EE0033" w:rsidRPr="00814B15" w:rsidRDefault="00814B15" w:rsidP="009E216B">
      <w:pPr>
        <w:pStyle w:val="Heading2"/>
      </w:pPr>
      <w:bookmarkStart w:id="6" w:name="_Toc138341670"/>
      <w:r w:rsidRPr="00814B15">
        <w:rPr>
          <w:noProof/>
        </w:rPr>
        <w:drawing>
          <wp:anchor distT="0" distB="0" distL="114300" distR="114300" simplePos="0" relativeHeight="251432960" behindDoc="1" locked="0" layoutInCell="1" allowOverlap="1" wp14:anchorId="5F1C2568" wp14:editId="62767FC4">
            <wp:simplePos x="0" y="0"/>
            <wp:positionH relativeFrom="margin">
              <wp:align>right</wp:align>
            </wp:positionH>
            <wp:positionV relativeFrom="paragraph">
              <wp:posOffset>5080</wp:posOffset>
            </wp:positionV>
            <wp:extent cx="2577465" cy="1791335"/>
            <wp:effectExtent l="0" t="0" r="3810" b="63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77465" cy="1791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5BE" w:rsidRPr="00814B15">
        <w:rPr>
          <w:noProof/>
        </w:rPr>
        <mc:AlternateContent>
          <mc:Choice Requires="wps">
            <w:drawing>
              <wp:anchor distT="0" distB="0" distL="114300" distR="114300" simplePos="0" relativeHeight="251543552" behindDoc="0" locked="0" layoutInCell="1" allowOverlap="1" wp14:anchorId="6AE1CD41" wp14:editId="68426E62">
                <wp:simplePos x="0" y="0"/>
                <wp:positionH relativeFrom="column">
                  <wp:posOffset>3362325</wp:posOffset>
                </wp:positionH>
                <wp:positionV relativeFrom="paragraph">
                  <wp:posOffset>1853565</wp:posOffset>
                </wp:positionV>
                <wp:extent cx="257746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2577465" cy="635"/>
                        </a:xfrm>
                        <a:prstGeom prst="rect">
                          <a:avLst/>
                        </a:prstGeom>
                        <a:solidFill>
                          <a:prstClr val="white"/>
                        </a:solidFill>
                        <a:ln>
                          <a:noFill/>
                        </a:ln>
                      </wps:spPr>
                      <wps:txbx>
                        <w:txbxContent>
                          <w:p w14:paraId="68A3E728" w14:textId="73177254" w:rsidR="000105BE" w:rsidRPr="009754F9" w:rsidRDefault="000105BE" w:rsidP="000105BE">
                            <w:pPr>
                              <w:pStyle w:val="Caption"/>
                              <w:rPr>
                                <w:rFonts w:eastAsia="Times New Roman"/>
                                <w:b/>
                                <w:noProof/>
                                <w:color w:val="3CB4E5"/>
                                <w:sz w:val="20"/>
                              </w:rPr>
                            </w:pPr>
                            <w:r>
                              <w:t xml:space="preserve">Figure </w:t>
                            </w:r>
                            <w:r w:rsidR="00ED0B8A">
                              <w:t>four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1CD41" id="Text Box 26" o:spid="_x0000_s1032" type="#_x0000_t202" style="position:absolute;left:0;text-align:left;margin-left:264.75pt;margin-top:145.95pt;width:202.9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OV6GwIAAD8EAAAOAAAAZHJzL2Uyb0RvYy54bWysU02P2jAQvVfqf7B8LwFa2F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" stroked="f">
                <v:textbox style="mso-fit-shape-to-text:t" inset="0,0,0,0">
                  <w:txbxContent>
                    <w:p w14:paraId="68A3E728" w14:textId="73177254" w:rsidR="000105BE" w:rsidRPr="009754F9" w:rsidRDefault="000105BE" w:rsidP="000105BE">
                      <w:pPr>
                        <w:pStyle w:val="Caption"/>
                        <w:rPr>
                          <w:rFonts w:eastAsia="Times New Roman"/>
                          <w:b/>
                          <w:noProof/>
                          <w:color w:val="3CB4E5"/>
                          <w:sz w:val="20"/>
                        </w:rPr>
                      </w:pPr>
                      <w:r>
                        <w:t xml:space="preserve">Figure </w:t>
                      </w:r>
                      <w:r w:rsidR="00ED0B8A">
                        <w:t>four</w:t>
                      </w:r>
                    </w:p>
                  </w:txbxContent>
                </v:textbox>
                <w10:wrap type="square"/>
              </v:shape>
            </w:pict>
          </mc:Fallback>
        </mc:AlternateContent>
      </w:r>
      <w:r w:rsidR="00EE0033" w:rsidRPr="00814B15">
        <w:t>Average Kdh000 per target group</w:t>
      </w:r>
      <w:bookmarkEnd w:id="6"/>
    </w:p>
    <w:p w14:paraId="0F34EC74" w14:textId="027F1617" w:rsidR="00EE0033" w:rsidRPr="00814B15" w:rsidRDefault="00D73B92" w:rsidP="0089327E">
      <w:r w:rsidRPr="00814B15">
        <w:t xml:space="preserve">To be able to understand the target audience better, I created a bar chart to visualize the average Kdh000 per target group. </w:t>
      </w:r>
      <w:r w:rsidR="00997ABC" w:rsidRPr="00814B15">
        <w:t xml:space="preserve">This chart can be seen in </w:t>
      </w:r>
      <w:r w:rsidR="000105BE" w:rsidRPr="00814B15">
        <w:t>f</w:t>
      </w:r>
      <w:r w:rsidR="00997ABC" w:rsidRPr="00814B15">
        <w:t xml:space="preserve">igure </w:t>
      </w:r>
      <w:r w:rsidR="007E13AC">
        <w:t>four</w:t>
      </w:r>
      <w:r w:rsidR="00997ABC" w:rsidRPr="00814B15">
        <w:t xml:space="preserve">. </w:t>
      </w:r>
      <w:r w:rsidRPr="00814B15">
        <w:t xml:space="preserve">The x-axis represents the target group and the y-axis represents the Kdh000. The chart shows that the </w:t>
      </w:r>
      <w:r w:rsidR="00EE0033" w:rsidRPr="00814B15">
        <w:t xml:space="preserve">target group named ‘’tot6plus’’, which is all the ratings of the target group combined has the highest average </w:t>
      </w:r>
      <w:r w:rsidR="007E13AC">
        <w:t>‘’</w:t>
      </w:r>
      <w:r w:rsidR="00EE0033" w:rsidRPr="00814B15">
        <w:t>Kdh000</w:t>
      </w:r>
      <w:r w:rsidR="007E13AC">
        <w:t>’’</w:t>
      </w:r>
      <w:r w:rsidR="00EE0033" w:rsidRPr="00814B15">
        <w:t xml:space="preserve">, followed by 50 plus, </w:t>
      </w:r>
      <w:r w:rsidR="009D2A60">
        <w:t xml:space="preserve">‘’v_6plus_jr’’ </w:t>
      </w:r>
      <w:r w:rsidR="009E026C" w:rsidRPr="00814B15">
        <w:t xml:space="preserve">and </w:t>
      </w:r>
      <w:r w:rsidR="009D2A60">
        <w:t>‘’m_6plus_jr’’</w:t>
      </w:r>
      <w:r w:rsidR="009E026C" w:rsidRPr="00814B15">
        <w:t xml:space="preserve">. </w:t>
      </w:r>
      <w:r w:rsidR="00BD2897">
        <w:t>‘’</w:t>
      </w:r>
      <w:r w:rsidR="00032E1B">
        <w:t>v_6plus_jr’’ and ‘’m_6plus_jr’’</w:t>
      </w:r>
      <w:r w:rsidR="009E026C" w:rsidRPr="00814B15">
        <w:t xml:space="preserve"> is </w:t>
      </w:r>
      <w:r w:rsidR="007E13AC">
        <w:t>all of the people, 6 years and up, divided</w:t>
      </w:r>
      <w:r w:rsidR="009E026C" w:rsidRPr="00814B15">
        <w:t xml:space="preserve"> into men and women.</w:t>
      </w:r>
    </w:p>
    <w:p w14:paraId="30B571BD" w14:textId="77777777" w:rsidR="003157F1" w:rsidRDefault="003157F1" w:rsidP="0089327E"/>
    <w:p w14:paraId="67EE6837" w14:textId="59BA5D23" w:rsidR="00EE0033" w:rsidRPr="00814B15" w:rsidRDefault="009E216B" w:rsidP="0089327E">
      <w:r w:rsidRPr="00814B15">
        <w:rPr>
          <w:noProof/>
        </w:rPr>
        <w:drawing>
          <wp:anchor distT="0" distB="0" distL="114300" distR="114300" simplePos="0" relativeHeight="251455488" behindDoc="0" locked="0" layoutInCell="1" allowOverlap="1" wp14:anchorId="5B2F4C0B" wp14:editId="0AA9F032">
            <wp:simplePos x="0" y="0"/>
            <wp:positionH relativeFrom="margin">
              <wp:posOffset>3863340</wp:posOffset>
            </wp:positionH>
            <wp:positionV relativeFrom="paragraph">
              <wp:posOffset>353060</wp:posOffset>
            </wp:positionV>
            <wp:extent cx="2076450" cy="270637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76450" cy="2706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0033" w:rsidRPr="00814B15">
        <w:t xml:space="preserve">For </w:t>
      </w:r>
      <w:r w:rsidR="009E026C" w:rsidRPr="00814B15">
        <w:t>this</w:t>
      </w:r>
      <w:r w:rsidR="00EE0033" w:rsidRPr="00814B15">
        <w:t xml:space="preserve"> visual</w:t>
      </w:r>
      <w:r w:rsidR="00F47F3F">
        <w:t>, and the coming ones</w:t>
      </w:r>
      <w:r w:rsidR="00EE0033" w:rsidRPr="00814B15">
        <w:t>, I decided to add annotations to the bars, so it would be visible what the average Kdh000 for each target group is.</w:t>
      </w:r>
      <w:r w:rsidR="009E026C" w:rsidRPr="00814B15">
        <w:t xml:space="preserve"> </w:t>
      </w:r>
    </w:p>
    <w:p w14:paraId="7E62AFDC" w14:textId="6FF074F4" w:rsidR="00EE0033" w:rsidRPr="00814B15" w:rsidRDefault="00EE0033" w:rsidP="00722C53">
      <w:pPr>
        <w:spacing w:line="480" w:lineRule="auto"/>
        <w:rPr>
          <w:rFonts w:cs="Arial"/>
        </w:rPr>
      </w:pPr>
    </w:p>
    <w:p w14:paraId="33A6A902" w14:textId="67CB54B6" w:rsidR="00EE0033" w:rsidRPr="00814B15" w:rsidRDefault="00EE0033" w:rsidP="009E216B">
      <w:pPr>
        <w:pStyle w:val="Heading2"/>
      </w:pPr>
      <w:bookmarkStart w:id="7" w:name="_Toc138341671"/>
      <w:r w:rsidRPr="00814B15">
        <w:t xml:space="preserve">Top </w:t>
      </w:r>
      <w:r w:rsidR="005A2B5A">
        <w:t>five</w:t>
      </w:r>
      <w:r w:rsidRPr="00814B15">
        <w:t xml:space="preserve"> most highly rated hosts</w:t>
      </w:r>
      <w:bookmarkEnd w:id="7"/>
    </w:p>
    <w:p w14:paraId="0C5AB23D" w14:textId="54F41B46" w:rsidR="00532368" w:rsidRPr="00814B15" w:rsidRDefault="003F2889" w:rsidP="0089327E">
      <w:r>
        <w:t>To</w:t>
      </w:r>
      <w:r w:rsidR="00EE0033" w:rsidRPr="00814B15">
        <w:t xml:space="preserve"> get to know what the </w:t>
      </w:r>
      <w:r w:rsidR="00ED0B8A">
        <w:t>five</w:t>
      </w:r>
      <w:r w:rsidR="00EE0033" w:rsidRPr="00814B15">
        <w:t xml:space="preserve"> most highly rated</w:t>
      </w:r>
      <w:r w:rsidR="009E026C" w:rsidRPr="00814B15">
        <w:t>, I created another bar chart</w:t>
      </w:r>
      <w:r w:rsidR="000105BE" w:rsidRPr="00814B15">
        <w:t xml:space="preserve">, which can be seen in figure </w:t>
      </w:r>
      <w:r w:rsidR="00ED0B8A">
        <w:t>five</w:t>
      </w:r>
      <w:r w:rsidR="000105BE" w:rsidRPr="00814B15">
        <w:t>,</w:t>
      </w:r>
      <w:r w:rsidR="009E026C" w:rsidRPr="00814B15">
        <w:t xml:space="preserve"> where the x-axis represents the name of the hosts and the y-axis represents the average Kdh000. As you can see, </w:t>
      </w:r>
      <w:r w:rsidR="00ED0B8A">
        <w:t>‘’</w:t>
      </w:r>
      <w:r w:rsidR="009E026C" w:rsidRPr="00814B15">
        <w:t xml:space="preserve">Carrie ten </w:t>
      </w:r>
      <w:proofErr w:type="spellStart"/>
      <w:r w:rsidR="009E026C" w:rsidRPr="00814B15">
        <w:t>Napel</w:t>
      </w:r>
      <w:proofErr w:type="spellEnd"/>
      <w:r w:rsidR="00ED0B8A">
        <w:t>’’</w:t>
      </w:r>
      <w:r w:rsidR="009E026C" w:rsidRPr="00814B15">
        <w:t xml:space="preserve">, </w:t>
      </w:r>
      <w:r w:rsidR="00ED0B8A">
        <w:t>‘’</w:t>
      </w:r>
      <w:r w:rsidR="009E026C" w:rsidRPr="00814B15">
        <w:t xml:space="preserve">Charles </w:t>
      </w:r>
      <w:proofErr w:type="spellStart"/>
      <w:r w:rsidR="009E026C" w:rsidRPr="00814B15">
        <w:t>Groenhuijsen</w:t>
      </w:r>
      <w:proofErr w:type="spellEnd"/>
      <w:r w:rsidR="00ED0B8A">
        <w:t>’’</w:t>
      </w:r>
      <w:r w:rsidR="009E026C" w:rsidRPr="00814B15">
        <w:t xml:space="preserve"> and </w:t>
      </w:r>
      <w:r w:rsidR="00ED0B8A">
        <w:t>‘’</w:t>
      </w:r>
      <w:proofErr w:type="spellStart"/>
      <w:r w:rsidR="009E026C" w:rsidRPr="00814B15">
        <w:t>Welmoed</w:t>
      </w:r>
      <w:proofErr w:type="spellEnd"/>
      <w:r w:rsidR="009E026C" w:rsidRPr="00814B15">
        <w:t xml:space="preserve"> </w:t>
      </w:r>
      <w:proofErr w:type="spellStart"/>
      <w:r w:rsidR="009E026C" w:rsidRPr="00814B15">
        <w:t>Sjitsma</w:t>
      </w:r>
      <w:proofErr w:type="spellEnd"/>
      <w:r w:rsidR="00ED0B8A">
        <w:t>’’</w:t>
      </w:r>
      <w:r w:rsidR="009E026C" w:rsidRPr="00814B15">
        <w:t xml:space="preserve"> are the most highly rated, with an average Kdh000</w:t>
      </w:r>
      <w:r w:rsidR="009D2A60">
        <w:t xml:space="preserve"> </w:t>
      </w:r>
      <w:r w:rsidR="009E026C" w:rsidRPr="00814B15">
        <w:t xml:space="preserve">of 452.41. </w:t>
      </w:r>
      <w:r w:rsidR="00ED0B8A">
        <w:t>‘’</w:t>
      </w:r>
      <w:r w:rsidR="009E026C" w:rsidRPr="00814B15">
        <w:t>Erik Dijkstra</w:t>
      </w:r>
      <w:r w:rsidR="00ED0B8A">
        <w:t>’’</w:t>
      </w:r>
      <w:r w:rsidR="009E026C" w:rsidRPr="00814B15">
        <w:t xml:space="preserve">, </w:t>
      </w:r>
      <w:r w:rsidR="00ED0B8A">
        <w:t>‘’</w:t>
      </w:r>
      <w:proofErr w:type="spellStart"/>
      <w:r w:rsidR="009E026C" w:rsidRPr="00814B15">
        <w:t>Willemijn</w:t>
      </w:r>
      <w:proofErr w:type="spellEnd"/>
      <w:r w:rsidR="009E026C" w:rsidRPr="00814B15">
        <w:t xml:space="preserve"> </w:t>
      </w:r>
      <w:proofErr w:type="spellStart"/>
      <w:r w:rsidR="009E026C" w:rsidRPr="00814B15">
        <w:t>Veenhoven</w:t>
      </w:r>
      <w:proofErr w:type="spellEnd"/>
      <w:r w:rsidR="00ED0B8A">
        <w:t>’’</w:t>
      </w:r>
      <w:r w:rsidR="009E026C" w:rsidRPr="00814B15">
        <w:t xml:space="preserve">, </w:t>
      </w:r>
      <w:r w:rsidR="00ED0B8A">
        <w:t>‘’</w:t>
      </w:r>
      <w:r w:rsidR="009E026C" w:rsidRPr="00814B15">
        <w:t xml:space="preserve">Sophie </w:t>
      </w:r>
      <w:proofErr w:type="spellStart"/>
      <w:r w:rsidR="009E026C" w:rsidRPr="00814B15">
        <w:t>Hilbrand</w:t>
      </w:r>
      <w:proofErr w:type="spellEnd"/>
      <w:r w:rsidR="00ED0B8A">
        <w:t>’’</w:t>
      </w:r>
      <w:r w:rsidR="009E026C" w:rsidRPr="00814B15">
        <w:t xml:space="preserve">, </w:t>
      </w:r>
      <w:r w:rsidR="00ED0B8A">
        <w:t>‘’</w:t>
      </w:r>
      <w:r w:rsidR="009E026C" w:rsidRPr="00814B15">
        <w:t xml:space="preserve">Hugo </w:t>
      </w:r>
      <w:proofErr w:type="spellStart"/>
      <w:r w:rsidR="009E026C" w:rsidRPr="00814B15">
        <w:t>Logtenberg</w:t>
      </w:r>
      <w:proofErr w:type="spellEnd"/>
      <w:r w:rsidR="00ED0B8A">
        <w:t>’’</w:t>
      </w:r>
      <w:r w:rsidR="00532368" w:rsidRPr="00814B15">
        <w:t>,</w:t>
      </w:r>
      <w:r w:rsidR="009E026C" w:rsidRPr="00814B15">
        <w:t xml:space="preserve"> and </w:t>
      </w:r>
      <w:r w:rsidR="00ED0B8A">
        <w:t>‘’</w:t>
      </w:r>
      <w:r w:rsidR="009E026C" w:rsidRPr="00814B15">
        <w:t xml:space="preserve">Tim </w:t>
      </w:r>
      <w:proofErr w:type="spellStart"/>
      <w:r w:rsidR="009E026C" w:rsidRPr="00814B15">
        <w:t>Hofman</w:t>
      </w:r>
      <w:proofErr w:type="spellEnd"/>
      <w:r w:rsidR="00ED0B8A">
        <w:t>’’</w:t>
      </w:r>
      <w:r w:rsidR="009E026C" w:rsidRPr="00814B15">
        <w:t xml:space="preserve"> close off the top </w:t>
      </w:r>
      <w:r w:rsidR="00ED0B8A">
        <w:t>five</w:t>
      </w:r>
      <w:r w:rsidR="009E026C" w:rsidRPr="00814B15">
        <w:t xml:space="preserve"> with an average Kdh000 of 406.3.</w:t>
      </w:r>
    </w:p>
    <w:p w14:paraId="28B4C3D5" w14:textId="741EB203" w:rsidR="00532368" w:rsidRPr="00814B15" w:rsidRDefault="00532368" w:rsidP="00722C53">
      <w:pPr>
        <w:spacing w:line="480" w:lineRule="auto"/>
        <w:rPr>
          <w:rFonts w:cs="Arial"/>
        </w:rPr>
      </w:pPr>
    </w:p>
    <w:p w14:paraId="70875E15" w14:textId="32466CC6" w:rsidR="00532368" w:rsidRPr="00814B15" w:rsidRDefault="00532368" w:rsidP="009E216B">
      <w:pPr>
        <w:pStyle w:val="Heading2"/>
      </w:pPr>
      <w:bookmarkStart w:id="8" w:name="_Toc138341672"/>
      <w:r w:rsidRPr="00814B15">
        <w:t>Top 5 most highly rated shows</w:t>
      </w:r>
      <w:bookmarkEnd w:id="8"/>
    </w:p>
    <w:p w14:paraId="6C209356" w14:textId="216B4046" w:rsidR="00532368" w:rsidRPr="00814B15" w:rsidRDefault="009E216B" w:rsidP="0089327E">
      <w:r w:rsidRPr="00814B15">
        <w:rPr>
          <w:rFonts w:cs="Arial"/>
          <w:noProof/>
        </w:rPr>
        <w:drawing>
          <wp:anchor distT="0" distB="0" distL="114300" distR="114300" simplePos="0" relativeHeight="251467776" behindDoc="0" locked="0" layoutInCell="1" allowOverlap="1" wp14:anchorId="392331E6" wp14:editId="66433D98">
            <wp:simplePos x="0" y="0"/>
            <wp:positionH relativeFrom="margin">
              <wp:posOffset>4340860</wp:posOffset>
            </wp:positionH>
            <wp:positionV relativeFrom="paragraph">
              <wp:posOffset>547370</wp:posOffset>
            </wp:positionV>
            <wp:extent cx="1598930" cy="2143125"/>
            <wp:effectExtent l="0" t="0" r="127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9893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4B15">
        <w:rPr>
          <w:noProof/>
        </w:rPr>
        <mc:AlternateContent>
          <mc:Choice Requires="wps">
            <w:drawing>
              <wp:anchor distT="0" distB="0" distL="114300" distR="114300" simplePos="0" relativeHeight="251546624" behindDoc="0" locked="0" layoutInCell="1" allowOverlap="1" wp14:anchorId="7661A682" wp14:editId="27E495B7">
                <wp:simplePos x="0" y="0"/>
                <wp:positionH relativeFrom="column">
                  <wp:posOffset>3863340</wp:posOffset>
                </wp:positionH>
                <wp:positionV relativeFrom="paragraph">
                  <wp:posOffset>247015</wp:posOffset>
                </wp:positionV>
                <wp:extent cx="207645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30AADF4D" w14:textId="74D853F5" w:rsidR="000105BE" w:rsidRPr="00C74CEB" w:rsidRDefault="000105BE" w:rsidP="000105BE">
                            <w:pPr>
                              <w:pStyle w:val="Caption"/>
                              <w:rPr>
                                <w:noProof/>
                              </w:rPr>
                            </w:pPr>
                            <w:r>
                              <w:t xml:space="preserve">Figure </w:t>
                            </w:r>
                            <w:r w:rsidR="00ED0B8A">
                              <w:t>five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1A682" id="Text Box 27" o:spid="_x0000_s1033" type="#_x0000_t202" style="position:absolute;margin-left:304.2pt;margin-top:19.45pt;width:163.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Jed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fDv7dEMhSbHZx5t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" stroked="f">
                <v:textbox style="mso-fit-shape-to-text:t" inset="0,0,0,0">
                  <w:txbxContent>
                    <w:p w14:paraId="30AADF4D" w14:textId="74D853F5" w:rsidR="000105BE" w:rsidRPr="00C74CEB" w:rsidRDefault="000105BE" w:rsidP="000105BE">
                      <w:pPr>
                        <w:pStyle w:val="Caption"/>
                        <w:rPr>
                          <w:noProof/>
                        </w:rPr>
                      </w:pPr>
                      <w:r>
                        <w:t xml:space="preserve">Figure </w:t>
                      </w:r>
                      <w:r w:rsidR="00ED0B8A">
                        <w:t>five</w:t>
                      </w:r>
                    </w:p>
                  </w:txbxContent>
                </v:textbox>
                <w10:wrap type="square"/>
              </v:shape>
            </w:pict>
          </mc:Fallback>
        </mc:AlternateContent>
      </w:r>
      <w:r w:rsidR="00532368" w:rsidRPr="00814B15">
        <w:t>A bar chart was created to be able to visualize the top 5 most highly rated shows of Op1</w:t>
      </w:r>
      <w:r w:rsidR="00B2373C" w:rsidRPr="00814B15">
        <w:t xml:space="preserve">. This bar chart can be seen when looking at figure </w:t>
      </w:r>
      <w:r w:rsidR="00ED0B8A">
        <w:t>six</w:t>
      </w:r>
      <w:r w:rsidR="00532368" w:rsidRPr="00814B15">
        <w:t>. The x-axis represents the show name, also known as the id, and the y-axis represents the average Kdh000. The average Kdh000 goes from 684.21</w:t>
      </w:r>
      <w:r w:rsidR="00F762BD" w:rsidRPr="00814B15">
        <w:t xml:space="preserve"> </w:t>
      </w:r>
      <w:r w:rsidR="00532368" w:rsidRPr="00814B15">
        <w:t>to 609.39.</w:t>
      </w:r>
    </w:p>
    <w:p w14:paraId="4C0DC209" w14:textId="1EF689D1" w:rsidR="0089327E" w:rsidRDefault="0089327E">
      <w:pPr>
        <w:suppressAutoHyphens w:val="0"/>
        <w:spacing w:after="200" w:line="276" w:lineRule="auto"/>
        <w:rPr>
          <w:rFonts w:eastAsia="Times New Roman" w:cs="Arial"/>
          <w:b/>
          <w:color w:val="3CB4E5"/>
          <w:sz w:val="20"/>
          <w:szCs w:val="26"/>
        </w:rPr>
      </w:pPr>
    </w:p>
    <w:p w14:paraId="74A6EE8D" w14:textId="36513C03" w:rsidR="00532368" w:rsidRPr="00814B15" w:rsidRDefault="00532368" w:rsidP="009E216B">
      <w:pPr>
        <w:pStyle w:val="Heading2"/>
      </w:pPr>
      <w:bookmarkStart w:id="9" w:name="_Toc138341673"/>
      <w:r w:rsidRPr="00814B15">
        <w:t>Word cloud</w:t>
      </w:r>
      <w:bookmarkEnd w:id="9"/>
    </w:p>
    <w:p w14:paraId="5C7F50CE" w14:textId="54C0EED7" w:rsidR="00E11F88" w:rsidRPr="00814B15" w:rsidRDefault="00532368" w:rsidP="0089327E">
      <w:r w:rsidRPr="00814B15">
        <w:t>I created a word cloud of the keywords of the shows</w:t>
      </w:r>
      <w:r w:rsidR="00B2373C" w:rsidRPr="00814B15">
        <w:t xml:space="preserve">. This word cloud can be seen when looking at figure </w:t>
      </w:r>
      <w:r w:rsidR="00ED0B8A">
        <w:t>seven</w:t>
      </w:r>
      <w:r w:rsidRPr="00814B15">
        <w:t>. Some words that appear are ‘’</w:t>
      </w:r>
      <w:proofErr w:type="spellStart"/>
      <w:r w:rsidRPr="00814B15">
        <w:t>maatregelen</w:t>
      </w:r>
      <w:proofErr w:type="spellEnd"/>
      <w:r w:rsidRPr="00814B15">
        <w:t xml:space="preserve">’’, ‘’coronavirus’’, </w:t>
      </w:r>
      <w:r w:rsidR="00E11F88" w:rsidRPr="00814B15">
        <w:t>‘’</w:t>
      </w:r>
      <w:proofErr w:type="spellStart"/>
      <w:r w:rsidR="00E11F88" w:rsidRPr="00814B15">
        <w:t>gasten</w:t>
      </w:r>
      <w:proofErr w:type="spellEnd"/>
      <w:r w:rsidR="00E11F88" w:rsidRPr="00814B15">
        <w:t>’’, and ‘’</w:t>
      </w:r>
      <w:proofErr w:type="spellStart"/>
      <w:r w:rsidR="00E11F88" w:rsidRPr="00814B15">
        <w:t>overstromingen</w:t>
      </w:r>
      <w:proofErr w:type="spellEnd"/>
      <w:r w:rsidR="00E11F88" w:rsidRPr="00814B15">
        <w:t>’’. These are some of the topics that were talked about on shows.</w:t>
      </w:r>
    </w:p>
    <w:p w14:paraId="61DF3D97" w14:textId="376AF10F" w:rsidR="000105BE" w:rsidRPr="00814B15" w:rsidRDefault="009E216B">
      <w:pPr>
        <w:suppressAutoHyphens w:val="0"/>
        <w:spacing w:after="200" w:line="276" w:lineRule="auto"/>
        <w:rPr>
          <w:rFonts w:eastAsia="Times New Roman" w:cs="Arial"/>
          <w:b/>
          <w:color w:val="3CB4E5"/>
          <w:sz w:val="20"/>
          <w:szCs w:val="26"/>
        </w:rPr>
      </w:pPr>
      <w:r w:rsidRPr="00814B15">
        <w:rPr>
          <w:noProof/>
        </w:rPr>
        <w:drawing>
          <wp:anchor distT="0" distB="0" distL="114300" distR="114300" simplePos="0" relativeHeight="251472896" behindDoc="0" locked="0" layoutInCell="1" allowOverlap="1" wp14:anchorId="009C6721" wp14:editId="6C77171D">
            <wp:simplePos x="0" y="0"/>
            <wp:positionH relativeFrom="margin">
              <wp:posOffset>1320165</wp:posOffset>
            </wp:positionH>
            <wp:positionV relativeFrom="paragraph">
              <wp:posOffset>162560</wp:posOffset>
            </wp:positionV>
            <wp:extent cx="2336800" cy="1209675"/>
            <wp:effectExtent l="0" t="0" r="635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36800" cy="1209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7BED29" w14:textId="1CAE9D99" w:rsidR="009E216B" w:rsidRDefault="009E216B">
      <w:pPr>
        <w:suppressAutoHyphens w:val="0"/>
        <w:spacing w:after="200" w:line="276" w:lineRule="auto"/>
        <w:rPr>
          <w:rFonts w:eastAsia="Times New Roman" w:cs="Arial"/>
          <w:b/>
          <w:color w:val="3CB4E5"/>
          <w:sz w:val="20"/>
          <w:szCs w:val="26"/>
        </w:rPr>
      </w:pPr>
      <w:bookmarkStart w:id="10" w:name="_Toc138341674"/>
      <w:r w:rsidRPr="00814B15">
        <w:rPr>
          <w:noProof/>
        </w:rPr>
        <mc:AlternateContent>
          <mc:Choice Requires="wps">
            <w:drawing>
              <wp:anchor distT="0" distB="0" distL="114300" distR="114300" simplePos="0" relativeHeight="251548672" behindDoc="0" locked="0" layoutInCell="1" allowOverlap="1" wp14:anchorId="331BCEEB" wp14:editId="1B826BAD">
                <wp:simplePos x="0" y="0"/>
                <wp:positionH relativeFrom="column">
                  <wp:posOffset>1320165</wp:posOffset>
                </wp:positionH>
                <wp:positionV relativeFrom="paragraph">
                  <wp:posOffset>899160</wp:posOffset>
                </wp:positionV>
                <wp:extent cx="233680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336800" cy="635"/>
                        </a:xfrm>
                        <a:prstGeom prst="rect">
                          <a:avLst/>
                        </a:prstGeom>
                        <a:solidFill>
                          <a:prstClr val="white"/>
                        </a:solidFill>
                        <a:ln>
                          <a:noFill/>
                        </a:ln>
                      </wps:spPr>
                      <wps:txbx>
                        <w:txbxContent>
                          <w:p w14:paraId="6989C626" w14:textId="05F7550A" w:rsidR="000105BE" w:rsidRPr="00672421" w:rsidRDefault="000105BE" w:rsidP="000105BE">
                            <w:pPr>
                              <w:pStyle w:val="Caption"/>
                              <w:rPr>
                                <w:rFonts w:eastAsia="Times New Roman"/>
                                <w:b/>
                                <w:noProof/>
                                <w:color w:val="3CB4E5"/>
                                <w:sz w:val="20"/>
                              </w:rPr>
                            </w:pPr>
                            <w:r>
                              <w:t xml:space="preserve">Figure </w:t>
                            </w:r>
                            <w:r w:rsidR="00ED0B8A">
                              <w:t>seven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BCEEB" id="Text Box 29" o:spid="_x0000_s1034" type="#_x0000_t202" style="position:absolute;margin-left:103.95pt;margin-top:70.8pt;width:184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" stroked="f">
                <v:textbox style="mso-fit-shape-to-text:t" inset="0,0,0,0">
                  <w:txbxContent>
                    <w:p w14:paraId="6989C626" w14:textId="05F7550A" w:rsidR="000105BE" w:rsidRPr="00672421" w:rsidRDefault="000105BE" w:rsidP="000105BE">
                      <w:pPr>
                        <w:pStyle w:val="Caption"/>
                        <w:rPr>
                          <w:rFonts w:eastAsia="Times New Roman"/>
                          <w:b/>
                          <w:noProof/>
                          <w:color w:val="3CB4E5"/>
                          <w:sz w:val="20"/>
                        </w:rPr>
                      </w:pPr>
                      <w:r>
                        <w:t xml:space="preserve">Figure </w:t>
                      </w:r>
                      <w:r w:rsidR="00ED0B8A">
                        <w:t>seven</w:t>
                      </w:r>
                    </w:p>
                  </w:txbxContent>
                </v:textbox>
                <w10:wrap type="square"/>
              </v:shape>
            </w:pict>
          </mc:Fallback>
        </mc:AlternateContent>
      </w:r>
      <w:r w:rsidRPr="00814B15">
        <w:rPr>
          <w:rFonts w:cs="Arial"/>
          <w:noProof/>
        </w:rPr>
        <mc:AlternateContent>
          <mc:Choice Requires="wps">
            <w:drawing>
              <wp:anchor distT="0" distB="0" distL="114300" distR="114300" simplePos="0" relativeHeight="251547648" behindDoc="0" locked="0" layoutInCell="1" allowOverlap="1" wp14:anchorId="4D268734" wp14:editId="001F7F4B">
                <wp:simplePos x="0" y="0"/>
                <wp:positionH relativeFrom="column">
                  <wp:posOffset>4312285</wp:posOffset>
                </wp:positionH>
                <wp:positionV relativeFrom="paragraph">
                  <wp:posOffset>477520</wp:posOffset>
                </wp:positionV>
                <wp:extent cx="159893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1598930" cy="635"/>
                        </a:xfrm>
                        <a:prstGeom prst="rect">
                          <a:avLst/>
                        </a:prstGeom>
                        <a:solidFill>
                          <a:prstClr val="white"/>
                        </a:solidFill>
                        <a:ln>
                          <a:noFill/>
                        </a:ln>
                      </wps:spPr>
                      <wps:txbx>
                        <w:txbxContent>
                          <w:p w14:paraId="5C906BA4" w14:textId="615185C0" w:rsidR="000105BE" w:rsidRPr="00A16832" w:rsidRDefault="000105BE" w:rsidP="000105BE">
                            <w:pPr>
                              <w:pStyle w:val="Caption"/>
                              <w:rPr>
                                <w:noProof/>
                              </w:rPr>
                            </w:pPr>
                            <w:r>
                              <w:t xml:space="preserve">Figure </w:t>
                            </w:r>
                            <w:r w:rsidR="00ED0B8A">
                              <w:t>six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68734" id="Text Box 28" o:spid="_x0000_s1035" type="#_x0000_t202" style="position:absolute;margin-left:339.55pt;margin-top:37.6pt;width:125.9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" stroked="f">
                <v:textbox style="mso-fit-shape-to-text:t" inset="0,0,0,0">
                  <w:txbxContent>
                    <w:p w14:paraId="5C906BA4" w14:textId="615185C0" w:rsidR="000105BE" w:rsidRPr="00A16832" w:rsidRDefault="000105BE" w:rsidP="000105BE">
                      <w:pPr>
                        <w:pStyle w:val="Caption"/>
                        <w:rPr>
                          <w:noProof/>
                        </w:rPr>
                      </w:pPr>
                      <w:r>
                        <w:t xml:space="preserve">Figure </w:t>
                      </w:r>
                      <w:r w:rsidR="00ED0B8A">
                        <w:t>six</w:t>
                      </w:r>
                    </w:p>
                  </w:txbxContent>
                </v:textbox>
                <w10:wrap type="square"/>
              </v:shape>
            </w:pict>
          </mc:Fallback>
        </mc:AlternateContent>
      </w:r>
      <w:r>
        <w:br w:type="page"/>
      </w:r>
    </w:p>
    <w:p w14:paraId="1E595499" w14:textId="353E5627" w:rsidR="00371D5D" w:rsidRPr="00814B15" w:rsidRDefault="00371D5D" w:rsidP="009E216B">
      <w:pPr>
        <w:pStyle w:val="Heading2"/>
      </w:pPr>
      <w:r w:rsidRPr="00814B15">
        <w:lastRenderedPageBreak/>
        <w:t>Average rating for all shows, per month and day of the week</w:t>
      </w:r>
      <w:bookmarkEnd w:id="10"/>
    </w:p>
    <w:p w14:paraId="6EAB59BB" w14:textId="7A107CD6" w:rsidR="00F762BD" w:rsidRPr="00814B15" w:rsidRDefault="00371D5D" w:rsidP="0089327E">
      <w:r w:rsidRPr="00814B15">
        <w:t>For both visuals, I created a line chart to best visualize it. Starting with the average rating for all shows, per month</w:t>
      </w:r>
      <w:r w:rsidR="00907E35" w:rsidRPr="00814B15">
        <w:t xml:space="preserve">, which can be seen </w:t>
      </w:r>
      <w:r w:rsidR="002569C5" w:rsidRPr="00814B15">
        <w:t xml:space="preserve">in figure </w:t>
      </w:r>
      <w:r w:rsidR="005B570B">
        <w:t>eight</w:t>
      </w:r>
      <w:r w:rsidRPr="00814B15">
        <w:t>. It clearly shows that the average rating in the month of April was the highest with 336.44 Kdh000. When looking at the other end, it shows that the average rating was at its lowest in the month of September with 231.46 Kdh000.</w:t>
      </w:r>
    </w:p>
    <w:p w14:paraId="3AA61526" w14:textId="6D1EAF12" w:rsidR="00722C53" w:rsidRPr="00814B15" w:rsidRDefault="00722C53" w:rsidP="00722C53">
      <w:pPr>
        <w:spacing w:line="480" w:lineRule="auto"/>
        <w:rPr>
          <w:rFonts w:cs="Arial"/>
          <w:sz w:val="22"/>
        </w:rPr>
      </w:pPr>
    </w:p>
    <w:p w14:paraId="6E756740" w14:textId="7DF5F1F3" w:rsidR="00F762BD" w:rsidRPr="0089327E" w:rsidRDefault="0089327E" w:rsidP="0089327E">
      <w:r w:rsidRPr="0089327E">
        <mc:AlternateContent>
          <mc:Choice Requires="wps">
            <w:drawing>
              <wp:anchor distT="0" distB="0" distL="114300" distR="114300" simplePos="0" relativeHeight="251566080" behindDoc="0" locked="0" layoutInCell="1" allowOverlap="1" wp14:anchorId="1CD2D5B6" wp14:editId="0F57F69B">
                <wp:simplePos x="0" y="0"/>
                <wp:positionH relativeFrom="column">
                  <wp:posOffset>0</wp:posOffset>
                </wp:positionH>
                <wp:positionV relativeFrom="paragraph">
                  <wp:posOffset>3002915</wp:posOffset>
                </wp:positionV>
                <wp:extent cx="2793365"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2793365" cy="635"/>
                        </a:xfrm>
                        <a:prstGeom prst="rect">
                          <a:avLst/>
                        </a:prstGeom>
                        <a:solidFill>
                          <a:prstClr val="white"/>
                        </a:solidFill>
                        <a:ln>
                          <a:noFill/>
                        </a:ln>
                      </wps:spPr>
                      <wps:txbx>
                        <w:txbxContent>
                          <w:p w14:paraId="30CC0149" w14:textId="65565185" w:rsidR="000105BE" w:rsidRPr="00351AB7" w:rsidRDefault="000105BE" w:rsidP="000105BE">
                            <w:pPr>
                              <w:pStyle w:val="Caption"/>
                              <w:rPr>
                                <w:noProof/>
                              </w:rPr>
                            </w:pPr>
                            <w:r>
                              <w:t xml:space="preserve">Figure </w:t>
                            </w:r>
                            <w:r w:rsidR="00ED0B8A">
                              <w:t>eight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2D5B6" id="Text Box 30" o:spid="_x0000_s1036" type="#_x0000_t202" style="position:absolute;margin-left:0;margin-top:236.45pt;width:219.9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" stroked="f">
                <v:textbox style="mso-fit-shape-to-text:t" inset="0,0,0,0">
                  <w:txbxContent>
                    <w:p w14:paraId="30CC0149" w14:textId="65565185" w:rsidR="000105BE" w:rsidRPr="00351AB7" w:rsidRDefault="000105BE" w:rsidP="000105BE">
                      <w:pPr>
                        <w:pStyle w:val="Caption"/>
                        <w:rPr>
                          <w:noProof/>
                        </w:rPr>
                      </w:pPr>
                      <w:r>
                        <w:t xml:space="preserve">Figure </w:t>
                      </w:r>
                      <w:r w:rsidR="00ED0B8A">
                        <w:t>eight</w:t>
                      </w:r>
                    </w:p>
                  </w:txbxContent>
                </v:textbox>
                <w10:wrap type="square"/>
              </v:shape>
            </w:pict>
          </mc:Fallback>
        </mc:AlternateContent>
      </w:r>
      <w:r w:rsidRPr="0089327E">
        <w:drawing>
          <wp:anchor distT="0" distB="0" distL="114300" distR="114300" simplePos="0" relativeHeight="251536384" behindDoc="0" locked="0" layoutInCell="1" allowOverlap="1" wp14:anchorId="7A65987C" wp14:editId="7134BD88">
            <wp:simplePos x="0" y="0"/>
            <wp:positionH relativeFrom="margin">
              <wp:posOffset>0</wp:posOffset>
            </wp:positionH>
            <wp:positionV relativeFrom="paragraph">
              <wp:posOffset>732790</wp:posOffset>
            </wp:positionV>
            <wp:extent cx="2793365" cy="2212975"/>
            <wp:effectExtent l="0" t="0" r="698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3365" cy="2212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62BD" w:rsidRPr="0089327E">
        <w:t>Moving</w:t>
      </w:r>
      <w:r w:rsidR="00F762BD" w:rsidRPr="00814B15">
        <w:rPr>
          <w:rFonts w:cs="Arial"/>
          <w:sz w:val="22"/>
        </w:rPr>
        <w:t xml:space="preserve"> </w:t>
      </w:r>
      <w:r w:rsidR="00F762BD" w:rsidRPr="0089327E">
        <w:t>on to the average rating for all shows, per day of the week</w:t>
      </w:r>
      <w:r w:rsidR="002569C5" w:rsidRPr="0089327E">
        <w:t xml:space="preserve">, which can be seen in figure </w:t>
      </w:r>
      <w:r w:rsidR="005B570B" w:rsidRPr="0089327E">
        <w:t>nine</w:t>
      </w:r>
      <w:r w:rsidR="00F762BD" w:rsidRPr="0089327E">
        <w:t xml:space="preserve">. For this visual, I also created a line chart. The chart shows that the average rating is at its lowest on Friday with an average Kdh000 of 265.01, where it is at 430.95 Kdh000 on Sunday. This is the highest average rating of the week. It clearly shows that the average ratings </w:t>
      </w:r>
      <w:r w:rsidR="005359C2" w:rsidRPr="0089327E">
        <w:t>rise</w:t>
      </w:r>
      <w:r w:rsidR="00F762BD" w:rsidRPr="0089327E">
        <w:t xml:space="preserve"> when the shows air </w:t>
      </w:r>
      <w:r w:rsidR="00D02AAD" w:rsidRPr="0089327E">
        <w:t>on</w:t>
      </w:r>
      <w:r w:rsidR="00F762BD" w:rsidRPr="0089327E">
        <w:t xml:space="preserve"> the weekend.</w:t>
      </w:r>
    </w:p>
    <w:p w14:paraId="0AB9E78D" w14:textId="61CC8422" w:rsidR="00F762BD" w:rsidRPr="00814B15" w:rsidRDefault="000105BE" w:rsidP="00722C53">
      <w:pPr>
        <w:spacing w:line="480" w:lineRule="auto"/>
        <w:rPr>
          <w:rFonts w:cs="Arial"/>
        </w:rPr>
      </w:pPr>
      <w:r w:rsidRPr="00814B15">
        <w:rPr>
          <w:rFonts w:cs="Arial"/>
          <w:noProof/>
        </w:rPr>
        <mc:AlternateContent>
          <mc:Choice Requires="wps">
            <w:drawing>
              <wp:anchor distT="0" distB="0" distL="114300" distR="114300" simplePos="0" relativeHeight="251567104" behindDoc="0" locked="0" layoutInCell="1" allowOverlap="1" wp14:anchorId="399B835B" wp14:editId="74041242">
                <wp:simplePos x="0" y="0"/>
                <wp:positionH relativeFrom="column">
                  <wp:posOffset>3233420</wp:posOffset>
                </wp:positionH>
                <wp:positionV relativeFrom="paragraph">
                  <wp:posOffset>2284095</wp:posOffset>
                </wp:positionV>
                <wp:extent cx="281622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2816225" cy="635"/>
                        </a:xfrm>
                        <a:prstGeom prst="rect">
                          <a:avLst/>
                        </a:prstGeom>
                        <a:solidFill>
                          <a:prstClr val="white"/>
                        </a:solidFill>
                        <a:ln>
                          <a:noFill/>
                        </a:ln>
                      </wps:spPr>
                      <wps:txbx>
                        <w:txbxContent>
                          <w:p w14:paraId="587E93D4" w14:textId="73855BEB" w:rsidR="000105BE" w:rsidRPr="004E688A" w:rsidRDefault="000105BE" w:rsidP="000105BE">
                            <w:pPr>
                              <w:pStyle w:val="Caption"/>
                              <w:rPr>
                                <w:noProof/>
                              </w:rPr>
                            </w:pPr>
                            <w:r>
                              <w:t xml:space="preserve">Figure </w:t>
                            </w:r>
                            <w:r w:rsidR="00ED0B8A">
                              <w:t>nine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B835B" id="Text Box 31" o:spid="_x0000_s1037" type="#_x0000_t202" style="position:absolute;margin-left:254.6pt;margin-top:179.85pt;width:221.7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" stroked="f">
                <v:textbox style="mso-fit-shape-to-text:t" inset="0,0,0,0">
                  <w:txbxContent>
                    <w:p w14:paraId="587E93D4" w14:textId="73855BEB" w:rsidR="000105BE" w:rsidRPr="004E688A" w:rsidRDefault="000105BE" w:rsidP="000105BE">
                      <w:pPr>
                        <w:pStyle w:val="Caption"/>
                        <w:rPr>
                          <w:noProof/>
                        </w:rPr>
                      </w:pPr>
                      <w:r>
                        <w:t xml:space="preserve">Figure </w:t>
                      </w:r>
                      <w:r w:rsidR="00ED0B8A">
                        <w:t>nine</w:t>
                      </w:r>
                    </w:p>
                  </w:txbxContent>
                </v:textbox>
                <w10:wrap type="square"/>
              </v:shape>
            </w:pict>
          </mc:Fallback>
        </mc:AlternateContent>
      </w:r>
      <w:r w:rsidRPr="00814B15">
        <w:rPr>
          <w:rFonts w:cs="Arial"/>
          <w:noProof/>
        </w:rPr>
        <w:drawing>
          <wp:anchor distT="0" distB="0" distL="114300" distR="114300" simplePos="0" relativeHeight="251497472" behindDoc="0" locked="0" layoutInCell="1" allowOverlap="1" wp14:anchorId="649AEADA" wp14:editId="5B3D7286">
            <wp:simplePos x="0" y="0"/>
            <wp:positionH relativeFrom="margin">
              <wp:posOffset>3233420</wp:posOffset>
            </wp:positionH>
            <wp:positionV relativeFrom="paragraph">
              <wp:posOffset>5715</wp:posOffset>
            </wp:positionV>
            <wp:extent cx="2816225" cy="2221230"/>
            <wp:effectExtent l="0" t="0" r="3175"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16225" cy="2221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1680AD" w14:textId="405509A8" w:rsidR="00F762BD" w:rsidRPr="00814B15" w:rsidRDefault="000105BE" w:rsidP="009E216B">
      <w:pPr>
        <w:pStyle w:val="Heading2"/>
      </w:pPr>
      <w:bookmarkStart w:id="11" w:name="_Toc138341675"/>
      <w:r w:rsidRPr="00814B15">
        <w:rPr>
          <w:noProof/>
        </w:rPr>
        <mc:AlternateContent>
          <mc:Choice Requires="wps">
            <w:drawing>
              <wp:anchor distT="0" distB="0" distL="114300" distR="114300" simplePos="0" relativeHeight="251568128" behindDoc="0" locked="0" layoutInCell="1" allowOverlap="1" wp14:anchorId="54599795" wp14:editId="5F5F64F5">
                <wp:simplePos x="0" y="0"/>
                <wp:positionH relativeFrom="column">
                  <wp:posOffset>3520440</wp:posOffset>
                </wp:positionH>
                <wp:positionV relativeFrom="paragraph">
                  <wp:posOffset>1752600</wp:posOffset>
                </wp:positionV>
                <wp:extent cx="240982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14:paraId="3B39E509" w14:textId="29C5508D" w:rsidR="000105BE" w:rsidRPr="00C06753" w:rsidRDefault="000105BE" w:rsidP="000105BE">
                            <w:pPr>
                              <w:pStyle w:val="Caption"/>
                              <w:rPr>
                                <w:rFonts w:eastAsia="Times New Roman"/>
                                <w:b/>
                                <w:noProof/>
                                <w:color w:val="3CB4E5"/>
                                <w:sz w:val="20"/>
                              </w:rPr>
                            </w:pPr>
                            <w:r>
                              <w:t xml:space="preserve">Figure </w:t>
                            </w:r>
                            <w:r w:rsidR="00ED0B8A">
                              <w:t>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99795" id="Text Box 32" o:spid="_x0000_s1038" type="#_x0000_t202" style="position:absolute;left:0;text-align:left;margin-left:277.2pt;margin-top:138pt;width:189.75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k1GwIAAEAEAAAOAAAAZHJzL2Uyb0RvYy54bWysU8Fu2zAMvQ/YPwi6L06ytW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" stroked="f">
                <v:textbox style="mso-fit-shape-to-text:t" inset="0,0,0,0">
                  <w:txbxContent>
                    <w:p w14:paraId="3B39E509" w14:textId="29C5508D" w:rsidR="000105BE" w:rsidRPr="00C06753" w:rsidRDefault="000105BE" w:rsidP="000105BE">
                      <w:pPr>
                        <w:pStyle w:val="Caption"/>
                        <w:rPr>
                          <w:rFonts w:eastAsia="Times New Roman"/>
                          <w:b/>
                          <w:noProof/>
                          <w:color w:val="3CB4E5"/>
                          <w:sz w:val="20"/>
                        </w:rPr>
                      </w:pPr>
                      <w:r>
                        <w:t xml:space="preserve">Figure </w:t>
                      </w:r>
                      <w:r w:rsidR="00ED0B8A">
                        <w:t>ten</w:t>
                      </w:r>
                    </w:p>
                  </w:txbxContent>
                </v:textbox>
                <w10:wrap type="square"/>
              </v:shape>
            </w:pict>
          </mc:Fallback>
        </mc:AlternateContent>
      </w:r>
      <w:r w:rsidR="00B83220" w:rsidRPr="00814B15">
        <w:rPr>
          <w:noProof/>
        </w:rPr>
        <w:drawing>
          <wp:anchor distT="0" distB="0" distL="114300" distR="114300" simplePos="0" relativeHeight="251540480" behindDoc="0" locked="0" layoutInCell="1" allowOverlap="1" wp14:anchorId="0936C22B" wp14:editId="69B0E285">
            <wp:simplePos x="0" y="0"/>
            <wp:positionH relativeFrom="margin">
              <wp:align>right</wp:align>
            </wp:positionH>
            <wp:positionV relativeFrom="paragraph">
              <wp:posOffset>10160</wp:posOffset>
            </wp:positionV>
            <wp:extent cx="2409825" cy="1685290"/>
            <wp:effectExtent l="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9825" cy="1685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62BD" w:rsidRPr="00814B15">
        <w:t>Average rating for all shows, per target group</w:t>
      </w:r>
      <w:bookmarkEnd w:id="11"/>
    </w:p>
    <w:p w14:paraId="13F8ABEF" w14:textId="4DD1AFE2" w:rsidR="00340ECD" w:rsidRPr="00814B15" w:rsidRDefault="00907E35" w:rsidP="0089327E">
      <w:r w:rsidRPr="00814B15">
        <w:t xml:space="preserve">When looking at figure </w:t>
      </w:r>
      <w:r w:rsidR="00C058DB">
        <w:t>ten</w:t>
      </w:r>
      <w:r w:rsidRPr="00814B15">
        <w:t>, you can see that a</w:t>
      </w:r>
      <w:r w:rsidR="00A35DC3" w:rsidRPr="00814B15">
        <w:t xml:space="preserve"> line chart was created to </w:t>
      </w:r>
      <w:r w:rsidR="00E8700C" w:rsidRPr="00814B15">
        <w:t>best visuali</w:t>
      </w:r>
      <w:r w:rsidR="0010780F" w:rsidRPr="00814B15">
        <w:t>s</w:t>
      </w:r>
      <w:r w:rsidR="00E8700C" w:rsidRPr="00814B15">
        <w:t xml:space="preserve">e </w:t>
      </w:r>
      <w:r w:rsidR="00155B0A" w:rsidRPr="00814B15">
        <w:t xml:space="preserve">the average rating for all shows </w:t>
      </w:r>
      <w:r w:rsidR="00AD372F">
        <w:t>f</w:t>
      </w:r>
      <w:r w:rsidR="00155B0A" w:rsidRPr="00814B15">
        <w:t>or</w:t>
      </w:r>
      <w:r w:rsidR="00AD372F">
        <w:t xml:space="preserve"> the</w:t>
      </w:r>
      <w:r w:rsidR="00155B0A" w:rsidRPr="00814B15">
        <w:t xml:space="preserve"> </w:t>
      </w:r>
      <w:r w:rsidR="00C058DB">
        <w:t>target group</w:t>
      </w:r>
      <w:r w:rsidR="00155B0A" w:rsidRPr="00814B15">
        <w:t xml:space="preserve"> ‘’tot6plus’’, per day of the week</w:t>
      </w:r>
      <w:r w:rsidR="00C24E96" w:rsidRPr="00814B15">
        <w:t xml:space="preserve">. </w:t>
      </w:r>
      <w:r w:rsidR="00195240" w:rsidRPr="00814B15">
        <w:t>What can be seen here is that the average rating on Friday is at its lowest with a Kdh000 of 829.53, and it is at its highest on Sunday with a Kdh00</w:t>
      </w:r>
      <w:r w:rsidR="00AD372F">
        <w:t>0</w:t>
      </w:r>
      <w:r w:rsidR="00195240" w:rsidRPr="00814B15">
        <w:t xml:space="preserve"> of 1335.87.</w:t>
      </w:r>
    </w:p>
    <w:p w14:paraId="0899D4FA" w14:textId="27C2C242" w:rsidR="00340ECD" w:rsidRPr="00814B15" w:rsidRDefault="00340ECD" w:rsidP="00722C53">
      <w:pPr>
        <w:spacing w:line="480" w:lineRule="auto"/>
        <w:ind w:firstLine="567"/>
        <w:rPr>
          <w:rFonts w:cs="Arial"/>
        </w:rPr>
      </w:pPr>
    </w:p>
    <w:p w14:paraId="25C37EDF" w14:textId="2FBEA474" w:rsidR="0089327E" w:rsidRDefault="0089327E">
      <w:pPr>
        <w:suppressAutoHyphens w:val="0"/>
        <w:spacing w:after="200" w:line="276" w:lineRule="auto"/>
        <w:rPr>
          <w:rFonts w:eastAsia="Times New Roman" w:cs="Arial"/>
          <w:b/>
          <w:color w:val="3CB4E5"/>
          <w:sz w:val="20"/>
          <w:szCs w:val="26"/>
        </w:rPr>
      </w:pPr>
    </w:p>
    <w:p w14:paraId="3312FF4E" w14:textId="2D801572" w:rsidR="00840DC4" w:rsidRPr="00814B15" w:rsidRDefault="00840DC4" w:rsidP="009E216B">
      <w:pPr>
        <w:pStyle w:val="Heading2"/>
      </w:pPr>
      <w:bookmarkStart w:id="12" w:name="_Toc138341676"/>
      <w:r w:rsidRPr="00814B15">
        <w:t xml:space="preserve">Social Media </w:t>
      </w:r>
      <w:r w:rsidR="00AD14E0" w:rsidRPr="00814B15">
        <w:t>Analysis</w:t>
      </w:r>
      <w:bookmarkEnd w:id="12"/>
    </w:p>
    <w:p w14:paraId="13FEDC57" w14:textId="54188BC1" w:rsidR="00D02AAD" w:rsidRPr="00814B15" w:rsidRDefault="00D02AAD" w:rsidP="0089327E">
      <w:r w:rsidRPr="00814B15">
        <w:t xml:space="preserve">After the </w:t>
      </w:r>
      <w:r w:rsidR="0089327E">
        <w:t>visualizing</w:t>
      </w:r>
      <w:r w:rsidRPr="00814B15">
        <w:t xml:space="preserve"> part, I moved on to </w:t>
      </w:r>
      <w:r w:rsidR="0089327E">
        <w:t>analyzing</w:t>
      </w:r>
      <w:r w:rsidRPr="00814B15">
        <w:t xml:space="preserve"> Social Media. The Twitter data we achieved from Twitter. After readin</w:t>
      </w:r>
      <w:r w:rsidR="00340ECD" w:rsidRPr="00814B15">
        <w:t>g</w:t>
      </w:r>
      <w:r w:rsidRPr="00814B15">
        <w:t xml:space="preserve"> the dataset, I started pre-processing the data. Because there were some </w:t>
      </w:r>
      <w:r w:rsidR="002D4A48">
        <w:t>‘’</w:t>
      </w:r>
      <w:r w:rsidRPr="00814B15">
        <w:t>NaN</w:t>
      </w:r>
      <w:r w:rsidR="002D4A48">
        <w:t>’’</w:t>
      </w:r>
      <w:r w:rsidRPr="00814B15">
        <w:t xml:space="preserve"> values in the dataset, I had to drop them. I also dropped the columns that were not needed. In the end, I was left with the columns ‘’</w:t>
      </w:r>
      <w:proofErr w:type="spellStart"/>
      <w:r w:rsidRPr="00814B15">
        <w:t>created_at</w:t>
      </w:r>
      <w:proofErr w:type="spellEnd"/>
      <w:r w:rsidRPr="00814B15">
        <w:t>,’’, ‘’</w:t>
      </w:r>
      <w:proofErr w:type="spellStart"/>
      <w:r w:rsidRPr="00814B15">
        <w:t>public_metrics_retweet_count</w:t>
      </w:r>
      <w:proofErr w:type="spellEnd"/>
      <w:r w:rsidRPr="00814B15">
        <w:t>’’, ‘’</w:t>
      </w:r>
      <w:proofErr w:type="spellStart"/>
      <w:r w:rsidRPr="00814B15">
        <w:t>public_metrics_like_count</w:t>
      </w:r>
      <w:proofErr w:type="spellEnd"/>
      <w:r w:rsidRPr="00814B15">
        <w:t>’’, ‘’</w:t>
      </w:r>
      <w:proofErr w:type="spellStart"/>
      <w:r w:rsidRPr="00814B15">
        <w:t>public_metrics_like_count</w:t>
      </w:r>
      <w:proofErr w:type="spellEnd"/>
      <w:r w:rsidRPr="00814B15">
        <w:t>’’, ‘’</w:t>
      </w:r>
      <w:proofErr w:type="spellStart"/>
      <w:r w:rsidRPr="00814B15">
        <w:t>public_metrics_quote_count</w:t>
      </w:r>
      <w:proofErr w:type="spellEnd"/>
      <w:r w:rsidRPr="00814B15">
        <w:t>’’, and ‘’</w:t>
      </w:r>
      <w:proofErr w:type="spellStart"/>
      <w:r w:rsidRPr="00814B15">
        <w:t>author.public_metrics</w:t>
      </w:r>
      <w:r w:rsidR="005F3D42" w:rsidRPr="00814B15">
        <w:t>.</w:t>
      </w:r>
      <w:r w:rsidRPr="00814B15">
        <w:t>followers_count</w:t>
      </w:r>
      <w:proofErr w:type="spellEnd"/>
      <w:r w:rsidRPr="00814B15">
        <w:t xml:space="preserve">’’. I then moved on to </w:t>
      </w:r>
      <w:r w:rsidR="00D05ACC" w:rsidRPr="00814B15">
        <w:t xml:space="preserve">merging this dataset with the merged content and ratings dataset. </w:t>
      </w:r>
      <w:r w:rsidR="00B30E3A">
        <w:t>To</w:t>
      </w:r>
      <w:r w:rsidR="00D05ACC" w:rsidRPr="00814B15">
        <w:t xml:space="preserve"> get that to work, I had to rename the column ‘’</w:t>
      </w:r>
      <w:proofErr w:type="spellStart"/>
      <w:r w:rsidR="00D05ACC" w:rsidRPr="00814B15">
        <w:t>created_at</w:t>
      </w:r>
      <w:proofErr w:type="spellEnd"/>
      <w:r w:rsidR="00D05ACC" w:rsidRPr="00814B15">
        <w:t>’’ to ‘’Datum’’, because I will be merging the datasets on ‘’Datum’’.  ‘’</w:t>
      </w:r>
      <w:proofErr w:type="spellStart"/>
      <w:r w:rsidR="00D05ACC" w:rsidRPr="00814B15">
        <w:t>created_at</w:t>
      </w:r>
      <w:proofErr w:type="spellEnd"/>
      <w:r w:rsidR="00D05ACC" w:rsidRPr="00814B15">
        <w:t xml:space="preserve">’’ also had the time and date combined, so I moved on to splitting them, while only keeping the date. </w:t>
      </w:r>
      <w:r w:rsidR="00422420" w:rsidRPr="00814B15">
        <w:t>Afterwards</w:t>
      </w:r>
      <w:r w:rsidR="00D05ACC" w:rsidRPr="00814B15">
        <w:t>, I converted the column to a DateTime object and sorted the data frame by ‘’Datum’’. I then moved on to grouping the data frame by ‘’Datum’’ and summing all of the ‘’metrics’’ columns, instead of ‘’author.public_metrics.followers_count’’, here I took the average. I continued looking at the merged dataset, to see if the column named ‘’Datum’’ was also a DateTime object. After this was done I finally merged the two datasets.</w:t>
      </w:r>
      <w:r w:rsidRPr="00814B15">
        <w:br w:type="page"/>
      </w:r>
    </w:p>
    <w:p w14:paraId="4EEF89CB" w14:textId="1F655950" w:rsidR="00A21F75" w:rsidRPr="003D2943" w:rsidRDefault="00A21F75" w:rsidP="003D2943">
      <w:pPr>
        <w:pStyle w:val="Heading1"/>
      </w:pPr>
      <w:bookmarkStart w:id="13" w:name="_Toc138341677"/>
      <w:r w:rsidRPr="003D2943">
        <w:lastRenderedPageBreak/>
        <w:t>Machine Learning models</w:t>
      </w:r>
      <w:bookmarkEnd w:id="13"/>
    </w:p>
    <w:p w14:paraId="1E027B9D" w14:textId="2BBC8422" w:rsidR="005959D6" w:rsidRPr="00DE7B68" w:rsidRDefault="00A21F75" w:rsidP="0089327E">
      <w:r w:rsidRPr="00DE7B68">
        <w:t xml:space="preserve">For this project, I ended up using </w:t>
      </w:r>
      <w:r w:rsidR="00FB3B45">
        <w:t>two</w:t>
      </w:r>
      <w:r w:rsidRPr="00DE7B68">
        <w:t xml:space="preserve"> different Machine Learning models to predict the Kdh000 metric; a Linear Regression and a Decision Tree. I decided to go for these supervised learning models because they </w:t>
      </w:r>
      <w:r w:rsidR="00316980">
        <w:t>can</w:t>
      </w:r>
      <w:r w:rsidR="001F7596">
        <w:t xml:space="preserve"> </w:t>
      </w:r>
      <w:r w:rsidRPr="00DE7B68">
        <w:t xml:space="preserve">learn over time. Both models were trained using a dataset that included dummy columns for ‘’hosts’’, ‘’Datum’’, and ‘’Target Group’’ as independent variables and the </w:t>
      </w:r>
      <w:r w:rsidR="00D41CA5">
        <w:t>‘’</w:t>
      </w:r>
      <w:r w:rsidRPr="00DE7B68">
        <w:t>Kdh000</w:t>
      </w:r>
      <w:r w:rsidR="00D41CA5">
        <w:t>’’</w:t>
      </w:r>
      <w:r w:rsidRPr="00DE7B68">
        <w:t xml:space="preserve"> as the dependent variable. </w:t>
      </w:r>
      <w:r w:rsidR="00C457BD">
        <w:t xml:space="preserve">I used the </w:t>
      </w:r>
      <w:r w:rsidR="005C05C2">
        <w:t>‘’</w:t>
      </w:r>
      <w:proofErr w:type="spellStart"/>
      <w:r w:rsidR="005C05C2">
        <w:t>train_test_split</w:t>
      </w:r>
      <w:proofErr w:type="spellEnd"/>
      <w:r w:rsidR="005C05C2">
        <w:t>’’</w:t>
      </w:r>
      <w:r w:rsidR="00C457BD">
        <w:t xml:space="preserve"> function to </w:t>
      </w:r>
      <w:r w:rsidR="005C05C2">
        <w:t xml:space="preserve">split the </w:t>
      </w:r>
      <w:r w:rsidR="00623AA6">
        <w:t xml:space="preserve">columns of the x-axis. One in the </w:t>
      </w:r>
      <w:proofErr w:type="spellStart"/>
      <w:r w:rsidR="00623AA6">
        <w:t>X_train</w:t>
      </w:r>
      <w:proofErr w:type="spellEnd"/>
      <w:r w:rsidR="00623AA6">
        <w:t xml:space="preserve"> and one in the </w:t>
      </w:r>
      <w:proofErr w:type="spellStart"/>
      <w:r w:rsidR="00623AA6">
        <w:t>X_test</w:t>
      </w:r>
      <w:proofErr w:type="spellEnd"/>
      <w:r w:rsidR="00623AA6">
        <w:t>. I</w:t>
      </w:r>
      <w:r w:rsidR="00420D85">
        <w:t xml:space="preserve">n </w:t>
      </w:r>
      <w:proofErr w:type="spellStart"/>
      <w:r w:rsidR="00420D85">
        <w:t>X_train</w:t>
      </w:r>
      <w:proofErr w:type="spellEnd"/>
      <w:r w:rsidR="00420D85">
        <w:t xml:space="preserve"> I have 237029 rows and 684 columns, and in the </w:t>
      </w:r>
      <w:proofErr w:type="spellStart"/>
      <w:r w:rsidR="00420D85">
        <w:t>X_test</w:t>
      </w:r>
      <w:proofErr w:type="spellEnd"/>
      <w:r w:rsidR="00420D85">
        <w:t xml:space="preserve"> I have </w:t>
      </w:r>
      <w:r w:rsidR="00530E83">
        <w:t xml:space="preserve">59258 rows and 684 columns. As you can see, the </w:t>
      </w:r>
      <w:r w:rsidR="00D671D8">
        <w:t>number</w:t>
      </w:r>
      <w:r w:rsidR="00530E83">
        <w:t xml:space="preserve"> of columns stayed the same, but the </w:t>
      </w:r>
      <w:r w:rsidR="00D671D8">
        <w:t>number</w:t>
      </w:r>
      <w:r w:rsidR="00530E83">
        <w:t xml:space="preserve"> of row</w:t>
      </w:r>
      <w:r w:rsidR="00BE466D">
        <w:t xml:space="preserve">s did not. </w:t>
      </w:r>
      <w:r w:rsidR="00B61F0C">
        <w:t>80</w:t>
      </w:r>
      <w:r w:rsidR="00BE466D">
        <w:t xml:space="preserve">% got in </w:t>
      </w:r>
      <w:proofErr w:type="spellStart"/>
      <w:r w:rsidR="00BE466D">
        <w:t>X_train</w:t>
      </w:r>
      <w:proofErr w:type="spellEnd"/>
      <w:r w:rsidR="00BE466D">
        <w:t xml:space="preserve">, and </w:t>
      </w:r>
      <w:r w:rsidR="00B61F0C">
        <w:t>20</w:t>
      </w:r>
      <w:r w:rsidR="00BE466D">
        <w:t xml:space="preserve">% got in </w:t>
      </w:r>
      <w:proofErr w:type="spellStart"/>
      <w:r w:rsidR="00BE466D">
        <w:t>X_test</w:t>
      </w:r>
      <w:proofErr w:type="spellEnd"/>
      <w:r w:rsidR="007417C8">
        <w:t>.</w:t>
      </w:r>
    </w:p>
    <w:p w14:paraId="09842C9C" w14:textId="2EB00AE7" w:rsidR="005959D6" w:rsidRPr="00DE7B68" w:rsidRDefault="005959D6" w:rsidP="0089327E"/>
    <w:p w14:paraId="7E260FAB" w14:textId="7A25D1CF" w:rsidR="00422420" w:rsidRPr="00DE7B68" w:rsidRDefault="0089327E" w:rsidP="0089327E">
      <w:r>
        <w:rPr>
          <w:rFonts w:cs="Arial"/>
          <w:noProof/>
          <w:sz w:val="22"/>
        </w:rPr>
        <w:drawing>
          <wp:anchor distT="0" distB="0" distL="114300" distR="114300" simplePos="0" relativeHeight="251994112" behindDoc="0" locked="0" layoutInCell="1" allowOverlap="1" wp14:anchorId="5AEB5897" wp14:editId="0484C611">
            <wp:simplePos x="0" y="0"/>
            <wp:positionH relativeFrom="column">
              <wp:posOffset>3293745</wp:posOffset>
            </wp:positionH>
            <wp:positionV relativeFrom="paragraph">
              <wp:posOffset>403225</wp:posOffset>
            </wp:positionV>
            <wp:extent cx="2649855" cy="20574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9855"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2420" w:rsidRPr="00DE7B68">
        <w:t>One of the pros of a Linear Regression model is that it’s simple and easy to understand, but that it’s sensitive to outliers, which can greatly affect the model’s performance. One of the pros of a Decision Tree is that it can handle both categorical and numerical variables, but it may not always result in the most accurate predictions.</w:t>
      </w:r>
    </w:p>
    <w:p w14:paraId="36E23081" w14:textId="37781C71" w:rsidR="005959D6" w:rsidRPr="00814B15" w:rsidRDefault="005959D6" w:rsidP="005359C2">
      <w:pPr>
        <w:spacing w:line="480" w:lineRule="auto"/>
        <w:rPr>
          <w:rFonts w:cs="Arial"/>
        </w:rPr>
      </w:pPr>
    </w:p>
    <w:p w14:paraId="21B2DDB0" w14:textId="5F7C459A" w:rsidR="00E94A17" w:rsidRPr="00814B15" w:rsidRDefault="00E94A17" w:rsidP="009E216B">
      <w:pPr>
        <w:pStyle w:val="Heading2"/>
      </w:pPr>
      <w:bookmarkStart w:id="14" w:name="_Toc138341678"/>
      <w:r w:rsidRPr="00814B15">
        <w:t>Describing the models</w:t>
      </w:r>
      <w:bookmarkEnd w:id="14"/>
    </w:p>
    <w:p w14:paraId="5F14079E" w14:textId="57B94B6C" w:rsidR="00A33E94" w:rsidRPr="00DE7B68" w:rsidRDefault="0089327E" w:rsidP="0089327E">
      <w:r>
        <w:rPr>
          <w:noProof/>
        </w:rPr>
        <mc:AlternateContent>
          <mc:Choice Requires="wps">
            <w:drawing>
              <wp:anchor distT="0" distB="0" distL="114300" distR="114300" simplePos="0" relativeHeight="251703296" behindDoc="0" locked="0" layoutInCell="1" allowOverlap="1" wp14:anchorId="6FB44A8B" wp14:editId="68E06F23">
                <wp:simplePos x="0" y="0"/>
                <wp:positionH relativeFrom="column">
                  <wp:posOffset>3293745</wp:posOffset>
                </wp:positionH>
                <wp:positionV relativeFrom="paragraph">
                  <wp:posOffset>1276985</wp:posOffset>
                </wp:positionV>
                <wp:extent cx="2649855"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2649855" cy="635"/>
                        </a:xfrm>
                        <a:prstGeom prst="rect">
                          <a:avLst/>
                        </a:prstGeom>
                        <a:solidFill>
                          <a:prstClr val="white"/>
                        </a:solidFill>
                        <a:ln>
                          <a:noFill/>
                        </a:ln>
                      </wps:spPr>
                      <wps:txbx>
                        <w:txbxContent>
                          <w:p w14:paraId="14D886F0" w14:textId="7F042419" w:rsidR="0062640B" w:rsidRPr="009219EF" w:rsidRDefault="0062640B" w:rsidP="0062640B">
                            <w:pPr>
                              <w:pStyle w:val="Caption"/>
                              <w:rPr>
                                <w:rFonts w:eastAsia="Times New Roman" w:cs="Arial"/>
                                <w:b/>
                                <w:noProof/>
                                <w:color w:val="3CB4E5"/>
                                <w:sz w:val="22"/>
                              </w:rPr>
                            </w:pPr>
                            <w:r>
                              <w:t xml:space="preserve">Figure </w:t>
                            </w:r>
                            <w:r w:rsidR="00ED0B8A">
                              <w:t>eleven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44A8B" id="Text Box 42" o:spid="_x0000_s1039" type="#_x0000_t202" style="position:absolute;margin-left:259.35pt;margin-top:100.55pt;width:208.6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f5GGwIAAEAEAAAOAAAAZHJzL2Uyb0RvYy54bWysU8Fu2zAMvQ/YPwi6L07SJei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" stroked="f">
                <v:textbox style="mso-fit-shape-to-text:t" inset="0,0,0,0">
                  <w:txbxContent>
                    <w:p w14:paraId="14D886F0" w14:textId="7F042419" w:rsidR="0062640B" w:rsidRPr="009219EF" w:rsidRDefault="0062640B" w:rsidP="0062640B">
                      <w:pPr>
                        <w:pStyle w:val="Caption"/>
                        <w:rPr>
                          <w:rFonts w:eastAsia="Times New Roman" w:cs="Arial"/>
                          <w:b/>
                          <w:noProof/>
                          <w:color w:val="3CB4E5"/>
                          <w:sz w:val="22"/>
                        </w:rPr>
                      </w:pPr>
                      <w:r>
                        <w:t xml:space="preserve">Figure </w:t>
                      </w:r>
                      <w:r w:rsidR="00ED0B8A">
                        <w:t>eleven</w:t>
                      </w:r>
                    </w:p>
                  </w:txbxContent>
                </v:textbox>
                <w10:wrap type="square"/>
              </v:shape>
            </w:pict>
          </mc:Fallback>
        </mc:AlternateContent>
      </w:r>
      <w:r w:rsidR="00A21F75" w:rsidRPr="00DE7B68">
        <w:t>The Linear Regression model</w:t>
      </w:r>
      <w:r w:rsidR="00BC0DEA">
        <w:t xml:space="preserve">, which can be seen in </w:t>
      </w:r>
      <w:r w:rsidR="0093777B">
        <w:t xml:space="preserve">figure </w:t>
      </w:r>
      <w:r w:rsidR="00FB3B45">
        <w:t>eleven</w:t>
      </w:r>
      <w:r w:rsidR="0093777B">
        <w:t>,</w:t>
      </w:r>
      <w:r w:rsidR="00A21F75" w:rsidRPr="00DE7B68">
        <w:t xml:space="preserve"> is a </w:t>
      </w:r>
      <w:r w:rsidR="004F0766" w:rsidRPr="00DE7B68">
        <w:t>supervised learning model</w:t>
      </w:r>
      <w:r w:rsidR="00A21F75" w:rsidRPr="00DE7B68">
        <w:t xml:space="preserve"> used to predict a continuous outcome variable based on one or more predictor variables. The relationship between the variables is represented by a linear equation, and the goal is to find the best-fitting line through the data points. The model was able to make predictions for the Kdh000 metric based on the values of the independent variables, and the results were visualised using a scatter plot.</w:t>
      </w:r>
    </w:p>
    <w:p w14:paraId="112BE794" w14:textId="32F24376" w:rsidR="00A33E94" w:rsidRPr="00DE7B68" w:rsidRDefault="0089327E" w:rsidP="0089327E">
      <w:r>
        <w:rPr>
          <w:noProof/>
        </w:rPr>
        <mc:AlternateContent>
          <mc:Choice Requires="wps">
            <w:drawing>
              <wp:anchor distT="0" distB="0" distL="114300" distR="114300" simplePos="0" relativeHeight="251705344" behindDoc="0" locked="0" layoutInCell="1" allowOverlap="1" wp14:anchorId="12867DAF" wp14:editId="293C8E25">
                <wp:simplePos x="0" y="0"/>
                <wp:positionH relativeFrom="column">
                  <wp:posOffset>3194685</wp:posOffset>
                </wp:positionH>
                <wp:positionV relativeFrom="paragraph">
                  <wp:posOffset>2193925</wp:posOffset>
                </wp:positionV>
                <wp:extent cx="2745105"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745105" cy="635"/>
                        </a:xfrm>
                        <a:prstGeom prst="rect">
                          <a:avLst/>
                        </a:prstGeom>
                        <a:solidFill>
                          <a:prstClr val="white"/>
                        </a:solidFill>
                        <a:ln>
                          <a:noFill/>
                        </a:ln>
                      </wps:spPr>
                      <wps:txbx>
                        <w:txbxContent>
                          <w:p w14:paraId="09107F12" w14:textId="25831A2B" w:rsidR="0062640B" w:rsidRPr="00685998" w:rsidRDefault="0062640B" w:rsidP="0062640B">
                            <w:pPr>
                              <w:pStyle w:val="Caption"/>
                              <w:rPr>
                                <w:rFonts w:cs="Arial"/>
                                <w:noProof/>
                              </w:rPr>
                            </w:pPr>
                            <w:r>
                              <w:t xml:space="preserve">Figure </w:t>
                            </w:r>
                            <w:r w:rsidR="00FB3B45">
                              <w:t>twelve</w:t>
                            </w:r>
                            <w:r w:rsidR="0093777B">
                              <w:t>, Decision Tree Regression visualised in a scatter plot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67DAF" id="Text Box 43" o:spid="_x0000_s1040" type="#_x0000_t202" style="position:absolute;margin-left:251.55pt;margin-top:172.75pt;width:216.1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57GwIAAEAEAAAOAAAAZHJzL2Uyb0RvYy54bWysU8Fu2zAMvQ/YPwi6L06ypi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" stroked="f">
                <v:textbox style="mso-fit-shape-to-text:t" inset="0,0,0,0">
                  <w:txbxContent>
                    <w:p w14:paraId="09107F12" w14:textId="25831A2B" w:rsidR="0062640B" w:rsidRPr="00685998" w:rsidRDefault="0062640B" w:rsidP="0062640B">
                      <w:pPr>
                        <w:pStyle w:val="Caption"/>
                        <w:rPr>
                          <w:rFonts w:cs="Arial"/>
                          <w:noProof/>
                        </w:rPr>
                      </w:pPr>
                      <w:r>
                        <w:t xml:space="preserve">Figure </w:t>
                      </w:r>
                      <w:r w:rsidR="00FB3B45">
                        <w:t>twelve</w:t>
                      </w:r>
                      <w:r w:rsidR="0093777B">
                        <w:t>, Decision Tree Regression visualised in a scatter plot</w:t>
                      </w:r>
                    </w:p>
                  </w:txbxContent>
                </v:textbox>
                <w10:wrap type="square"/>
              </v:shape>
            </w:pict>
          </mc:Fallback>
        </mc:AlternateContent>
      </w:r>
      <w:r>
        <w:rPr>
          <w:noProof/>
        </w:rPr>
        <w:drawing>
          <wp:anchor distT="0" distB="0" distL="114300" distR="114300" simplePos="0" relativeHeight="251985920" behindDoc="0" locked="0" layoutInCell="1" allowOverlap="1" wp14:anchorId="16081C53" wp14:editId="63540479">
            <wp:simplePos x="0" y="0"/>
            <wp:positionH relativeFrom="margin">
              <wp:posOffset>3194685</wp:posOffset>
            </wp:positionH>
            <wp:positionV relativeFrom="paragraph">
              <wp:posOffset>43815</wp:posOffset>
            </wp:positionV>
            <wp:extent cx="2745105" cy="21336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5105"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08D8EA" w14:textId="29977863" w:rsidR="005959D6" w:rsidRPr="00DE7B68" w:rsidRDefault="00A33E94" w:rsidP="0089327E">
      <w:r w:rsidRPr="00DE7B68">
        <w:t>The Decision Tree</w:t>
      </w:r>
      <w:r w:rsidR="00FB3B45">
        <w:t xml:space="preserve"> Regression model</w:t>
      </w:r>
      <w:r w:rsidR="0093777B">
        <w:t xml:space="preserve">, which can be seen in figure </w:t>
      </w:r>
      <w:r w:rsidR="00FB3B45">
        <w:t>twelve</w:t>
      </w:r>
      <w:r w:rsidR="0093777B">
        <w:t>,</w:t>
      </w:r>
      <w:r w:rsidRPr="00DE7B68">
        <w:t xml:space="preserve"> is a type of supervised learning model that is used for both </w:t>
      </w:r>
      <w:r w:rsidRPr="001F7596">
        <w:t>classification</w:t>
      </w:r>
      <w:r w:rsidRPr="00DE7B68">
        <w:t xml:space="preserve"> and regression tasks</w:t>
      </w:r>
      <w:r w:rsidR="001F7596">
        <w:t>. In this case</w:t>
      </w:r>
      <w:r w:rsidR="00D671D8">
        <w:t>,</w:t>
      </w:r>
      <w:r w:rsidR="001F7596">
        <w:t xml:space="preserve"> I </w:t>
      </w:r>
      <w:r w:rsidR="00823A10">
        <w:t>used it for a regression task</w:t>
      </w:r>
      <w:r w:rsidRPr="00DE7B68">
        <w:t>. It is a flowchart-like tree</w:t>
      </w:r>
      <w:r w:rsidR="00BC0DEA">
        <w:t xml:space="preserve"> </w:t>
      </w:r>
      <w:r w:rsidRPr="00DE7B68">
        <w:t>structure</w:t>
      </w:r>
      <w:r w:rsidR="00BC0DEA">
        <w:t xml:space="preserve">, as you can see in figure </w:t>
      </w:r>
      <w:r w:rsidR="00FB3B45">
        <w:t>thirteen</w:t>
      </w:r>
      <w:r w:rsidR="00BC0DEA">
        <w:t>,</w:t>
      </w:r>
      <w:r w:rsidRPr="00DE7B68">
        <w:t xml:space="preserve"> where an internal node represents a feature, the branch represents a decision rule, and each leaf node represents the outcome. The Decision Tree </w:t>
      </w:r>
      <w:r w:rsidR="00ED0B8A">
        <w:t xml:space="preserve">Regression </w:t>
      </w:r>
      <w:r w:rsidR="005959D6" w:rsidRPr="00DE7B68">
        <w:t>model was trained on the same dataset as the Linear Regression model. The model was able to make predictions for the Kdh000 metric based on the values of the independent variables, and the results were visualised using both a decision tree diagram and a scatter plot.</w:t>
      </w:r>
    </w:p>
    <w:p w14:paraId="6355F409" w14:textId="3DE44191" w:rsidR="00422420" w:rsidRPr="00814B15" w:rsidRDefault="0089327E" w:rsidP="005359C2">
      <w:pPr>
        <w:spacing w:line="480" w:lineRule="auto"/>
        <w:ind w:firstLine="397"/>
        <w:rPr>
          <w:rFonts w:cs="Arial"/>
        </w:rPr>
      </w:pPr>
      <w:r>
        <w:rPr>
          <w:noProof/>
        </w:rPr>
        <mc:AlternateContent>
          <mc:Choice Requires="wps">
            <w:drawing>
              <wp:anchor distT="0" distB="0" distL="114300" distR="114300" simplePos="0" relativeHeight="252034048" behindDoc="0" locked="0" layoutInCell="1" allowOverlap="1" wp14:anchorId="2ADEFC03" wp14:editId="26316CC0">
                <wp:simplePos x="0" y="0"/>
                <wp:positionH relativeFrom="column">
                  <wp:posOffset>95250</wp:posOffset>
                </wp:positionH>
                <wp:positionV relativeFrom="paragraph">
                  <wp:posOffset>1231265</wp:posOffset>
                </wp:positionV>
                <wp:extent cx="59436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5C8AD1" w14:textId="35FC49C7" w:rsidR="0062640B" w:rsidRPr="00D67C69" w:rsidRDefault="0062640B" w:rsidP="0062640B">
                            <w:pPr>
                              <w:pStyle w:val="Caption"/>
                              <w:rPr>
                                <w:rFonts w:cs="Arial"/>
                                <w:noProof/>
                              </w:rPr>
                            </w:pPr>
                            <w:r>
                              <w:t xml:space="preserve">Figure </w:t>
                            </w:r>
                            <w:r w:rsidR="00FB3B45">
                              <w:t>thirteen</w:t>
                            </w:r>
                            <w:r w:rsidR="0093777B">
                              <w:t>,</w:t>
                            </w:r>
                            <w:r w:rsidR="00903099">
                              <w:t xml:space="preserve"> Decision Tree Regression model</w:t>
                            </w:r>
                            <w:r w:rsidR="00BC0DEA">
                              <w:t xml:space="preserve"> visualised like a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DEFC03" id="Text Box 44" o:spid="_x0000_s1041" type="#_x0000_t202" style="position:absolute;left:0;text-align:left;margin-left:7.5pt;margin-top:96.95pt;width:468pt;height:.0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IYd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" stroked="f">
                <v:textbox style="mso-fit-shape-to-text:t" inset="0,0,0,0">
                  <w:txbxContent>
                    <w:p w14:paraId="1F5C8AD1" w14:textId="35FC49C7" w:rsidR="0062640B" w:rsidRPr="00D67C69" w:rsidRDefault="0062640B" w:rsidP="0062640B">
                      <w:pPr>
                        <w:pStyle w:val="Caption"/>
                        <w:rPr>
                          <w:rFonts w:cs="Arial"/>
                          <w:noProof/>
                        </w:rPr>
                      </w:pPr>
                      <w:r>
                        <w:t xml:space="preserve">Figure </w:t>
                      </w:r>
                      <w:r w:rsidR="00FB3B45">
                        <w:t>thirteen</w:t>
                      </w:r>
                      <w:r w:rsidR="0093777B">
                        <w:t>,</w:t>
                      </w:r>
                      <w:r w:rsidR="00903099">
                        <w:t xml:space="preserve"> Decision Tree Regression model</w:t>
                      </w:r>
                      <w:r w:rsidR="00BC0DEA">
                        <w:t xml:space="preserve"> visualised like a flowchart.</w:t>
                      </w:r>
                    </w:p>
                  </w:txbxContent>
                </v:textbox>
                <w10:wrap type="square"/>
              </v:shape>
            </w:pict>
          </mc:Fallback>
        </mc:AlternateContent>
      </w:r>
      <w:r>
        <w:rPr>
          <w:noProof/>
        </w:rPr>
        <w:drawing>
          <wp:anchor distT="0" distB="0" distL="114300" distR="114300" simplePos="0" relativeHeight="251978752" behindDoc="0" locked="0" layoutInCell="1" allowOverlap="1" wp14:anchorId="0D37D010" wp14:editId="34150A1B">
            <wp:simplePos x="0" y="0"/>
            <wp:positionH relativeFrom="margin">
              <wp:posOffset>95250</wp:posOffset>
            </wp:positionH>
            <wp:positionV relativeFrom="paragraph">
              <wp:posOffset>213360</wp:posOffset>
            </wp:positionV>
            <wp:extent cx="5943600" cy="1266825"/>
            <wp:effectExtent l="0" t="0" r="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F4C2EE" w14:textId="77777777" w:rsidR="00C77553" w:rsidRDefault="00C77553">
      <w:pPr>
        <w:suppressAutoHyphens w:val="0"/>
        <w:spacing w:after="200" w:line="276" w:lineRule="auto"/>
        <w:rPr>
          <w:rFonts w:eastAsia="Times New Roman" w:cs="Arial"/>
          <w:b/>
          <w:color w:val="3CB4E5"/>
          <w:sz w:val="20"/>
          <w:szCs w:val="26"/>
        </w:rPr>
      </w:pPr>
      <w:bookmarkStart w:id="15" w:name="_Toc138341679"/>
      <w:r>
        <w:br w:type="page"/>
      </w:r>
    </w:p>
    <w:p w14:paraId="439AFAE8" w14:textId="761064B7" w:rsidR="005959D6" w:rsidRPr="007417C8" w:rsidRDefault="00422420" w:rsidP="009E216B">
      <w:pPr>
        <w:pStyle w:val="Heading2"/>
      </w:pPr>
      <w:r w:rsidRPr="00814B15">
        <w:lastRenderedPageBreak/>
        <w:t>The results of the models</w:t>
      </w:r>
      <w:bookmarkEnd w:id="15"/>
    </w:p>
    <w:p w14:paraId="106CB3CF" w14:textId="63F35C92" w:rsidR="00E57622" w:rsidRPr="00DE7B68" w:rsidRDefault="00FD260C" w:rsidP="000236E5">
      <w:r w:rsidRPr="00DE7B68">
        <w:t>Comparing the results of the two models shows that the Linear Regression model performed slightly better than the Decision Tree Regress</w:t>
      </w:r>
      <w:r w:rsidR="002E495A">
        <w:t>ion</w:t>
      </w:r>
      <w:r w:rsidRPr="00DE7B68">
        <w:t xml:space="preserve"> model in </w:t>
      </w:r>
      <w:r w:rsidR="005959D6" w:rsidRPr="00DE7B68">
        <w:t>predicting the Kdh000 metric. However, both models were able to make accurate predictions.</w:t>
      </w:r>
      <w:r w:rsidR="00817967" w:rsidRPr="00DE7B68">
        <w:t xml:space="preserve"> </w:t>
      </w:r>
    </w:p>
    <w:p w14:paraId="5499E089" w14:textId="77777777" w:rsidR="000236E5" w:rsidRDefault="000236E5" w:rsidP="000236E5"/>
    <w:p w14:paraId="6884FF54" w14:textId="43C76C7D" w:rsidR="00E57622" w:rsidRPr="00DE7B68" w:rsidRDefault="00E57622" w:rsidP="000236E5">
      <w:r w:rsidRPr="00DE7B68">
        <w:t>The scores for the Linear Regression model:</w:t>
      </w:r>
    </w:p>
    <w:p w14:paraId="65224C34" w14:textId="7BA11C78" w:rsidR="006F1933" w:rsidRPr="00DE7B68" w:rsidRDefault="006F1933" w:rsidP="000236E5">
      <w:pPr>
        <w:pStyle w:val="ListParagraph"/>
        <w:numPr>
          <w:ilvl w:val="0"/>
          <w:numId w:val="9"/>
        </w:numPr>
      </w:pPr>
      <w:r w:rsidRPr="00DE7B68">
        <w:t>R</w:t>
      </w:r>
      <w:r w:rsidR="00FE5DB2" w:rsidRPr="00DE7B68">
        <w:t>2</w:t>
      </w:r>
      <w:r w:rsidRPr="00DE7B68">
        <w:t>: .93</w:t>
      </w:r>
    </w:p>
    <w:p w14:paraId="6A23523C" w14:textId="77777777" w:rsidR="006F1933" w:rsidRPr="00DE7B68" w:rsidRDefault="006F1933" w:rsidP="000236E5">
      <w:pPr>
        <w:pStyle w:val="ListParagraph"/>
        <w:numPr>
          <w:ilvl w:val="0"/>
          <w:numId w:val="9"/>
        </w:numPr>
      </w:pPr>
      <w:r w:rsidRPr="00DE7B68">
        <w:t>Mean Squared Error (MSE): 7696.97</w:t>
      </w:r>
    </w:p>
    <w:p w14:paraId="0F6D30C9" w14:textId="77777777" w:rsidR="00CC7AF4" w:rsidRPr="00DE7B68" w:rsidRDefault="006F1933" w:rsidP="000236E5">
      <w:pPr>
        <w:pStyle w:val="ListParagraph"/>
        <w:numPr>
          <w:ilvl w:val="0"/>
          <w:numId w:val="9"/>
        </w:numPr>
      </w:pPr>
      <w:r w:rsidRPr="00DE7B68">
        <w:t xml:space="preserve">Root Mean Squared Error (RMSE): </w:t>
      </w:r>
      <w:r w:rsidR="00CC7AF4" w:rsidRPr="00DE7B68">
        <w:t>87.73</w:t>
      </w:r>
    </w:p>
    <w:p w14:paraId="3E1810A7" w14:textId="6A00318A" w:rsidR="007B674D" w:rsidRPr="00DE7B68" w:rsidRDefault="00CC7AF4" w:rsidP="000236E5">
      <w:r w:rsidRPr="00DE7B68">
        <w:t xml:space="preserve">The R-squared value of .93 indicates that the model </w:t>
      </w:r>
      <w:r w:rsidR="00653E4E" w:rsidRPr="00DE7B68">
        <w:t xml:space="preserve">explains 93% of the variance in the target variable. The higher the number, the better the model is performing. </w:t>
      </w:r>
      <w:r w:rsidR="0006072A" w:rsidRPr="00DE7B68">
        <w:t>The MSE and RMSE values indicate that the model has a relatively low level of error when predicting the target variable.</w:t>
      </w:r>
      <w:r w:rsidR="007B674D" w:rsidRPr="00DE7B68">
        <w:t xml:space="preserve"> The lower the MSE and RMSE, the better the fit.</w:t>
      </w:r>
    </w:p>
    <w:p w14:paraId="77B6E514" w14:textId="77777777" w:rsidR="00B754AE" w:rsidRPr="00DE7B68" w:rsidRDefault="00B754AE" w:rsidP="000236E5"/>
    <w:p w14:paraId="5A09B0BC" w14:textId="77777777" w:rsidR="00B754AE" w:rsidRPr="00DE7B68" w:rsidRDefault="00B754AE" w:rsidP="000236E5">
      <w:r w:rsidRPr="00DE7B68">
        <w:t>The scores for the Decision Tree model:</w:t>
      </w:r>
    </w:p>
    <w:p w14:paraId="00F6D60F" w14:textId="25E68DD3" w:rsidR="00B754AE" w:rsidRPr="00DE7B68" w:rsidRDefault="00B754AE" w:rsidP="000236E5">
      <w:pPr>
        <w:pStyle w:val="ListParagraph"/>
        <w:numPr>
          <w:ilvl w:val="0"/>
          <w:numId w:val="10"/>
        </w:numPr>
      </w:pPr>
      <w:r w:rsidRPr="00DE7B68">
        <w:t>R</w:t>
      </w:r>
      <w:r w:rsidR="00421552" w:rsidRPr="00DE7B68">
        <w:t>2</w:t>
      </w:r>
      <w:r w:rsidRPr="00DE7B68">
        <w:t>: .</w:t>
      </w:r>
      <w:r w:rsidR="00AA3CC6" w:rsidRPr="00DE7B68">
        <w:t>89</w:t>
      </w:r>
    </w:p>
    <w:p w14:paraId="187EA7DD" w14:textId="2050F0C6" w:rsidR="00B754AE" w:rsidRPr="00DE7B68" w:rsidRDefault="00B754AE" w:rsidP="000236E5">
      <w:pPr>
        <w:pStyle w:val="ListParagraph"/>
        <w:numPr>
          <w:ilvl w:val="0"/>
          <w:numId w:val="10"/>
        </w:numPr>
      </w:pPr>
      <w:r w:rsidRPr="00DE7B68">
        <w:t xml:space="preserve">Mean Squared Error (MSE): </w:t>
      </w:r>
      <w:r w:rsidR="00AA3CC6" w:rsidRPr="00DE7B68">
        <w:t>13072.48</w:t>
      </w:r>
    </w:p>
    <w:p w14:paraId="4DFA756B" w14:textId="41130AB5" w:rsidR="00B754AE" w:rsidRPr="00DE7B68" w:rsidRDefault="00B754AE" w:rsidP="000236E5">
      <w:pPr>
        <w:pStyle w:val="ListParagraph"/>
        <w:numPr>
          <w:ilvl w:val="0"/>
          <w:numId w:val="10"/>
        </w:numPr>
      </w:pPr>
      <w:r w:rsidRPr="00DE7B68">
        <w:t xml:space="preserve">Root Mean Squared Error (RMSE): </w:t>
      </w:r>
      <w:r w:rsidR="00AA3CC6" w:rsidRPr="00DE7B68">
        <w:t>114.33</w:t>
      </w:r>
    </w:p>
    <w:p w14:paraId="5BF4CEF4" w14:textId="77777777" w:rsidR="00BC1F2F" w:rsidRDefault="00D8030B" w:rsidP="000236E5">
      <w:r w:rsidRPr="00DE7B68">
        <w:t xml:space="preserve">The R-squared value of .89 indicates that the model explains 89% of the variance in the target variable, which is slightly lower than </w:t>
      </w:r>
      <w:r w:rsidR="00293951" w:rsidRPr="00DE7B68">
        <w:t>the Linear Regression model. The MSE and RMSE values also indicate that it has a relatively low level o</w:t>
      </w:r>
      <w:r w:rsidR="00ED0B8A">
        <w:t>f</w:t>
      </w:r>
      <w:r w:rsidR="00293951" w:rsidRPr="00DE7B68">
        <w:t xml:space="preserve"> error when predicting the target variable</w:t>
      </w:r>
      <w:r w:rsidR="00643C95" w:rsidRPr="00DE7B68">
        <w:t>.</w:t>
      </w:r>
    </w:p>
    <w:p w14:paraId="773970E4" w14:textId="77777777" w:rsidR="00BC1F2F" w:rsidRDefault="00BC1F2F" w:rsidP="005359C2">
      <w:pPr>
        <w:spacing w:line="480" w:lineRule="auto"/>
        <w:rPr>
          <w:rFonts w:cs="Arial"/>
          <w:sz w:val="22"/>
        </w:rPr>
      </w:pPr>
    </w:p>
    <w:p w14:paraId="07C287C7" w14:textId="77777777" w:rsidR="00BC01A2" w:rsidRPr="006101C7" w:rsidRDefault="00BC01A2" w:rsidP="009E216B">
      <w:pPr>
        <w:pStyle w:val="Heading2"/>
      </w:pPr>
      <w:bookmarkStart w:id="16" w:name="_Toc138341680"/>
      <w:r w:rsidRPr="006101C7">
        <w:t>Hyper tuning the model</w:t>
      </w:r>
      <w:bookmarkEnd w:id="16"/>
    </w:p>
    <w:p w14:paraId="262EC4AD" w14:textId="39643F19" w:rsidR="00A21F75" w:rsidRPr="00814B15" w:rsidRDefault="00115B8B" w:rsidP="000236E5">
      <w:r w:rsidRPr="006101C7">
        <w:t xml:space="preserve">Because </w:t>
      </w:r>
      <w:r w:rsidR="007D68BA" w:rsidRPr="00C77553">
        <w:t xml:space="preserve">I found no way to </w:t>
      </w:r>
      <w:r w:rsidR="00A22579" w:rsidRPr="00C77553">
        <w:t>hyper-tune</w:t>
      </w:r>
      <w:r w:rsidR="007D68BA" w:rsidRPr="00C77553">
        <w:t xml:space="preserve"> my Linear Regression model, I chose to </w:t>
      </w:r>
      <w:r w:rsidR="00A22579" w:rsidRPr="00C77553">
        <w:t>hyper-tune</w:t>
      </w:r>
      <w:r w:rsidR="007D68BA" w:rsidRPr="00C77553">
        <w:t xml:space="preserve"> </w:t>
      </w:r>
      <w:r w:rsidR="00E2430D" w:rsidRPr="00C77553">
        <w:t xml:space="preserve">my Decision Tree Regression model. </w:t>
      </w:r>
      <w:r w:rsidR="00755E20" w:rsidRPr="00C77553">
        <w:t xml:space="preserve">First, I split the </w:t>
      </w:r>
      <w:proofErr w:type="spellStart"/>
      <w:r w:rsidR="00ED686E" w:rsidRPr="00C77553">
        <w:t>the</w:t>
      </w:r>
      <w:proofErr w:type="spellEnd"/>
      <w:r w:rsidR="00ED686E" w:rsidRPr="00C77553">
        <w:t xml:space="preserve"> data into training and validation sets. Afterwards</w:t>
      </w:r>
      <w:r w:rsidR="00E2430D" w:rsidRPr="00C77553">
        <w:t xml:space="preserve">, I </w:t>
      </w:r>
      <w:r w:rsidR="004276B4" w:rsidRPr="00C77553">
        <w:t xml:space="preserve">defined a list of possible hyperparameter values, where </w:t>
      </w:r>
      <w:r w:rsidR="00AF7B89" w:rsidRPr="00C77553">
        <w:t>‘’</w:t>
      </w:r>
      <w:proofErr w:type="spellStart"/>
      <w:r w:rsidR="004276B4" w:rsidRPr="00C77553">
        <w:t>max_depth</w:t>
      </w:r>
      <w:proofErr w:type="spellEnd"/>
      <w:r w:rsidR="00AF7B89" w:rsidRPr="00C77553">
        <w:t>’’</w:t>
      </w:r>
      <w:r w:rsidR="004276B4" w:rsidRPr="00C77553">
        <w:t xml:space="preserve"> goes from two to </w:t>
      </w:r>
      <w:r w:rsidR="00AF7B89" w:rsidRPr="00C77553">
        <w:t>ten</w:t>
      </w:r>
      <w:r w:rsidR="004276B4" w:rsidRPr="00C77553">
        <w:t xml:space="preserve">, and </w:t>
      </w:r>
      <w:r w:rsidR="00AF7B89" w:rsidRPr="00C77553">
        <w:t>‘’</w:t>
      </w:r>
      <w:proofErr w:type="spellStart"/>
      <w:r w:rsidR="00AF7B89" w:rsidRPr="00C77553">
        <w:t>min_samples_leaf</w:t>
      </w:r>
      <w:proofErr w:type="spellEnd"/>
      <w:r w:rsidR="00AF7B89" w:rsidRPr="00C77553">
        <w:t xml:space="preserve"> from one to ten. </w:t>
      </w:r>
      <w:r w:rsidR="00427773" w:rsidRPr="00C77553">
        <w:t>Furthermore, a grid search was performed by looping through all possible combinations of ‘’</w:t>
      </w:r>
      <w:proofErr w:type="spellStart"/>
      <w:r w:rsidR="00427773" w:rsidRPr="00C77553">
        <w:t>max_depth</w:t>
      </w:r>
      <w:proofErr w:type="spellEnd"/>
      <w:r w:rsidR="00427773" w:rsidRPr="00C77553">
        <w:t xml:space="preserve">’’ and </w:t>
      </w:r>
      <w:r w:rsidR="00614200" w:rsidRPr="00C77553">
        <w:t>‘’</w:t>
      </w:r>
      <w:proofErr w:type="spellStart"/>
      <w:r w:rsidR="00614200" w:rsidRPr="00C77553">
        <w:t>min_samples_leaf</w:t>
      </w:r>
      <w:proofErr w:type="spellEnd"/>
      <w:r w:rsidR="00614200" w:rsidRPr="00C77553">
        <w:t>’’. For each combination, a Decision Tree Regressor model is created using the current hyperparameters</w:t>
      </w:r>
      <w:r w:rsidR="00266D60" w:rsidRPr="00C77553">
        <w:t xml:space="preserve">, then fit to the training data, and evaluated on the validation data using the MSE metric. </w:t>
      </w:r>
      <w:r w:rsidR="006101C7" w:rsidRPr="00C77553">
        <w:t>After each iteration, the validation MSE, ‘’</w:t>
      </w:r>
      <w:proofErr w:type="spellStart"/>
      <w:r w:rsidR="006101C7" w:rsidRPr="00C77553">
        <w:t>max_depth</w:t>
      </w:r>
      <w:proofErr w:type="spellEnd"/>
      <w:r w:rsidR="006101C7" w:rsidRPr="00C77553">
        <w:t>’’ and ‘’</w:t>
      </w:r>
      <w:proofErr w:type="spellStart"/>
      <w:r w:rsidR="006101C7" w:rsidRPr="00C77553">
        <w:t>min_samples_leaf</w:t>
      </w:r>
      <w:proofErr w:type="spellEnd"/>
      <w:r w:rsidR="006101C7" w:rsidRPr="00C77553">
        <w:t>’’ are printed so that the user can see the performance of the model for each set of hyperparameters.</w:t>
      </w:r>
      <w:r w:rsidR="00A21F75" w:rsidRPr="00814B15">
        <w:br w:type="page"/>
      </w:r>
    </w:p>
    <w:p w14:paraId="54690121" w14:textId="70164638" w:rsidR="000113E4" w:rsidRPr="00814B15" w:rsidRDefault="002E6DA7" w:rsidP="003D2943">
      <w:pPr>
        <w:pStyle w:val="Heading1"/>
      </w:pPr>
      <w:bookmarkStart w:id="17" w:name="_Toc138341681"/>
      <w:r w:rsidRPr="00814B15">
        <w:lastRenderedPageBreak/>
        <w:t>Ethic</w:t>
      </w:r>
      <w:r w:rsidR="006A3D22" w:rsidRPr="00814B15">
        <w:t>al aspects</w:t>
      </w:r>
      <w:bookmarkEnd w:id="17"/>
    </w:p>
    <w:p w14:paraId="392799AB" w14:textId="77777777" w:rsidR="00C77553" w:rsidRDefault="00C77553" w:rsidP="00C77553">
      <w:r w:rsidRPr="00F75929">
        <w:t>Banijay works responsibly and in accordance with GDPR standards. They work in a small team and frequently confer with one another. They are extremely open about what they intend to do with the data they have gathered. They also offer client information and their privacy policies on their website. If you do not want to share data with the company, Banijay offers the option to have your data removed.</w:t>
      </w:r>
    </w:p>
    <w:p w14:paraId="3F3EFE67" w14:textId="77777777" w:rsidR="00C77553" w:rsidRDefault="00C77553" w:rsidP="00C77553">
      <w:pPr>
        <w:rPr>
          <w:sz w:val="20"/>
        </w:rPr>
      </w:pPr>
    </w:p>
    <w:p w14:paraId="6EB2819E" w14:textId="77777777" w:rsidR="00C77553" w:rsidRDefault="00C77553" w:rsidP="00C77553">
      <w:pPr>
        <w:rPr>
          <w:sz w:val="22"/>
        </w:rPr>
      </w:pPr>
      <w:r w:rsidRPr="00F75929">
        <w:t>We also operated responsibly by protecting the privacy of those who shared their data, resulting in anonymized data. We used an API to scrape Twitter data, and we did it ethically because it was done in accordance with Twitter's terms of service. The only thing that may be considered unethical is that we have user ids, which could be used to locate an account with much effort.</w:t>
      </w:r>
    </w:p>
    <w:p w14:paraId="5123802F" w14:textId="77777777" w:rsidR="00C77553" w:rsidRPr="00F75929" w:rsidRDefault="00C77553" w:rsidP="00C77553">
      <w:pPr>
        <w:rPr>
          <w:w w:val="105"/>
        </w:rPr>
      </w:pPr>
      <w:r w:rsidRPr="00F75929">
        <w:rPr>
          <w:w w:val="105"/>
        </w:rPr>
        <w:t>Who is in charge of AI? We are personally liable for AI's faults in the project. We created the model, thus if something is wrong with it, we should repair it.</w:t>
      </w:r>
    </w:p>
    <w:p w14:paraId="59F97998" w14:textId="77777777" w:rsidR="00C77553" w:rsidRPr="00F75929" w:rsidRDefault="00C77553" w:rsidP="00C77553">
      <w:pPr>
        <w:rPr>
          <w:w w:val="105"/>
        </w:rPr>
      </w:pPr>
    </w:p>
    <w:p w14:paraId="52BA92FC" w14:textId="77777777" w:rsidR="00C77553" w:rsidRDefault="00C77553" w:rsidP="00C77553">
      <w:pPr>
        <w:rPr>
          <w:sz w:val="22"/>
        </w:rPr>
      </w:pPr>
      <w:r w:rsidRPr="00F75929">
        <w:rPr>
          <w:w w:val="105"/>
        </w:rPr>
        <w:t>Banijay is open about how they intend to use the information they collect. They also respect people's privacy by stating that the data they collect will be kept private and will not be shared. Banijay supplied us the data, but because everything is anonymous, we didn't acquire any data from people; the only data we have are Twitter account ids, which won't go you very far. Banijay cannot keep the comments that accounts submit under Banijay's posts secret because they are public.</w:t>
      </w:r>
    </w:p>
    <w:p w14:paraId="5AA5B46C" w14:textId="77777777" w:rsidR="00C77553" w:rsidRDefault="00C77553" w:rsidP="00C77553">
      <w:pPr>
        <w:rPr>
          <w:sz w:val="21"/>
        </w:rPr>
      </w:pPr>
      <w:r w:rsidRPr="00F75929">
        <w:t>There are numerous approaches to strengthen ethical (AI) organizational capabilities, such as being transparent, which involves being honest in how you proceed with AI. This guarantees that we notify people about the data we are gathering and the benefits it will provide them. Another alternative is to have control over biases; to ensure AI is not racist or discriminating towards a person, datasets and algorithms must be improved and updated.</w:t>
      </w:r>
    </w:p>
    <w:p w14:paraId="22077C23" w14:textId="77777777" w:rsidR="00C77553" w:rsidRDefault="00C77553" w:rsidP="00C77553">
      <w:pPr>
        <w:sectPr w:rsidR="00C77553">
          <w:pgSz w:w="11910" w:h="16840"/>
          <w:pgMar w:top="940" w:right="1000" w:bottom="1040" w:left="860" w:header="708" w:footer="848" w:gutter="0"/>
          <w:cols w:space="720"/>
        </w:sectPr>
      </w:pPr>
      <w:r w:rsidRPr="00F75929">
        <w:rPr>
          <w:szCs w:val="18"/>
        </w:rPr>
        <w:t>Banijay's staff is incredibly diverse. There is no difference between males and women. There are many women in the organization, but they are evenly dispersed in terms of roles. It's worth noting that Banijay's whole data team is made up of women. Banijay has no public policy on whether to hire more males or women.</w:t>
      </w:r>
    </w:p>
    <w:p w14:paraId="2AF30EA1" w14:textId="77777777" w:rsidR="00D671D8" w:rsidRDefault="00AB2DB1" w:rsidP="003D2943">
      <w:pPr>
        <w:pStyle w:val="Heading1"/>
      </w:pPr>
      <w:bookmarkStart w:id="18" w:name="_Toc138341682"/>
      <w:r w:rsidRPr="00814B15">
        <w:lastRenderedPageBreak/>
        <w:t>Conclusion</w:t>
      </w:r>
      <w:bookmarkEnd w:id="18"/>
    </w:p>
    <w:p w14:paraId="3BD8201F" w14:textId="77777777" w:rsidR="003D2943" w:rsidRDefault="003D2943" w:rsidP="00C77553">
      <w:r>
        <w:t>We,</w:t>
      </w:r>
      <w:r>
        <w:rPr>
          <w:spacing w:val="-2"/>
        </w:rPr>
        <w:t xml:space="preserve"> </w:t>
      </w:r>
      <w:r>
        <w:t>students</w:t>
      </w:r>
      <w:r>
        <w:rPr>
          <w:spacing w:val="-3"/>
        </w:rPr>
        <w:t xml:space="preserve"> </w:t>
      </w:r>
      <w:r>
        <w:t>from</w:t>
      </w:r>
      <w:r>
        <w:rPr>
          <w:spacing w:val="-2"/>
        </w:rPr>
        <w:t xml:space="preserve"> </w:t>
      </w:r>
      <w:proofErr w:type="spellStart"/>
      <w:r>
        <w:t>BUas</w:t>
      </w:r>
      <w:proofErr w:type="spellEnd"/>
      <w:r>
        <w:t>,</w:t>
      </w:r>
      <w:r>
        <w:rPr>
          <w:spacing w:val="-2"/>
        </w:rPr>
        <w:t xml:space="preserve"> </w:t>
      </w:r>
      <w:r>
        <w:t>were</w:t>
      </w:r>
      <w:r>
        <w:rPr>
          <w:spacing w:val="-1"/>
        </w:rPr>
        <w:t xml:space="preserve"> </w:t>
      </w:r>
      <w:r>
        <w:t>asked</w:t>
      </w:r>
      <w:r>
        <w:rPr>
          <w:spacing w:val="-2"/>
        </w:rPr>
        <w:t xml:space="preserve"> </w:t>
      </w:r>
      <w:r>
        <w:t>by</w:t>
      </w:r>
      <w:r>
        <w:rPr>
          <w:spacing w:val="-3"/>
        </w:rPr>
        <w:t xml:space="preserve"> </w:t>
      </w:r>
      <w:r>
        <w:t>Banijay</w:t>
      </w:r>
      <w:r>
        <w:rPr>
          <w:spacing w:val="-3"/>
        </w:rPr>
        <w:t xml:space="preserve"> </w:t>
      </w:r>
      <w:r>
        <w:t>to</w:t>
      </w:r>
      <w:r>
        <w:rPr>
          <w:spacing w:val="-2"/>
        </w:rPr>
        <w:t xml:space="preserve"> </w:t>
      </w:r>
      <w:r>
        <w:t>come</w:t>
      </w:r>
      <w:r>
        <w:rPr>
          <w:spacing w:val="-3"/>
        </w:rPr>
        <w:t xml:space="preserve"> </w:t>
      </w:r>
      <w:r>
        <w:t>up</w:t>
      </w:r>
      <w:r>
        <w:rPr>
          <w:spacing w:val="-2"/>
        </w:rPr>
        <w:t xml:space="preserve"> </w:t>
      </w:r>
      <w:r>
        <w:t>with</w:t>
      </w:r>
      <w:r>
        <w:rPr>
          <w:spacing w:val="-3"/>
        </w:rPr>
        <w:t xml:space="preserve"> </w:t>
      </w:r>
      <w:r>
        <w:t>Machine</w:t>
      </w:r>
      <w:r>
        <w:rPr>
          <w:spacing w:val="-3"/>
        </w:rPr>
        <w:t xml:space="preserve"> </w:t>
      </w:r>
      <w:r>
        <w:t>Learning</w:t>
      </w:r>
      <w:r>
        <w:rPr>
          <w:spacing w:val="-2"/>
        </w:rPr>
        <w:t xml:space="preserve"> </w:t>
      </w:r>
      <w:r>
        <w:t>models to improve show ratings. To do this, we have received several datasets from the company. To make a Machine Learning model, I used various techniques to explore the datasets and uncover patterns</w:t>
      </w:r>
      <w:r>
        <w:rPr>
          <w:spacing w:val="-1"/>
        </w:rPr>
        <w:t xml:space="preserve"> </w:t>
      </w:r>
      <w:r>
        <w:t>between the sets. This provided valuable information. Cleaning and preparing the data I began with, and then moved on to merging the datasets.</w:t>
      </w:r>
    </w:p>
    <w:p w14:paraId="6D550A91" w14:textId="02FB7E8A" w:rsidR="003D2943" w:rsidRDefault="00C77553" w:rsidP="00C77553">
      <w:r>
        <w:t>Afterward</w:t>
      </w:r>
      <w:r w:rsidR="003D2943">
        <w:t>,</w:t>
      </w:r>
      <w:r w:rsidR="003D2943">
        <w:rPr>
          <w:spacing w:val="-4"/>
        </w:rPr>
        <w:t xml:space="preserve"> </w:t>
      </w:r>
      <w:r w:rsidR="003D2943">
        <w:t>I</w:t>
      </w:r>
      <w:r w:rsidR="003D2943">
        <w:rPr>
          <w:spacing w:val="-4"/>
        </w:rPr>
        <w:t xml:space="preserve"> </w:t>
      </w:r>
      <w:r w:rsidR="003D2943">
        <w:t>looked</w:t>
      </w:r>
      <w:r w:rsidR="003D2943">
        <w:rPr>
          <w:spacing w:val="-2"/>
        </w:rPr>
        <w:t xml:space="preserve"> </w:t>
      </w:r>
      <w:r w:rsidR="003D2943">
        <w:t>at</w:t>
      </w:r>
      <w:r w:rsidR="003D2943">
        <w:rPr>
          <w:spacing w:val="-4"/>
        </w:rPr>
        <w:t xml:space="preserve"> </w:t>
      </w:r>
      <w:r w:rsidR="003D2943">
        <w:t>the</w:t>
      </w:r>
      <w:r w:rsidR="003D2943">
        <w:rPr>
          <w:spacing w:val="-3"/>
        </w:rPr>
        <w:t xml:space="preserve"> </w:t>
      </w:r>
      <w:r w:rsidR="003D2943">
        <w:t>Twitter</w:t>
      </w:r>
      <w:r w:rsidR="003D2943">
        <w:rPr>
          <w:spacing w:val="-4"/>
        </w:rPr>
        <w:t xml:space="preserve"> </w:t>
      </w:r>
      <w:r w:rsidR="003D2943">
        <w:t>metrics</w:t>
      </w:r>
      <w:r w:rsidR="003D2943">
        <w:rPr>
          <w:spacing w:val="-2"/>
        </w:rPr>
        <w:t xml:space="preserve"> </w:t>
      </w:r>
      <w:r w:rsidR="003D2943">
        <w:t>data</w:t>
      </w:r>
      <w:r w:rsidR="003D2943">
        <w:rPr>
          <w:spacing w:val="-3"/>
        </w:rPr>
        <w:t xml:space="preserve"> </w:t>
      </w:r>
      <w:r w:rsidR="003D2943">
        <w:t>we</w:t>
      </w:r>
      <w:r w:rsidR="003D2943">
        <w:rPr>
          <w:spacing w:val="-3"/>
        </w:rPr>
        <w:t xml:space="preserve"> </w:t>
      </w:r>
      <w:r w:rsidR="003D2943">
        <w:t>received.</w:t>
      </w:r>
      <w:r w:rsidR="003D2943">
        <w:rPr>
          <w:spacing w:val="-1"/>
        </w:rPr>
        <w:t xml:space="preserve"> </w:t>
      </w:r>
      <w:r w:rsidR="003D2943">
        <w:t>Here</w:t>
      </w:r>
      <w:r w:rsidR="003D2943">
        <w:rPr>
          <w:spacing w:val="-5"/>
        </w:rPr>
        <w:t xml:space="preserve"> </w:t>
      </w:r>
      <w:r w:rsidR="003D2943">
        <w:t>I</w:t>
      </w:r>
      <w:r w:rsidR="003D2943">
        <w:rPr>
          <w:spacing w:val="-4"/>
        </w:rPr>
        <w:t xml:space="preserve"> </w:t>
      </w:r>
      <w:r w:rsidR="003D2943">
        <w:t>dropped</w:t>
      </w:r>
      <w:r w:rsidR="003D2943">
        <w:rPr>
          <w:spacing w:val="-3"/>
        </w:rPr>
        <w:t xml:space="preserve"> </w:t>
      </w:r>
      <w:r w:rsidR="003D2943">
        <w:t>the</w:t>
      </w:r>
      <w:r w:rsidR="003D2943">
        <w:rPr>
          <w:spacing w:val="-4"/>
        </w:rPr>
        <w:t xml:space="preserve"> </w:t>
      </w:r>
      <w:r w:rsidR="003D2943">
        <w:t>‘’</w:t>
      </w:r>
      <w:proofErr w:type="spellStart"/>
      <w:r w:rsidR="003D2943">
        <w:t>NaN</w:t>
      </w:r>
      <w:proofErr w:type="spellEnd"/>
      <w:r w:rsidR="003D2943">
        <w:t xml:space="preserve">’’ values, cleaned and prepared the dataset, and then merged it with the previously merged </w:t>
      </w:r>
      <w:r w:rsidR="003D2943">
        <w:rPr>
          <w:spacing w:val="-2"/>
        </w:rPr>
        <w:t>dataset.</w:t>
      </w:r>
    </w:p>
    <w:p w14:paraId="72835D8D" w14:textId="77777777" w:rsidR="003D2943" w:rsidRDefault="003D2943" w:rsidP="00C77553">
      <w:r>
        <w:t>After visualizing the datasets, the Machine Learning models came into play. I created a Linear Regression model and a Decision Tree Regressor model. It turned out that the Linear Regression</w:t>
      </w:r>
      <w:r>
        <w:rPr>
          <w:spacing w:val="-2"/>
        </w:rPr>
        <w:t xml:space="preserve"> </w:t>
      </w:r>
      <w:r>
        <w:t>model</w:t>
      </w:r>
      <w:r>
        <w:rPr>
          <w:spacing w:val="-3"/>
        </w:rPr>
        <w:t xml:space="preserve"> </w:t>
      </w:r>
      <w:r>
        <w:t>had</w:t>
      </w:r>
      <w:r>
        <w:rPr>
          <w:spacing w:val="-1"/>
        </w:rPr>
        <w:t xml:space="preserve"> </w:t>
      </w:r>
      <w:r>
        <w:t>an</w:t>
      </w:r>
      <w:r>
        <w:rPr>
          <w:spacing w:val="-1"/>
        </w:rPr>
        <w:t xml:space="preserve"> </w:t>
      </w:r>
      <w:r>
        <w:t>R2</w:t>
      </w:r>
      <w:r>
        <w:rPr>
          <w:spacing w:val="-2"/>
        </w:rPr>
        <w:t xml:space="preserve"> </w:t>
      </w:r>
      <w:r>
        <w:t>score</w:t>
      </w:r>
      <w:r>
        <w:rPr>
          <w:spacing w:val="-2"/>
        </w:rPr>
        <w:t xml:space="preserve"> </w:t>
      </w:r>
      <w:r>
        <w:t>of 93%,</w:t>
      </w:r>
      <w:r>
        <w:rPr>
          <w:spacing w:val="-1"/>
        </w:rPr>
        <w:t xml:space="preserve"> </w:t>
      </w:r>
      <w:r>
        <w:t>whereas</w:t>
      </w:r>
      <w:r>
        <w:rPr>
          <w:spacing w:val="-1"/>
        </w:rPr>
        <w:t xml:space="preserve"> </w:t>
      </w:r>
      <w:r>
        <w:t>the</w:t>
      </w:r>
      <w:r>
        <w:rPr>
          <w:spacing w:val="-4"/>
        </w:rPr>
        <w:t xml:space="preserve"> </w:t>
      </w:r>
      <w:r>
        <w:t>Decision</w:t>
      </w:r>
      <w:r>
        <w:rPr>
          <w:spacing w:val="-2"/>
        </w:rPr>
        <w:t xml:space="preserve"> </w:t>
      </w:r>
      <w:r>
        <w:t>Tree</w:t>
      </w:r>
      <w:r>
        <w:rPr>
          <w:spacing w:val="-4"/>
        </w:rPr>
        <w:t xml:space="preserve"> </w:t>
      </w:r>
      <w:r>
        <w:t>Regressor</w:t>
      </w:r>
      <w:r>
        <w:rPr>
          <w:spacing w:val="-3"/>
        </w:rPr>
        <w:t xml:space="preserve"> </w:t>
      </w:r>
      <w:r>
        <w:t>model</w:t>
      </w:r>
      <w:r>
        <w:rPr>
          <w:spacing w:val="-2"/>
        </w:rPr>
        <w:t xml:space="preserve"> </w:t>
      </w:r>
      <w:r>
        <w:t>had</w:t>
      </w:r>
      <w:r>
        <w:rPr>
          <w:spacing w:val="-2"/>
        </w:rPr>
        <w:t xml:space="preserve"> </w:t>
      </w:r>
      <w:r>
        <w:t>a score of 89%. I would suggest Banijay to go with a Linear Regression model.</w:t>
      </w:r>
    </w:p>
    <w:p w14:paraId="34A8D43F" w14:textId="77777777" w:rsidR="003D2943" w:rsidRDefault="003D2943" w:rsidP="00C77553">
      <w:r>
        <w:t>The ethical standards are of utmost importance at Banijay, they are following GDPR standards</w:t>
      </w:r>
      <w:r>
        <w:rPr>
          <w:spacing w:val="-4"/>
        </w:rPr>
        <w:t xml:space="preserve"> </w:t>
      </w:r>
      <w:r>
        <w:t>and</w:t>
      </w:r>
      <w:r>
        <w:rPr>
          <w:spacing w:val="-4"/>
        </w:rPr>
        <w:t xml:space="preserve"> </w:t>
      </w:r>
      <w:r>
        <w:t>they</w:t>
      </w:r>
      <w:r>
        <w:rPr>
          <w:spacing w:val="-4"/>
        </w:rPr>
        <w:t xml:space="preserve"> </w:t>
      </w:r>
      <w:r>
        <w:t>are</w:t>
      </w:r>
      <w:r>
        <w:rPr>
          <w:spacing w:val="-4"/>
        </w:rPr>
        <w:t xml:space="preserve"> </w:t>
      </w:r>
      <w:r>
        <w:t>committed</w:t>
      </w:r>
      <w:r>
        <w:rPr>
          <w:spacing w:val="-4"/>
        </w:rPr>
        <w:t xml:space="preserve"> </w:t>
      </w:r>
      <w:r>
        <w:t>to</w:t>
      </w:r>
      <w:r>
        <w:rPr>
          <w:spacing w:val="-4"/>
        </w:rPr>
        <w:t xml:space="preserve"> </w:t>
      </w:r>
      <w:r>
        <w:t>promoting</w:t>
      </w:r>
      <w:r>
        <w:rPr>
          <w:spacing w:val="-4"/>
        </w:rPr>
        <w:t xml:space="preserve"> </w:t>
      </w:r>
      <w:r>
        <w:t>ethical</w:t>
      </w:r>
      <w:r>
        <w:rPr>
          <w:spacing w:val="-3"/>
        </w:rPr>
        <w:t xml:space="preserve"> </w:t>
      </w:r>
      <w:r>
        <w:t>and</w:t>
      </w:r>
      <w:r>
        <w:rPr>
          <w:spacing w:val="-2"/>
        </w:rPr>
        <w:t xml:space="preserve"> </w:t>
      </w:r>
      <w:r>
        <w:t>responsible</w:t>
      </w:r>
      <w:r>
        <w:rPr>
          <w:spacing w:val="-2"/>
        </w:rPr>
        <w:t xml:space="preserve"> </w:t>
      </w:r>
      <w:r>
        <w:t>business</w:t>
      </w:r>
      <w:r>
        <w:rPr>
          <w:spacing w:val="-1"/>
        </w:rPr>
        <w:t xml:space="preserve"> </w:t>
      </w:r>
      <w:r>
        <w:t>practices throughout their organization.</w:t>
      </w:r>
    </w:p>
    <w:p w14:paraId="4303B637" w14:textId="1A8DEAD1" w:rsidR="007E7E2D" w:rsidRPr="00D671D8" w:rsidRDefault="00EE1053" w:rsidP="00D671D8">
      <w:pPr>
        <w:rPr>
          <w:rFonts w:eastAsia="Times New Roman"/>
          <w:color w:val="ED7623"/>
          <w:sz w:val="38"/>
        </w:rPr>
      </w:pPr>
      <w:r w:rsidRPr="00D671D8">
        <w:br w:type="page"/>
      </w:r>
    </w:p>
    <w:p w14:paraId="235EBECE" w14:textId="77777777" w:rsidR="001369D6" w:rsidRPr="00814B15" w:rsidRDefault="001369D6" w:rsidP="003D2943">
      <w:pPr>
        <w:pStyle w:val="Heading1"/>
      </w:pPr>
      <w:bookmarkStart w:id="19" w:name="_Toc138341683"/>
      <w:r w:rsidRPr="00814B15">
        <w:lastRenderedPageBreak/>
        <w:t>References</w:t>
      </w:r>
      <w:bookmarkEnd w:id="19"/>
    </w:p>
    <w:p w14:paraId="1C44BEC2" w14:textId="2D9C59A9" w:rsidR="001369D6" w:rsidRDefault="009E216B" w:rsidP="009E216B">
      <w:pPr>
        <w:pStyle w:val="NormalWeb"/>
        <w:spacing w:before="0" w:beforeAutospacing="0" w:after="0" w:afterAutospacing="0" w:line="480" w:lineRule="auto"/>
        <w:ind w:left="720" w:hanging="720"/>
      </w:pPr>
      <w:r>
        <w:rPr>
          <w:i/>
          <w:iCs/>
        </w:rPr>
        <w:t>Art. 4 GDPR – Definitions - General Data Protection Regulation (GDPR)</w:t>
      </w:r>
      <w:r>
        <w:t xml:space="preserve">. (2018, March 29). General Data Protection Regulation (GDPR). </w:t>
      </w:r>
      <w:hyperlink r:id="rId29" w:history="1">
        <w:r w:rsidRPr="002F032B">
          <w:rPr>
            <w:rStyle w:val="Hyperlink"/>
          </w:rPr>
          <w:t>https://gdpr-info.eu/art-4-gdpr/</w:t>
        </w:r>
      </w:hyperlink>
    </w:p>
    <w:p w14:paraId="677037D8" w14:textId="77777777" w:rsidR="009E216B" w:rsidRPr="009E216B" w:rsidRDefault="009E216B" w:rsidP="009E216B">
      <w:pPr>
        <w:pStyle w:val="NormalWeb"/>
        <w:spacing w:before="0" w:beforeAutospacing="0" w:after="0" w:afterAutospacing="0" w:line="480" w:lineRule="auto"/>
        <w:ind w:left="720" w:hanging="720"/>
      </w:pPr>
    </w:p>
    <w:p w14:paraId="0F5B616B" w14:textId="479F1046" w:rsidR="009E216B" w:rsidRDefault="009E216B" w:rsidP="009E216B">
      <w:pPr>
        <w:pStyle w:val="NormalWeb"/>
        <w:spacing w:before="0" w:beforeAutospacing="0" w:after="0" w:afterAutospacing="0" w:line="480" w:lineRule="auto"/>
        <w:ind w:left="720" w:hanging="720"/>
      </w:pPr>
      <w:r>
        <w:t xml:space="preserve">Banijay Benelux. (2021, May 11). </w:t>
      </w:r>
      <w:proofErr w:type="spellStart"/>
      <w:r>
        <w:rPr>
          <w:i/>
          <w:iCs/>
        </w:rPr>
        <w:t>Privacyverklaring</w:t>
      </w:r>
      <w:proofErr w:type="spellEnd"/>
      <w:r>
        <w:rPr>
          <w:i/>
          <w:iCs/>
        </w:rPr>
        <w:t xml:space="preserve"> </w:t>
      </w:r>
      <w:proofErr w:type="spellStart"/>
      <w:r>
        <w:rPr>
          <w:i/>
          <w:iCs/>
        </w:rPr>
        <w:t>Kandidaten</w:t>
      </w:r>
      <w:proofErr w:type="spellEnd"/>
      <w:r>
        <w:rPr>
          <w:i/>
          <w:iCs/>
        </w:rPr>
        <w:t xml:space="preserve">- </w:t>
      </w:r>
      <w:proofErr w:type="spellStart"/>
      <w:r>
        <w:rPr>
          <w:i/>
          <w:iCs/>
        </w:rPr>
        <w:t>en</w:t>
      </w:r>
      <w:proofErr w:type="spellEnd"/>
      <w:r>
        <w:rPr>
          <w:i/>
          <w:iCs/>
        </w:rPr>
        <w:t xml:space="preserve"> </w:t>
      </w:r>
      <w:proofErr w:type="spellStart"/>
      <w:r>
        <w:rPr>
          <w:i/>
          <w:iCs/>
        </w:rPr>
        <w:t>Deelnemersgegevens</w:t>
      </w:r>
      <w:proofErr w:type="spellEnd"/>
      <w:r>
        <w:rPr>
          <w:i/>
          <w:iCs/>
        </w:rPr>
        <w:t xml:space="preserve"> - Banijay Benelux</w:t>
      </w:r>
      <w:r>
        <w:t xml:space="preserve">. </w:t>
      </w:r>
      <w:hyperlink r:id="rId30" w:history="1">
        <w:r w:rsidRPr="002F032B">
          <w:rPr>
            <w:rStyle w:val="Hyperlink"/>
          </w:rPr>
          <w:t>http://defigners.wpengine.com/privacyverklaring-kandidaten-en-deelnemersgegevens/</w:t>
        </w:r>
      </w:hyperlink>
    </w:p>
    <w:p w14:paraId="26E182EC" w14:textId="77777777" w:rsidR="009E216B" w:rsidRDefault="009E216B" w:rsidP="003B2C85">
      <w:pPr>
        <w:pStyle w:val="NormalWeb"/>
        <w:spacing w:before="0" w:beforeAutospacing="0" w:after="0" w:afterAutospacing="0" w:line="480" w:lineRule="auto"/>
        <w:rPr>
          <w:rFonts w:ascii="Arial" w:hAnsi="Arial" w:cs="Arial"/>
          <w:i/>
          <w:iCs/>
          <w:sz w:val="22"/>
          <w:szCs w:val="22"/>
        </w:rPr>
      </w:pPr>
    </w:p>
    <w:p w14:paraId="34C19D4A" w14:textId="1A9628B6" w:rsidR="009E216B" w:rsidRDefault="009E216B" w:rsidP="009E216B">
      <w:pPr>
        <w:pStyle w:val="NormalWeb"/>
        <w:spacing w:before="0" w:beforeAutospacing="0" w:after="0" w:afterAutospacing="0" w:line="480" w:lineRule="auto"/>
        <w:ind w:left="720" w:hanging="720"/>
      </w:pPr>
      <w:r>
        <w:rPr>
          <w:i/>
          <w:iCs/>
        </w:rPr>
        <w:t>Privacy Notice - Banijay Group - We are Banijay</w:t>
      </w:r>
      <w:r>
        <w:t xml:space="preserve">. (2022, July 20). Banijay Group - We Are Banijay. </w:t>
      </w:r>
      <w:hyperlink r:id="rId31" w:history="1">
        <w:r w:rsidRPr="002F032B">
          <w:rPr>
            <w:rStyle w:val="Hyperlink"/>
          </w:rPr>
          <w:t>https://www.banijay.com/privacy-notice/</w:t>
        </w:r>
      </w:hyperlink>
    </w:p>
    <w:p w14:paraId="6ADDE30F" w14:textId="77777777" w:rsidR="009E69BE" w:rsidRPr="00CC426F" w:rsidRDefault="009E69BE" w:rsidP="009E216B">
      <w:pPr>
        <w:pStyle w:val="NormalWeb"/>
        <w:spacing w:before="0" w:beforeAutospacing="0" w:after="0" w:afterAutospacing="0" w:line="480" w:lineRule="auto"/>
        <w:rPr>
          <w:rFonts w:ascii="Arial" w:hAnsi="Arial" w:cs="Arial"/>
          <w:sz w:val="22"/>
          <w:szCs w:val="22"/>
        </w:rPr>
      </w:pPr>
    </w:p>
    <w:p w14:paraId="59D28891" w14:textId="77777777" w:rsidR="009E216B" w:rsidRDefault="009E216B" w:rsidP="009E216B">
      <w:pPr>
        <w:pStyle w:val="NormalWeb"/>
        <w:spacing w:before="0" w:beforeAutospacing="0" w:after="0" w:afterAutospacing="0" w:line="480" w:lineRule="auto"/>
        <w:ind w:left="720" w:hanging="720"/>
      </w:pPr>
      <w:r>
        <w:t xml:space="preserve">Banijayrights.com. (n.d.). Retrieved January 20, 2023, from </w:t>
      </w:r>
      <w:hyperlink r:id="rId32" w:history="1">
        <w:r w:rsidRPr="002F032B">
          <w:rPr>
            <w:rStyle w:val="Hyperlink"/>
          </w:rPr>
          <w:t>https://www.banijayrights.com/pr</w:t>
        </w:r>
        <w:proofErr w:type="spellStart"/>
        <w:r w:rsidRPr="002F032B">
          <w:rPr>
            <w:rStyle w:val="Hyperlink"/>
            <w:lang w:val="en-US"/>
          </w:rPr>
          <w:t>i</w:t>
        </w:r>
        <w:r w:rsidRPr="002F032B">
          <w:rPr>
            <w:rStyle w:val="Hyperlink"/>
          </w:rPr>
          <w:t>vacy</w:t>
        </w:r>
        <w:proofErr w:type="spellEnd"/>
        <w:r w:rsidRPr="002F032B">
          <w:rPr>
            <w:rStyle w:val="Hyperlink"/>
          </w:rPr>
          <w:t>-policy</w:t>
        </w:r>
      </w:hyperlink>
    </w:p>
    <w:p w14:paraId="7CCDFD09" w14:textId="77777777" w:rsidR="009E216B" w:rsidRDefault="009E216B" w:rsidP="009E216B">
      <w:pPr>
        <w:pStyle w:val="NormalWeb"/>
        <w:spacing w:before="0" w:beforeAutospacing="0" w:after="0" w:afterAutospacing="0" w:line="480" w:lineRule="auto"/>
        <w:ind w:left="720" w:hanging="720"/>
      </w:pPr>
    </w:p>
    <w:p w14:paraId="057144B9" w14:textId="75F1C250" w:rsidR="009E216B" w:rsidRDefault="00C77553" w:rsidP="009E216B">
      <w:pPr>
        <w:pStyle w:val="NormalWeb"/>
        <w:spacing w:before="0" w:beforeAutospacing="0" w:after="0" w:afterAutospacing="0" w:line="480" w:lineRule="auto"/>
        <w:ind w:left="720" w:hanging="720"/>
      </w:pPr>
      <w:r>
        <w:rPr>
          <w:lang w:val="en-US"/>
        </w:rPr>
        <w:t>B</w:t>
      </w:r>
      <w:r w:rsidR="009E216B">
        <w:t xml:space="preserve">anijayrights.com. (n.d.). Retrieved January 20, 2023, from </w:t>
      </w:r>
      <w:hyperlink r:id="rId33" w:history="1">
        <w:r w:rsidR="009E216B" w:rsidRPr="002F032B">
          <w:rPr>
            <w:rStyle w:val="Hyperlink"/>
          </w:rPr>
          <w:t>https://www.ba</w:t>
        </w:r>
        <w:r w:rsidR="009E216B" w:rsidRPr="002F032B">
          <w:rPr>
            <w:rStyle w:val="Hyperlink"/>
            <w:lang w:val="en-US"/>
          </w:rPr>
          <w:t>n</w:t>
        </w:r>
        <w:r w:rsidR="009E216B" w:rsidRPr="002F032B">
          <w:rPr>
            <w:rStyle w:val="Hyperlink"/>
          </w:rPr>
          <w:t>ijayrights.com/modern-slavery-policy</w:t>
        </w:r>
      </w:hyperlink>
    </w:p>
    <w:p w14:paraId="275D155C" w14:textId="77777777" w:rsidR="009E216B" w:rsidRDefault="009E216B" w:rsidP="009E216B">
      <w:pPr>
        <w:pStyle w:val="NormalWeb"/>
        <w:spacing w:before="0" w:beforeAutospacing="0" w:after="0" w:afterAutospacing="0" w:line="480" w:lineRule="auto"/>
        <w:ind w:left="720" w:hanging="720"/>
      </w:pPr>
    </w:p>
    <w:p w14:paraId="0EE4DA5B" w14:textId="77777777" w:rsidR="009E216B" w:rsidRPr="003B2C85" w:rsidRDefault="009E216B" w:rsidP="009E216B">
      <w:pPr>
        <w:pStyle w:val="NormalWeb"/>
        <w:spacing w:before="0" w:beforeAutospacing="0" w:after="0" w:afterAutospacing="0" w:line="480" w:lineRule="auto"/>
        <w:ind w:left="720" w:hanging="720"/>
        <w:rPr>
          <w:rFonts w:ascii="Arial" w:hAnsi="Arial" w:cs="Arial"/>
          <w:sz w:val="22"/>
          <w:szCs w:val="22"/>
          <w:lang w:val="en-GB"/>
        </w:rPr>
      </w:pPr>
      <w:r w:rsidRPr="00CC426F">
        <w:rPr>
          <w:rFonts w:ascii="Arial" w:hAnsi="Arial" w:cs="Arial"/>
          <w:sz w:val="22"/>
          <w:szCs w:val="22"/>
        </w:rPr>
        <w:t xml:space="preserve">Lawton, G., &amp; Wigmore, I. (2023, January 18). </w:t>
      </w:r>
      <w:r w:rsidRPr="00CC426F">
        <w:rPr>
          <w:rFonts w:ascii="Arial" w:hAnsi="Arial" w:cs="Arial"/>
          <w:i/>
          <w:iCs/>
          <w:sz w:val="22"/>
          <w:szCs w:val="22"/>
        </w:rPr>
        <w:t>AI ethics (AI code of ethics)</w:t>
      </w:r>
      <w:r w:rsidRPr="00CC426F">
        <w:rPr>
          <w:rFonts w:ascii="Arial" w:hAnsi="Arial" w:cs="Arial"/>
          <w:sz w:val="22"/>
          <w:szCs w:val="22"/>
        </w:rPr>
        <w:t xml:space="preserve">. WhatIs.com. </w:t>
      </w:r>
      <w:hyperlink r:id="rId34" w:history="1">
        <w:r w:rsidRPr="00A52ABE">
          <w:rPr>
            <w:rStyle w:val="Hyperlink"/>
            <w:rFonts w:ascii="Arial" w:hAnsi="Arial" w:cs="Arial"/>
            <w:sz w:val="22"/>
            <w:szCs w:val="22"/>
          </w:rPr>
          <w:t>https://www.techtarget.com/whatis/definition/AI-code-of-ethics</w:t>
        </w:r>
      </w:hyperlink>
      <w:r>
        <w:rPr>
          <w:rFonts w:ascii="Arial" w:hAnsi="Arial" w:cs="Arial"/>
          <w:sz w:val="22"/>
          <w:szCs w:val="22"/>
          <w:lang w:val="en-GB"/>
        </w:rPr>
        <w:t xml:space="preserve"> </w:t>
      </w:r>
    </w:p>
    <w:p w14:paraId="4AA7E192" w14:textId="77777777" w:rsidR="00CC426F" w:rsidRPr="00CC426F" w:rsidRDefault="00CC426F" w:rsidP="00CC426F">
      <w:pPr>
        <w:pStyle w:val="NormalWeb"/>
        <w:spacing w:before="0" w:beforeAutospacing="0" w:after="0" w:afterAutospacing="0" w:line="480" w:lineRule="auto"/>
        <w:ind w:left="720" w:hanging="720"/>
        <w:rPr>
          <w:rFonts w:ascii="Arial" w:hAnsi="Arial" w:cs="Arial"/>
          <w:color w:val="000000"/>
          <w:sz w:val="22"/>
          <w:szCs w:val="22"/>
        </w:rPr>
      </w:pPr>
    </w:p>
    <w:p w14:paraId="3AD53906" w14:textId="20F97E16" w:rsidR="00C77553" w:rsidRDefault="00B04B22" w:rsidP="00C77553">
      <w:pPr>
        <w:pStyle w:val="NormalWeb"/>
        <w:spacing w:before="0" w:beforeAutospacing="0" w:after="0" w:afterAutospacing="0" w:line="480" w:lineRule="auto"/>
        <w:ind w:left="720" w:hanging="720"/>
        <w:rPr>
          <w:rFonts w:ascii="Arial" w:hAnsi="Arial" w:cs="Arial"/>
          <w:sz w:val="22"/>
          <w:szCs w:val="22"/>
          <w:lang w:val="en-GB"/>
        </w:rPr>
      </w:pPr>
      <w:r w:rsidRPr="00CC426F">
        <w:rPr>
          <w:rFonts w:ascii="Arial" w:hAnsi="Arial" w:cs="Arial"/>
          <w:i/>
          <w:iCs/>
          <w:sz w:val="22"/>
          <w:szCs w:val="22"/>
        </w:rPr>
        <w:t>Life at Banijay</w:t>
      </w:r>
      <w:r w:rsidRPr="00CC426F">
        <w:rPr>
          <w:rFonts w:ascii="Arial" w:hAnsi="Arial" w:cs="Arial"/>
          <w:sz w:val="22"/>
          <w:szCs w:val="22"/>
        </w:rPr>
        <w:t xml:space="preserve">. (2022, December 16). Banijay Group - We Are Banijay. </w:t>
      </w:r>
      <w:hyperlink r:id="rId35" w:history="1">
        <w:r w:rsidR="003B2C85" w:rsidRPr="00A52ABE">
          <w:rPr>
            <w:rStyle w:val="Hyperlink"/>
            <w:rFonts w:ascii="Arial" w:hAnsi="Arial" w:cs="Arial"/>
            <w:sz w:val="22"/>
            <w:szCs w:val="22"/>
          </w:rPr>
          <w:t>https://www.banijay.com/life-at-banijay/</w:t>
        </w:r>
      </w:hyperlink>
      <w:r w:rsidR="003B2C85">
        <w:rPr>
          <w:rFonts w:ascii="Arial" w:hAnsi="Arial" w:cs="Arial"/>
          <w:sz w:val="22"/>
          <w:szCs w:val="22"/>
          <w:lang w:val="en-GB"/>
        </w:rPr>
        <w:t xml:space="preserve"> </w:t>
      </w:r>
    </w:p>
    <w:p w14:paraId="6C192B91" w14:textId="77777777" w:rsidR="00C77553" w:rsidRPr="00C77553" w:rsidRDefault="00C77553" w:rsidP="00C77553">
      <w:pPr>
        <w:pStyle w:val="NormalWeb"/>
        <w:spacing w:before="0" w:beforeAutospacing="0" w:after="0" w:afterAutospacing="0" w:line="480" w:lineRule="auto"/>
        <w:ind w:left="720" w:hanging="720"/>
        <w:rPr>
          <w:rFonts w:ascii="Arial" w:hAnsi="Arial" w:cs="Arial"/>
          <w:sz w:val="22"/>
          <w:szCs w:val="22"/>
          <w:lang w:val="en-GB"/>
        </w:rPr>
      </w:pPr>
    </w:p>
    <w:p w14:paraId="50511E12" w14:textId="5F3E0C0C" w:rsidR="00772529" w:rsidRPr="0089327E" w:rsidRDefault="00772529" w:rsidP="00CC426F">
      <w:pPr>
        <w:pStyle w:val="NormalWeb"/>
        <w:spacing w:before="0" w:beforeAutospacing="0" w:after="0" w:afterAutospacing="0" w:line="480" w:lineRule="auto"/>
        <w:ind w:left="720" w:hanging="720"/>
        <w:rPr>
          <w:rFonts w:ascii="Arial" w:hAnsi="Arial" w:cs="Arial"/>
          <w:sz w:val="22"/>
          <w:szCs w:val="22"/>
          <w:lang w:val="nl-NL"/>
        </w:rPr>
      </w:pPr>
      <w:r w:rsidRPr="00CC426F">
        <w:rPr>
          <w:rFonts w:ascii="Arial" w:hAnsi="Arial" w:cs="Arial"/>
          <w:sz w:val="22"/>
          <w:szCs w:val="22"/>
        </w:rPr>
        <w:t xml:space="preserve">Banijay Benelux. (2021, May 11). </w:t>
      </w:r>
      <w:proofErr w:type="spellStart"/>
      <w:r w:rsidRPr="00CC426F">
        <w:rPr>
          <w:rFonts w:ascii="Arial" w:hAnsi="Arial" w:cs="Arial"/>
          <w:i/>
          <w:iCs/>
          <w:sz w:val="22"/>
          <w:szCs w:val="22"/>
        </w:rPr>
        <w:t>Privacyverklaring</w:t>
      </w:r>
      <w:proofErr w:type="spellEnd"/>
      <w:r w:rsidRPr="00CC426F">
        <w:rPr>
          <w:rFonts w:ascii="Arial" w:hAnsi="Arial" w:cs="Arial"/>
          <w:i/>
          <w:iCs/>
          <w:sz w:val="22"/>
          <w:szCs w:val="22"/>
        </w:rPr>
        <w:t xml:space="preserve"> </w:t>
      </w:r>
      <w:proofErr w:type="spellStart"/>
      <w:r w:rsidRPr="00CC426F">
        <w:rPr>
          <w:rFonts w:ascii="Arial" w:hAnsi="Arial" w:cs="Arial"/>
          <w:i/>
          <w:iCs/>
          <w:sz w:val="22"/>
          <w:szCs w:val="22"/>
        </w:rPr>
        <w:t>Kandidaten</w:t>
      </w:r>
      <w:proofErr w:type="spellEnd"/>
      <w:r w:rsidRPr="00CC426F">
        <w:rPr>
          <w:rFonts w:ascii="Arial" w:hAnsi="Arial" w:cs="Arial"/>
          <w:i/>
          <w:iCs/>
          <w:sz w:val="22"/>
          <w:szCs w:val="22"/>
        </w:rPr>
        <w:t xml:space="preserve">- </w:t>
      </w:r>
      <w:proofErr w:type="spellStart"/>
      <w:r w:rsidRPr="00CC426F">
        <w:rPr>
          <w:rFonts w:ascii="Arial" w:hAnsi="Arial" w:cs="Arial"/>
          <w:i/>
          <w:iCs/>
          <w:sz w:val="22"/>
          <w:szCs w:val="22"/>
        </w:rPr>
        <w:t>en</w:t>
      </w:r>
      <w:proofErr w:type="spellEnd"/>
      <w:r w:rsidRPr="00CC426F">
        <w:rPr>
          <w:rFonts w:ascii="Arial" w:hAnsi="Arial" w:cs="Arial"/>
          <w:i/>
          <w:iCs/>
          <w:sz w:val="22"/>
          <w:szCs w:val="22"/>
        </w:rPr>
        <w:t xml:space="preserve"> </w:t>
      </w:r>
      <w:proofErr w:type="spellStart"/>
      <w:r w:rsidRPr="00CC426F">
        <w:rPr>
          <w:rFonts w:ascii="Arial" w:hAnsi="Arial" w:cs="Arial"/>
          <w:i/>
          <w:iCs/>
          <w:sz w:val="22"/>
          <w:szCs w:val="22"/>
        </w:rPr>
        <w:t>Deelnemersgegevens</w:t>
      </w:r>
      <w:proofErr w:type="spellEnd"/>
      <w:r w:rsidRPr="00CC426F">
        <w:rPr>
          <w:rFonts w:ascii="Arial" w:hAnsi="Arial" w:cs="Arial"/>
          <w:sz w:val="22"/>
          <w:szCs w:val="22"/>
        </w:rPr>
        <w:t xml:space="preserve">. </w:t>
      </w:r>
      <w:hyperlink r:id="rId36" w:history="1">
        <w:r w:rsidR="003B2C85" w:rsidRPr="00A52ABE">
          <w:rPr>
            <w:rStyle w:val="Hyperlink"/>
            <w:rFonts w:ascii="Arial" w:hAnsi="Arial" w:cs="Arial"/>
            <w:sz w:val="22"/>
            <w:szCs w:val="22"/>
          </w:rPr>
          <w:t>http://defigners.wpengine.com/privacyverklaring-kandidaten-en-deelnemersgegevens/</w:t>
        </w:r>
      </w:hyperlink>
      <w:r w:rsidR="003B2C85" w:rsidRPr="0089327E">
        <w:rPr>
          <w:rFonts w:ascii="Arial" w:hAnsi="Arial" w:cs="Arial"/>
          <w:sz w:val="22"/>
          <w:szCs w:val="22"/>
          <w:lang w:val="nl-NL"/>
        </w:rPr>
        <w:t xml:space="preserve"> </w:t>
      </w:r>
    </w:p>
    <w:p w14:paraId="12AFF1BE" w14:textId="490AC574" w:rsidR="00772529" w:rsidRPr="00CC426F" w:rsidRDefault="00772529" w:rsidP="00CC426F">
      <w:pPr>
        <w:pStyle w:val="NormalWeb"/>
        <w:spacing w:before="0" w:beforeAutospacing="0" w:after="0" w:afterAutospacing="0" w:line="480" w:lineRule="auto"/>
        <w:ind w:left="720" w:hanging="720"/>
        <w:rPr>
          <w:rFonts w:ascii="Arial" w:hAnsi="Arial" w:cs="Arial"/>
          <w:color w:val="000000"/>
          <w:sz w:val="22"/>
          <w:szCs w:val="22"/>
        </w:rPr>
      </w:pPr>
    </w:p>
    <w:p w14:paraId="1232A57D" w14:textId="656629D2" w:rsidR="009E216B" w:rsidRPr="009E216B" w:rsidRDefault="00CC426F" w:rsidP="009E216B">
      <w:pPr>
        <w:pStyle w:val="NormalWeb"/>
        <w:spacing w:before="0" w:beforeAutospacing="0" w:after="0" w:afterAutospacing="0" w:line="480" w:lineRule="auto"/>
        <w:ind w:left="720" w:hanging="720"/>
        <w:rPr>
          <w:rFonts w:ascii="Arial" w:hAnsi="Arial" w:cs="Arial"/>
          <w:sz w:val="22"/>
          <w:szCs w:val="22"/>
        </w:rPr>
      </w:pPr>
      <w:r w:rsidRPr="00CC426F">
        <w:rPr>
          <w:rFonts w:ascii="Arial" w:hAnsi="Arial" w:cs="Arial"/>
          <w:sz w:val="22"/>
          <w:szCs w:val="22"/>
        </w:rPr>
        <w:t xml:space="preserve">Science, O.-. O. D. (2022, January 4). </w:t>
      </w:r>
      <w:r w:rsidRPr="00CC426F">
        <w:rPr>
          <w:rFonts w:ascii="Arial" w:hAnsi="Arial" w:cs="Arial"/>
          <w:i/>
          <w:iCs/>
          <w:sz w:val="22"/>
          <w:szCs w:val="22"/>
        </w:rPr>
        <w:t>Best Ethical AI Research for 2021 - ODSC - Open Data Science</w:t>
      </w:r>
      <w:r w:rsidRPr="00CC426F">
        <w:rPr>
          <w:rFonts w:ascii="Arial" w:hAnsi="Arial" w:cs="Arial"/>
          <w:sz w:val="22"/>
          <w:szCs w:val="22"/>
        </w:rPr>
        <w:t xml:space="preserve">. Medium. </w:t>
      </w:r>
      <w:hyperlink r:id="rId37" w:history="1">
        <w:r w:rsidR="003B2C85" w:rsidRPr="00A52ABE">
          <w:rPr>
            <w:rStyle w:val="Hyperlink"/>
            <w:rFonts w:ascii="Arial" w:hAnsi="Arial" w:cs="Arial"/>
            <w:sz w:val="22"/>
            <w:szCs w:val="22"/>
          </w:rPr>
          <w:t>https://odsc.medium.com/best-ethical-ai-research-for-2021-195ebe25ae90</w:t>
        </w:r>
      </w:hyperlink>
      <w:r w:rsidR="003B2C85" w:rsidRPr="003B2C85">
        <w:rPr>
          <w:rFonts w:ascii="Arial" w:hAnsi="Arial" w:cs="Arial"/>
          <w:sz w:val="22"/>
          <w:szCs w:val="22"/>
        </w:rPr>
        <w:t xml:space="preserve"> </w:t>
      </w:r>
    </w:p>
    <w:p w14:paraId="5DC37DDE" w14:textId="77777777" w:rsidR="009E216B" w:rsidRDefault="009E216B" w:rsidP="009E216B">
      <w:pPr>
        <w:pStyle w:val="NormalWeb"/>
        <w:spacing w:before="0" w:beforeAutospacing="0" w:after="0" w:afterAutospacing="0" w:line="480" w:lineRule="auto"/>
        <w:ind w:left="720" w:hanging="720"/>
      </w:pPr>
    </w:p>
    <w:p w14:paraId="37785959" w14:textId="5AD24659" w:rsidR="009E216B" w:rsidRPr="009E216B" w:rsidRDefault="009E216B" w:rsidP="009E216B">
      <w:pPr>
        <w:pStyle w:val="NormalWeb"/>
        <w:spacing w:before="0" w:beforeAutospacing="0" w:after="0" w:afterAutospacing="0" w:line="480" w:lineRule="auto"/>
        <w:ind w:left="720" w:hanging="720"/>
        <w:sectPr w:rsidR="009E216B" w:rsidRPr="009E216B" w:rsidSect="004E18FE">
          <w:footerReference w:type="default" r:id="rId38"/>
          <w:pgSz w:w="11906" w:h="16838"/>
          <w:pgMar w:top="1134" w:right="1134" w:bottom="1985" w:left="1418" w:header="709" w:footer="454" w:gutter="0"/>
          <w:pgNumType w:start="1"/>
          <w:cols w:space="708"/>
          <w:docGrid w:linePitch="245"/>
        </w:sectPr>
      </w:pPr>
    </w:p>
    <w:p w14:paraId="1F0883D3" w14:textId="77777777" w:rsidR="00D94065" w:rsidRPr="003B2C85" w:rsidRDefault="00D94065">
      <w:pPr>
        <w:rPr>
          <w:lang w:val="en-NL"/>
        </w:rPr>
      </w:pPr>
    </w:p>
    <w:sectPr w:rsidR="00D94065" w:rsidRPr="003B2C85">
      <w:headerReference w:type="default" r:id="rId39"/>
      <w:footerReference w:type="default" r:id="rId40"/>
      <w:pgSz w:w="11906" w:h="16838"/>
      <w:pgMar w:top="1134" w:right="1134" w:bottom="1985" w:left="1418" w:header="709" w:footer="454"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DD06C" w14:textId="77777777" w:rsidR="00F147B0" w:rsidRDefault="00F147B0">
      <w:pPr>
        <w:spacing w:line="240" w:lineRule="auto"/>
      </w:pPr>
      <w:r>
        <w:separator/>
      </w:r>
    </w:p>
  </w:endnote>
  <w:endnote w:type="continuationSeparator" w:id="0">
    <w:p w14:paraId="61BDE430" w14:textId="77777777" w:rsidR="00F147B0" w:rsidRDefault="00F147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Segoe UI"/>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Open Sans SemiBold">
    <w:charset w:val="00"/>
    <w:family w:val="swiss"/>
    <w:pitch w:val="variable"/>
    <w:sig w:usb0="E00002EF" w:usb1="4000205B" w:usb2="00000028" w:usb3="00000000" w:csb0="0000019F" w:csb1="00000000"/>
  </w:font>
  <w:font w:name="MinionPro-Regular">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0975E" w14:textId="77777777" w:rsidR="00C2587B" w:rsidRDefault="008D5EF0">
    <w:pPr>
      <w:pStyle w:val="Footer"/>
    </w:pPr>
    <w:r>
      <w:rPr>
        <w:noProof/>
        <w:lang w:val="nl-NL" w:eastAsia="nl-NL"/>
      </w:rPr>
      <w:drawing>
        <wp:anchor distT="0" distB="0" distL="114300" distR="114300" simplePos="0" relativeHeight="251660288" behindDoc="1" locked="0" layoutInCell="1" allowOverlap="1" wp14:anchorId="477973CC" wp14:editId="195C3EB7">
          <wp:simplePos x="0" y="0"/>
          <wp:positionH relativeFrom="page">
            <wp:align>right</wp:align>
          </wp:positionH>
          <wp:positionV relativeFrom="page">
            <wp:align>bottom</wp:align>
          </wp:positionV>
          <wp:extent cx="1681197" cy="590400"/>
          <wp:effectExtent l="0" t="0" r="0" b="0"/>
          <wp:wrapNone/>
          <wp:docPr id="1" name="Afbeelding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81197" cy="590400"/>
                  </a:xfrm>
                  <a:prstGeom prst="rect">
                    <a:avLst/>
                  </a:prstGeom>
                  <a:noFill/>
                  <a:ln>
                    <a:noFill/>
                    <a:prstDash/>
                  </a:ln>
                </pic:spPr>
              </pic:pic>
            </a:graphicData>
          </a:graphic>
        </wp:anchor>
      </w:drawing>
    </w:r>
  </w:p>
  <w:p w14:paraId="547B939D" w14:textId="77777777" w:rsidR="00C2587B" w:rsidRDefault="008D5EF0">
    <w:pPr>
      <w:pStyle w:val="Footer"/>
    </w:pPr>
    <w:r>
      <w:rPr>
        <w:noProof/>
        <w:lang w:val="nl-NL" w:eastAsia="nl-NL"/>
      </w:rPr>
      <mc:AlternateContent>
        <mc:Choice Requires="wps">
          <w:drawing>
            <wp:anchor distT="0" distB="0" distL="114300" distR="114300" simplePos="0" relativeHeight="251659264" behindDoc="1" locked="0" layoutInCell="1" allowOverlap="1" wp14:anchorId="02DEB1A6" wp14:editId="3451E580">
              <wp:simplePos x="0" y="0"/>
              <wp:positionH relativeFrom="page">
                <wp:align>center</wp:align>
              </wp:positionH>
              <wp:positionV relativeFrom="page">
                <wp:align>bottom</wp:align>
              </wp:positionV>
              <wp:extent cx="10691493" cy="683898"/>
              <wp:effectExtent l="0" t="0" r="1907" b="1902"/>
              <wp:wrapNone/>
              <wp:docPr id="2" name="Rechthoek 1"/>
              <wp:cNvGraphicFramePr/>
              <a:graphic xmlns:a="http://schemas.openxmlformats.org/drawingml/2006/main">
                <a:graphicData uri="http://schemas.microsoft.com/office/word/2010/wordprocessingShape">
                  <wps:wsp>
                    <wps:cNvSpPr/>
                    <wps:spPr>
                      <a:xfrm>
                        <a:off x="0" y="0"/>
                        <a:ext cx="10691493" cy="683898"/>
                      </a:xfrm>
                      <a:prstGeom prst="rect">
                        <a:avLst/>
                      </a:prstGeom>
                      <a:solidFill>
                        <a:srgbClr val="ED7623"/>
                      </a:solidFill>
                      <a:ln cap="flat">
                        <a:noFill/>
                        <a:prstDash val="solid"/>
                      </a:ln>
                    </wps:spPr>
                    <wps:bodyPr lIns="0" tIns="0" rIns="0" bIns="0"/>
                  </wps:wsp>
                </a:graphicData>
              </a:graphic>
            </wp:anchor>
          </w:drawing>
        </mc:Choice>
        <mc:Fallback>
          <w:pict>
            <v:rect w14:anchorId="21A265CF" id="Rechthoek 1" o:spid="_x0000_s1026" style="position:absolute;margin-left:0;margin-top:0;width:841.85pt;height:53.85pt;z-index:-251657216;visibility:visible;mso-wrap-style:square;mso-wrap-distance-left:9pt;mso-wrap-distance-top:0;mso-wrap-distance-right:9pt;mso-wrap-distance-bottom:0;mso-position-horizontal:center;mso-position-horizontal-relative:page;mso-position-vertical:bottom;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" fillcolor="#ed7623" stroked="f">
              <v:textbox inset="0,0,0,0"/>
              <w10:wrap anchorx="page" anchory="page"/>
            </v:rect>
          </w:pict>
        </mc:Fallback>
      </mc:AlternateContent>
    </w:r>
  </w:p>
  <w:p w14:paraId="23DADD28" w14:textId="77777777" w:rsidR="00C2587B" w:rsidRDefault="008D5EF0">
    <w:pPr>
      <w:pStyle w:val="Footer"/>
    </w:pPr>
    <w:r>
      <w:rPr>
        <w:rStyle w:val="FootnoteTextChar"/>
        <w:color w:val="FFFFFF"/>
        <w:lang w:val="nl-NL"/>
      </w:rPr>
      <w:fldChar w:fldCharType="begin"/>
    </w:r>
    <w:r>
      <w:rPr>
        <w:rStyle w:val="FootnoteTextChar"/>
        <w:color w:val="FFFFFF"/>
        <w:lang w:val="nl-NL"/>
      </w:rPr>
      <w:instrText xml:space="preserve"> PAGE </w:instrText>
    </w:r>
    <w:r>
      <w:rPr>
        <w:rStyle w:val="FootnoteTextChar"/>
        <w:color w:val="FFFFFF"/>
        <w:lang w:val="nl-NL"/>
      </w:rPr>
      <w:fldChar w:fldCharType="separate"/>
    </w:r>
    <w:r>
      <w:rPr>
        <w:rStyle w:val="FootnoteTextChar"/>
        <w:color w:val="FFFFFF"/>
        <w:lang w:val="nl-NL"/>
      </w:rPr>
      <w:t>4</w:t>
    </w:r>
    <w:r>
      <w:rPr>
        <w:rStyle w:val="FootnoteTextChar"/>
        <w:color w:val="FFFFFF"/>
        <w:lang w:val="nl-NL"/>
      </w:rPr>
      <w:fldChar w:fldCharType="end"/>
    </w:r>
    <w:r>
      <w:rPr>
        <w:color w:val="FFFFFF"/>
        <w:lang w:val="nl-NL" w:eastAsia="nl-NL"/>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FB79E" w14:textId="77777777" w:rsidR="00C2587B" w:rsidRDefault="009D0B7B">
    <w:pPr>
      <w:pStyle w:val="Footer"/>
    </w:pPr>
    <w:r>
      <w:rPr>
        <w:noProof/>
      </w:rPr>
      <w:drawing>
        <wp:anchor distT="0" distB="0" distL="114300" distR="114300" simplePos="0" relativeHeight="251664896" behindDoc="1" locked="0" layoutInCell="1" allowOverlap="0" wp14:anchorId="4B751494" wp14:editId="65A346A8">
          <wp:simplePos x="0" y="0"/>
          <wp:positionH relativeFrom="page">
            <wp:posOffset>0</wp:posOffset>
          </wp:positionH>
          <wp:positionV relativeFrom="page">
            <wp:posOffset>10026738</wp:posOffset>
          </wp:positionV>
          <wp:extent cx="7560000" cy="662400"/>
          <wp:effectExtent l="0" t="0" r="0" b="0"/>
          <wp:wrapNone/>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Uas Word footer.png"/>
                  <pic:cNvPicPr/>
                </pic:nvPicPr>
                <pic:blipFill>
                  <a:blip r:embed="rId1">
                    <a:extLst>
                      <a:ext uri="{28A0092B-C50C-407E-A947-70E740481C1C}">
                        <a14:useLocalDpi xmlns:a14="http://schemas.microsoft.com/office/drawing/2010/main" val="0"/>
                      </a:ext>
                    </a:extLst>
                  </a:blip>
                  <a:stretch>
                    <a:fillRect/>
                  </a:stretch>
                </pic:blipFill>
                <pic:spPr>
                  <a:xfrm>
                    <a:off x="0" y="0"/>
                    <a:ext cx="7560000" cy="662400"/>
                  </a:xfrm>
                  <a:prstGeom prst="rect">
                    <a:avLst/>
                  </a:prstGeom>
                </pic:spPr>
              </pic:pic>
            </a:graphicData>
          </a:graphic>
          <wp14:sizeRelH relativeFrom="margin">
            <wp14:pctWidth>0</wp14:pctWidth>
          </wp14:sizeRelH>
          <wp14:sizeRelV relativeFrom="margin">
            <wp14:pctHeight>0</wp14:pctHeight>
          </wp14:sizeRelV>
        </wp:anchor>
      </w:drawing>
    </w:r>
  </w:p>
  <w:p w14:paraId="3843FF17" w14:textId="77777777" w:rsidR="00C2587B" w:rsidRDefault="00000000">
    <w:pPr>
      <w:pStyle w:val="Footer"/>
    </w:pPr>
  </w:p>
  <w:p w14:paraId="239DF544" w14:textId="77777777" w:rsidR="00C2587B" w:rsidRDefault="008D5EF0">
    <w:pPr>
      <w:pStyle w:val="Footer"/>
    </w:pPr>
    <w:r>
      <w:rPr>
        <w:rStyle w:val="FootnoteTextChar"/>
        <w:color w:val="FFFFFF"/>
        <w:lang w:val="nl-NL"/>
      </w:rPr>
      <w:fldChar w:fldCharType="begin"/>
    </w:r>
    <w:r>
      <w:rPr>
        <w:rStyle w:val="FootnoteTextChar"/>
        <w:color w:val="FFFFFF"/>
        <w:lang w:val="nl-NL"/>
      </w:rPr>
      <w:instrText xml:space="preserve"> PAGE </w:instrText>
    </w:r>
    <w:r>
      <w:rPr>
        <w:rStyle w:val="FootnoteTextChar"/>
        <w:color w:val="FFFFFF"/>
        <w:lang w:val="nl-NL"/>
      </w:rPr>
      <w:fldChar w:fldCharType="separate"/>
    </w:r>
    <w:r>
      <w:rPr>
        <w:rStyle w:val="FootnoteTextChar"/>
        <w:color w:val="FFFFFF"/>
        <w:lang w:val="nl-NL"/>
      </w:rPr>
      <w:t>4</w:t>
    </w:r>
    <w:r>
      <w:rPr>
        <w:rStyle w:val="FootnoteTextChar"/>
        <w:color w:val="FFFFFF"/>
        <w:lang w:val="nl-NL"/>
      </w:rPr>
      <w:fldChar w:fldCharType="end"/>
    </w:r>
    <w:r>
      <w:rPr>
        <w:color w:val="FFFFFF"/>
        <w:lang w:val="nl-NL" w:eastAsia="nl-NL"/>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B9927" w14:textId="77777777" w:rsidR="00C2587B" w:rsidRPr="00BB0B27" w:rsidRDefault="00000000" w:rsidP="00BB0B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C87868" w14:textId="77777777" w:rsidR="00F147B0" w:rsidRDefault="00F147B0">
      <w:pPr>
        <w:spacing w:line="240" w:lineRule="auto"/>
      </w:pPr>
      <w:r>
        <w:rPr>
          <w:color w:val="000000"/>
        </w:rPr>
        <w:separator/>
      </w:r>
    </w:p>
  </w:footnote>
  <w:footnote w:type="continuationSeparator" w:id="0">
    <w:p w14:paraId="2468BA6F" w14:textId="77777777" w:rsidR="00F147B0" w:rsidRDefault="00F147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3797153"/>
      <w:docPartObj>
        <w:docPartGallery w:val="Page Numbers (Top of Page)"/>
        <w:docPartUnique/>
      </w:docPartObj>
    </w:sdtPr>
    <w:sdtContent>
      <w:p w14:paraId="0AAC48CE" w14:textId="7E2A5967" w:rsidR="00570782" w:rsidRDefault="00570782">
        <w:pPr>
          <w:pStyle w:val="Header"/>
          <w:jc w:val="right"/>
        </w:pPr>
        <w:r>
          <w:fldChar w:fldCharType="begin"/>
        </w:r>
        <w:r>
          <w:instrText>PAGE   \* MERGEFORMAT</w:instrText>
        </w:r>
        <w:r>
          <w:fldChar w:fldCharType="separate"/>
        </w:r>
        <w:r>
          <w:rPr>
            <w:lang w:val="nl-NL"/>
          </w:rPr>
          <w:t>2</w:t>
        </w:r>
        <w:r>
          <w:fldChar w:fldCharType="end"/>
        </w:r>
      </w:p>
    </w:sdtContent>
  </w:sdt>
  <w:p w14:paraId="47A79793" w14:textId="77777777" w:rsidR="00570782" w:rsidRDefault="005707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BCCFE" w14:textId="77777777" w:rsidR="00C2587B" w:rsidRDefault="008D5EF0">
    <w:pPr>
      <w:pStyle w:val="Header"/>
    </w:pPr>
    <w:r>
      <w:rPr>
        <w:noProof/>
        <w:lang w:val="nl-NL" w:eastAsia="nl-NL"/>
      </w:rPr>
      <w:drawing>
        <wp:anchor distT="0" distB="0" distL="114300" distR="114300" simplePos="0" relativeHeight="251662336" behindDoc="1" locked="1" layoutInCell="1" allowOverlap="0" wp14:anchorId="44DE422F" wp14:editId="1D9DD806">
          <wp:simplePos x="0" y="0"/>
          <wp:positionH relativeFrom="page">
            <wp:align>left</wp:align>
          </wp:positionH>
          <wp:positionV relativeFrom="page">
            <wp:align>top</wp:align>
          </wp:positionV>
          <wp:extent cx="7559040" cy="10684510"/>
          <wp:effectExtent l="0" t="0" r="0" b="0"/>
          <wp:wrapNone/>
          <wp:docPr id="3" name="Afbeelding 84"/>
          <wp:cNvGraphicFramePr/>
          <a:graphic xmlns:a="http://schemas.openxmlformats.org/drawingml/2006/main">
            <a:graphicData uri="http://schemas.openxmlformats.org/drawingml/2006/picture">
              <pic:pic xmlns:pic="http://schemas.openxmlformats.org/drawingml/2006/picture">
                <pic:nvPicPr>
                  <pic:cNvPr id="3" name="Afbeelding 84"/>
                  <pic:cNvPicPr/>
                </pic:nvPicPr>
                <pic:blipFill>
                  <a:blip r:embed="rId1">
                    <a:extLst>
                      <a:ext uri="{28A0092B-C50C-407E-A947-70E740481C1C}">
                        <a14:useLocalDpi xmlns:a14="http://schemas.microsoft.com/office/drawing/2010/main" val="0"/>
                      </a:ext>
                    </a:extLst>
                  </a:blip>
                  <a:stretch>
                    <a:fillRect/>
                  </a:stretch>
                </pic:blipFill>
                <pic:spPr>
                  <a:xfrm>
                    <a:off x="0" y="0"/>
                    <a:ext cx="7559400" cy="106848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2C647" w14:textId="77777777" w:rsidR="00C2587B" w:rsidRDefault="00BB0B27">
    <w:pPr>
      <w:pStyle w:val="Header"/>
    </w:pPr>
    <w:r>
      <w:rPr>
        <w:noProof/>
        <w:lang w:val="nl-NL" w:eastAsia="nl-NL"/>
      </w:rPr>
      <w:drawing>
        <wp:anchor distT="0" distB="0" distL="114300" distR="114300" simplePos="0" relativeHeight="251676672" behindDoc="1" locked="1" layoutInCell="1" allowOverlap="0" wp14:anchorId="43DA9384" wp14:editId="335A0BCA">
          <wp:simplePos x="0" y="0"/>
          <wp:positionH relativeFrom="page">
            <wp:align>left</wp:align>
          </wp:positionH>
          <wp:positionV relativeFrom="page">
            <wp:align>top</wp:align>
          </wp:positionV>
          <wp:extent cx="7564120" cy="10691495"/>
          <wp:effectExtent l="0" t="0" r="5080" b="1905"/>
          <wp:wrapNone/>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7564493" cy="10691999"/>
                  </a:xfrm>
                  <a:prstGeom prst="rect">
                    <a:avLst/>
                  </a:prstGeom>
                </pic:spPr>
              </pic:pic>
            </a:graphicData>
          </a:graphic>
          <wp14:sizeRelH relativeFrom="margin">
            <wp14:pctWidth>0</wp14:pctWidth>
          </wp14:sizeRelH>
          <wp14:sizeRelV relativeFrom="margin">
            <wp14:pctHeight>0</wp14:pctHeight>
          </wp14:sizeRelV>
        </wp:anchor>
      </w:drawing>
    </w:r>
    <w:r w:rsidR="008D5EF0">
      <w:rPr>
        <w:noProof/>
        <w:lang w:val="nl-NL" w:eastAsia="nl-NL"/>
      </w:rPr>
      <w:drawing>
        <wp:anchor distT="0" distB="0" distL="114300" distR="114300" simplePos="0" relativeHeight="251671552" behindDoc="1" locked="0" layoutInCell="1" allowOverlap="1" wp14:anchorId="2083203F" wp14:editId="6178DEE3">
          <wp:simplePos x="0" y="0"/>
          <wp:positionH relativeFrom="page">
            <wp:posOffset>10277</wp:posOffset>
          </wp:positionH>
          <wp:positionV relativeFrom="page">
            <wp:posOffset>320</wp:posOffset>
          </wp:positionV>
          <wp:extent cx="1727831" cy="6903720"/>
          <wp:effectExtent l="0" t="0" r="0" b="5080"/>
          <wp:wrapNone/>
          <wp:docPr id="9" name="Afbeelding 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stretch>
                    <a:fillRect/>
                  </a:stretch>
                </pic:blipFill>
                <pic:spPr>
                  <a:xfrm>
                    <a:off x="0" y="0"/>
                    <a:ext cx="1727831" cy="6903720"/>
                  </a:xfrm>
                  <a:prstGeom prst="rect">
                    <a:avLst/>
                  </a:prstGeom>
                  <a:noFill/>
                  <a:ln>
                    <a:noFill/>
                    <a:prstDash/>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B213B"/>
    <w:multiLevelType w:val="hybridMultilevel"/>
    <w:tmpl w:val="3B92B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A467DA"/>
    <w:multiLevelType w:val="hybridMultilevel"/>
    <w:tmpl w:val="B1EC2F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E573EE"/>
    <w:multiLevelType w:val="multilevel"/>
    <w:tmpl w:val="6232A124"/>
    <w:styleLink w:val="LFO11"/>
    <w:lvl w:ilvl="0">
      <w:numFmt w:val="bullet"/>
      <w:pStyle w:val="BUASBulletList"/>
      <w:lvlText w:val="&gt;"/>
      <w:lvlJc w:val="left"/>
      <w:pPr>
        <w:ind w:left="227" w:hanging="227"/>
      </w:pPr>
      <w:rPr>
        <w:rFonts w:ascii="Open Sans" w:hAnsi="Open Sans"/>
        <w:color w:val="ED7623"/>
      </w:rPr>
    </w:lvl>
    <w:lvl w:ilvl="1">
      <w:numFmt w:val="bullet"/>
      <w:lvlText w:val="&gt;"/>
      <w:lvlJc w:val="left"/>
      <w:pPr>
        <w:ind w:left="454" w:hanging="227"/>
      </w:pPr>
      <w:rPr>
        <w:rFonts w:ascii="Open Sans" w:hAnsi="Open Sans"/>
        <w:color w:val="ED7623"/>
      </w:rPr>
    </w:lvl>
    <w:lvl w:ilvl="2">
      <w:numFmt w:val="bullet"/>
      <w:lvlText w:val="&gt;"/>
      <w:lvlJc w:val="left"/>
      <w:pPr>
        <w:ind w:left="680" w:hanging="226"/>
      </w:pPr>
      <w:rPr>
        <w:rFonts w:ascii="Open Sans" w:hAnsi="Open Sans"/>
        <w:color w:val="ED7623"/>
      </w:rPr>
    </w:lvl>
    <w:lvl w:ilvl="3">
      <w:numFmt w:val="bullet"/>
      <w:lvlText w:val="&gt;"/>
      <w:lvlJc w:val="left"/>
      <w:pPr>
        <w:ind w:left="1021" w:hanging="341"/>
      </w:pPr>
      <w:rPr>
        <w:rFonts w:ascii="Open Sans" w:hAnsi="Open Sans"/>
        <w:color w:val="ED7623"/>
      </w:rPr>
    </w:lvl>
    <w:lvl w:ilvl="4">
      <w:numFmt w:val="bullet"/>
      <w:lvlText w:val="&gt;"/>
      <w:lvlJc w:val="left"/>
      <w:pPr>
        <w:ind w:left="1361" w:hanging="340"/>
      </w:pPr>
      <w:rPr>
        <w:rFonts w:ascii="Open Sans" w:hAnsi="Open Sans"/>
        <w:color w:val="ED7623"/>
      </w:rPr>
    </w:lvl>
    <w:lvl w:ilvl="5">
      <w:numFmt w:val="bullet"/>
      <w:lvlText w:val="&gt;"/>
      <w:lvlJc w:val="left"/>
      <w:pPr>
        <w:ind w:left="1701" w:hanging="340"/>
      </w:pPr>
      <w:rPr>
        <w:rFonts w:ascii="Open Sans" w:hAnsi="Open Sans"/>
        <w:color w:val="ED7623"/>
      </w:rPr>
    </w:lvl>
    <w:lvl w:ilvl="6">
      <w:start w:val="1"/>
      <w:numFmt w:val="decimal"/>
      <w:lvlText w:val="%7."/>
      <w:lvlJc w:val="left"/>
      <w:pPr>
        <w:ind w:left="2499" w:hanging="357"/>
      </w:pPr>
    </w:lvl>
    <w:lvl w:ilvl="7">
      <w:start w:val="1"/>
      <w:numFmt w:val="lowerLetter"/>
      <w:lvlText w:val="%8."/>
      <w:lvlJc w:val="left"/>
      <w:pPr>
        <w:ind w:left="2856" w:hanging="357"/>
      </w:pPr>
    </w:lvl>
    <w:lvl w:ilvl="8">
      <w:start w:val="1"/>
      <w:numFmt w:val="lowerRoman"/>
      <w:lvlText w:val="%9."/>
      <w:lvlJc w:val="left"/>
      <w:pPr>
        <w:ind w:left="3213" w:hanging="357"/>
      </w:pPr>
    </w:lvl>
  </w:abstractNum>
  <w:abstractNum w:abstractNumId="3" w15:restartNumberingAfterBreak="0">
    <w:nsid w:val="22DC0CB4"/>
    <w:multiLevelType w:val="multilevel"/>
    <w:tmpl w:val="EDF80C26"/>
    <w:styleLink w:val="WWOutlineListStyle"/>
    <w:lvl w:ilvl="0">
      <w:start w:val="1"/>
      <w:numFmt w:val="decimal"/>
      <w:pStyle w:val="Heading1"/>
      <w:lvlText w:val="%1"/>
      <w:lvlJc w:val="left"/>
      <w:pPr>
        <w:ind w:left="397" w:hanging="397"/>
      </w:pPr>
    </w:lvl>
    <w:lvl w:ilvl="1">
      <w:start w:val="1"/>
      <w:numFmt w:val="decimal"/>
      <w:pStyle w:val="Heading2"/>
      <w:lvlText w:val="%1.%2"/>
      <w:lvlJc w:val="left"/>
      <w:pPr>
        <w:ind w:left="567" w:hanging="567"/>
      </w:pPr>
    </w:lvl>
    <w:lvl w:ilvl="2">
      <w:start w:val="1"/>
      <w:numFmt w:val="decimal"/>
      <w:pStyle w:val="Heading3"/>
      <w:lvlText w:val="%1.%2.%3"/>
      <w:lvlJc w:val="left"/>
      <w:pPr>
        <w:ind w:left="567" w:hanging="567"/>
      </w:pPr>
    </w:lvl>
    <w:lvl w:ilvl="3">
      <w:start w:val="1"/>
      <w:numFmt w:val="none"/>
      <w:lvlText w:val="%4"/>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4" w15:restartNumberingAfterBreak="0">
    <w:nsid w:val="2609623F"/>
    <w:multiLevelType w:val="hybridMultilevel"/>
    <w:tmpl w:val="A4B43AC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2F17718"/>
    <w:multiLevelType w:val="hybridMultilevel"/>
    <w:tmpl w:val="59187B0A"/>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6" w15:restartNumberingAfterBreak="0">
    <w:nsid w:val="355F2DC4"/>
    <w:multiLevelType w:val="hybridMultilevel"/>
    <w:tmpl w:val="FB463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F75FEB"/>
    <w:multiLevelType w:val="hybridMultilevel"/>
    <w:tmpl w:val="C86A436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BBD04E5"/>
    <w:multiLevelType w:val="hybridMultilevel"/>
    <w:tmpl w:val="D8B407B4"/>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num w:numId="1" w16cid:durableId="704867313">
    <w:abstractNumId w:val="3"/>
    <w:lvlOverride w:ilvl="0"/>
  </w:num>
  <w:num w:numId="2" w16cid:durableId="1209879255">
    <w:abstractNumId w:val="2"/>
  </w:num>
  <w:num w:numId="3" w16cid:durableId="700670431">
    <w:abstractNumId w:val="7"/>
  </w:num>
  <w:num w:numId="4" w16cid:durableId="294063822">
    <w:abstractNumId w:val="4"/>
  </w:num>
  <w:num w:numId="5" w16cid:durableId="1077897050">
    <w:abstractNumId w:val="5"/>
  </w:num>
  <w:num w:numId="6" w16cid:durableId="1242523986">
    <w:abstractNumId w:val="8"/>
  </w:num>
  <w:num w:numId="7" w16cid:durableId="1282417790">
    <w:abstractNumId w:val="3"/>
  </w:num>
  <w:num w:numId="8" w16cid:durableId="1588267775">
    <w:abstractNumId w:val="1"/>
  </w:num>
  <w:num w:numId="9" w16cid:durableId="1871381054">
    <w:abstractNumId w:val="6"/>
  </w:num>
  <w:num w:numId="10" w16cid:durableId="2086093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59B"/>
    <w:rsid w:val="000105BE"/>
    <w:rsid w:val="000113E4"/>
    <w:rsid w:val="00013D3A"/>
    <w:rsid w:val="000236E5"/>
    <w:rsid w:val="00032E1B"/>
    <w:rsid w:val="000371AD"/>
    <w:rsid w:val="0006072A"/>
    <w:rsid w:val="0006176C"/>
    <w:rsid w:val="00066591"/>
    <w:rsid w:val="00073A37"/>
    <w:rsid w:val="0008404E"/>
    <w:rsid w:val="000861BF"/>
    <w:rsid w:val="000B11A6"/>
    <w:rsid w:val="000B683A"/>
    <w:rsid w:val="000D059B"/>
    <w:rsid w:val="000D3E68"/>
    <w:rsid w:val="000E7BD7"/>
    <w:rsid w:val="001035CF"/>
    <w:rsid w:val="0010780F"/>
    <w:rsid w:val="001134DC"/>
    <w:rsid w:val="00115B8B"/>
    <w:rsid w:val="0011615E"/>
    <w:rsid w:val="00132ADC"/>
    <w:rsid w:val="00132DF9"/>
    <w:rsid w:val="001369D6"/>
    <w:rsid w:val="0014042C"/>
    <w:rsid w:val="00155B0A"/>
    <w:rsid w:val="00155D61"/>
    <w:rsid w:val="0015684E"/>
    <w:rsid w:val="00162DA4"/>
    <w:rsid w:val="001801AE"/>
    <w:rsid w:val="001832BC"/>
    <w:rsid w:val="00195240"/>
    <w:rsid w:val="001A5297"/>
    <w:rsid w:val="001B0116"/>
    <w:rsid w:val="001B7C52"/>
    <w:rsid w:val="001F7596"/>
    <w:rsid w:val="00207383"/>
    <w:rsid w:val="002238A0"/>
    <w:rsid w:val="00224627"/>
    <w:rsid w:val="00233424"/>
    <w:rsid w:val="00240DB6"/>
    <w:rsid w:val="00255931"/>
    <w:rsid w:val="002569C5"/>
    <w:rsid w:val="0026403F"/>
    <w:rsid w:val="0026435C"/>
    <w:rsid w:val="00266D60"/>
    <w:rsid w:val="00282641"/>
    <w:rsid w:val="00293951"/>
    <w:rsid w:val="00294320"/>
    <w:rsid w:val="002A02A5"/>
    <w:rsid w:val="002C2C76"/>
    <w:rsid w:val="002D4A48"/>
    <w:rsid w:val="002D7F51"/>
    <w:rsid w:val="002E388B"/>
    <w:rsid w:val="002E4359"/>
    <w:rsid w:val="002E495A"/>
    <w:rsid w:val="002E6DA7"/>
    <w:rsid w:val="00301A10"/>
    <w:rsid w:val="003157F1"/>
    <w:rsid w:val="00316980"/>
    <w:rsid w:val="0032033B"/>
    <w:rsid w:val="00334547"/>
    <w:rsid w:val="003375A7"/>
    <w:rsid w:val="00340ECD"/>
    <w:rsid w:val="00361E17"/>
    <w:rsid w:val="00366CE9"/>
    <w:rsid w:val="00371A13"/>
    <w:rsid w:val="00371D5D"/>
    <w:rsid w:val="0037309F"/>
    <w:rsid w:val="003830B0"/>
    <w:rsid w:val="00386409"/>
    <w:rsid w:val="0038645C"/>
    <w:rsid w:val="00392E5A"/>
    <w:rsid w:val="003B2C85"/>
    <w:rsid w:val="003B7EE4"/>
    <w:rsid w:val="003C16A9"/>
    <w:rsid w:val="003D2943"/>
    <w:rsid w:val="003E3E4A"/>
    <w:rsid w:val="003F22B7"/>
    <w:rsid w:val="003F2889"/>
    <w:rsid w:val="00420D85"/>
    <w:rsid w:val="00421552"/>
    <w:rsid w:val="00422420"/>
    <w:rsid w:val="004276B4"/>
    <w:rsid w:val="00427773"/>
    <w:rsid w:val="00441B0F"/>
    <w:rsid w:val="00456355"/>
    <w:rsid w:val="0045769F"/>
    <w:rsid w:val="00465A13"/>
    <w:rsid w:val="00470552"/>
    <w:rsid w:val="00480A64"/>
    <w:rsid w:val="004D29C9"/>
    <w:rsid w:val="004E18FE"/>
    <w:rsid w:val="004E6172"/>
    <w:rsid w:val="004F0766"/>
    <w:rsid w:val="004F7A6B"/>
    <w:rsid w:val="00510F18"/>
    <w:rsid w:val="005130EF"/>
    <w:rsid w:val="00517BC7"/>
    <w:rsid w:val="00530E83"/>
    <w:rsid w:val="00532368"/>
    <w:rsid w:val="005359C2"/>
    <w:rsid w:val="00535E05"/>
    <w:rsid w:val="00540841"/>
    <w:rsid w:val="00544D09"/>
    <w:rsid w:val="00557955"/>
    <w:rsid w:val="00561168"/>
    <w:rsid w:val="00564F86"/>
    <w:rsid w:val="00570782"/>
    <w:rsid w:val="0058379A"/>
    <w:rsid w:val="0058492C"/>
    <w:rsid w:val="00593B5F"/>
    <w:rsid w:val="005959D6"/>
    <w:rsid w:val="005A2B5A"/>
    <w:rsid w:val="005B570B"/>
    <w:rsid w:val="005C05C2"/>
    <w:rsid w:val="005D4894"/>
    <w:rsid w:val="005F3D42"/>
    <w:rsid w:val="006101C7"/>
    <w:rsid w:val="00614200"/>
    <w:rsid w:val="00623AA6"/>
    <w:rsid w:val="0062640B"/>
    <w:rsid w:val="00643C95"/>
    <w:rsid w:val="006465AA"/>
    <w:rsid w:val="00653E4E"/>
    <w:rsid w:val="0065706F"/>
    <w:rsid w:val="00687BDF"/>
    <w:rsid w:val="00692068"/>
    <w:rsid w:val="00696F50"/>
    <w:rsid w:val="006A312C"/>
    <w:rsid w:val="006A3D22"/>
    <w:rsid w:val="006E71A6"/>
    <w:rsid w:val="006F1933"/>
    <w:rsid w:val="00700D71"/>
    <w:rsid w:val="00722C53"/>
    <w:rsid w:val="007417C8"/>
    <w:rsid w:val="00751270"/>
    <w:rsid w:val="007528DD"/>
    <w:rsid w:val="00755E20"/>
    <w:rsid w:val="00757197"/>
    <w:rsid w:val="00772529"/>
    <w:rsid w:val="0077747D"/>
    <w:rsid w:val="007803F3"/>
    <w:rsid w:val="00783FCE"/>
    <w:rsid w:val="00784168"/>
    <w:rsid w:val="007A5DE2"/>
    <w:rsid w:val="007B1CC2"/>
    <w:rsid w:val="007B4C1F"/>
    <w:rsid w:val="007B674D"/>
    <w:rsid w:val="007D414C"/>
    <w:rsid w:val="007D68BA"/>
    <w:rsid w:val="007E13AC"/>
    <w:rsid w:val="007E7E2D"/>
    <w:rsid w:val="00802AAD"/>
    <w:rsid w:val="00814B15"/>
    <w:rsid w:val="00817967"/>
    <w:rsid w:val="00823A10"/>
    <w:rsid w:val="00834C4B"/>
    <w:rsid w:val="00840DC4"/>
    <w:rsid w:val="00843430"/>
    <w:rsid w:val="0084609B"/>
    <w:rsid w:val="008508EF"/>
    <w:rsid w:val="00864430"/>
    <w:rsid w:val="00867585"/>
    <w:rsid w:val="00874FED"/>
    <w:rsid w:val="008900A2"/>
    <w:rsid w:val="0089327E"/>
    <w:rsid w:val="008A1517"/>
    <w:rsid w:val="008A6A41"/>
    <w:rsid w:val="008B1CBB"/>
    <w:rsid w:val="008D2BB9"/>
    <w:rsid w:val="008D5EF0"/>
    <w:rsid w:val="008F1EC7"/>
    <w:rsid w:val="008F2B25"/>
    <w:rsid w:val="008F56FF"/>
    <w:rsid w:val="00903099"/>
    <w:rsid w:val="00907E35"/>
    <w:rsid w:val="00910833"/>
    <w:rsid w:val="0091249B"/>
    <w:rsid w:val="009144AB"/>
    <w:rsid w:val="00914B5D"/>
    <w:rsid w:val="0093777B"/>
    <w:rsid w:val="00940DDA"/>
    <w:rsid w:val="00961156"/>
    <w:rsid w:val="00977140"/>
    <w:rsid w:val="0098090C"/>
    <w:rsid w:val="0098487B"/>
    <w:rsid w:val="009876B8"/>
    <w:rsid w:val="00997ABC"/>
    <w:rsid w:val="009A1A44"/>
    <w:rsid w:val="009A34BB"/>
    <w:rsid w:val="009A49DE"/>
    <w:rsid w:val="009A56AC"/>
    <w:rsid w:val="009C0ED0"/>
    <w:rsid w:val="009D0B7B"/>
    <w:rsid w:val="009D2A60"/>
    <w:rsid w:val="009E026C"/>
    <w:rsid w:val="009E216B"/>
    <w:rsid w:val="009E3A5E"/>
    <w:rsid w:val="009E69BE"/>
    <w:rsid w:val="009F4582"/>
    <w:rsid w:val="00A031A0"/>
    <w:rsid w:val="00A07F39"/>
    <w:rsid w:val="00A217DE"/>
    <w:rsid w:val="00A21F75"/>
    <w:rsid w:val="00A22579"/>
    <w:rsid w:val="00A33E94"/>
    <w:rsid w:val="00A35DC3"/>
    <w:rsid w:val="00A537B3"/>
    <w:rsid w:val="00A54795"/>
    <w:rsid w:val="00A94CA3"/>
    <w:rsid w:val="00AA1292"/>
    <w:rsid w:val="00AA3CC6"/>
    <w:rsid w:val="00AA6990"/>
    <w:rsid w:val="00AB17D7"/>
    <w:rsid w:val="00AB2DB1"/>
    <w:rsid w:val="00AB3A9B"/>
    <w:rsid w:val="00AD14E0"/>
    <w:rsid w:val="00AD2D5D"/>
    <w:rsid w:val="00AD372F"/>
    <w:rsid w:val="00AD5F7A"/>
    <w:rsid w:val="00AE2782"/>
    <w:rsid w:val="00AF7B89"/>
    <w:rsid w:val="00B04B22"/>
    <w:rsid w:val="00B2287D"/>
    <w:rsid w:val="00B2373C"/>
    <w:rsid w:val="00B26DB3"/>
    <w:rsid w:val="00B30E3A"/>
    <w:rsid w:val="00B3148F"/>
    <w:rsid w:val="00B340C4"/>
    <w:rsid w:val="00B60745"/>
    <w:rsid w:val="00B61F0C"/>
    <w:rsid w:val="00B64B2A"/>
    <w:rsid w:val="00B721A5"/>
    <w:rsid w:val="00B754AE"/>
    <w:rsid w:val="00B761D7"/>
    <w:rsid w:val="00B83220"/>
    <w:rsid w:val="00BB0B27"/>
    <w:rsid w:val="00BB2833"/>
    <w:rsid w:val="00BB6DA4"/>
    <w:rsid w:val="00BC01A2"/>
    <w:rsid w:val="00BC0DEA"/>
    <w:rsid w:val="00BC1F2F"/>
    <w:rsid w:val="00BD10FB"/>
    <w:rsid w:val="00BD2897"/>
    <w:rsid w:val="00BD583E"/>
    <w:rsid w:val="00BD79E1"/>
    <w:rsid w:val="00BE314A"/>
    <w:rsid w:val="00BE466D"/>
    <w:rsid w:val="00BE6B38"/>
    <w:rsid w:val="00BF051D"/>
    <w:rsid w:val="00C058DB"/>
    <w:rsid w:val="00C22DB6"/>
    <w:rsid w:val="00C24DAF"/>
    <w:rsid w:val="00C24E96"/>
    <w:rsid w:val="00C449E0"/>
    <w:rsid w:val="00C45741"/>
    <w:rsid w:val="00C457BD"/>
    <w:rsid w:val="00C62266"/>
    <w:rsid w:val="00C77553"/>
    <w:rsid w:val="00C9214E"/>
    <w:rsid w:val="00CC426F"/>
    <w:rsid w:val="00CC7AF4"/>
    <w:rsid w:val="00CE6853"/>
    <w:rsid w:val="00D02AAD"/>
    <w:rsid w:val="00D05ACC"/>
    <w:rsid w:val="00D06350"/>
    <w:rsid w:val="00D41CA5"/>
    <w:rsid w:val="00D4671B"/>
    <w:rsid w:val="00D567F6"/>
    <w:rsid w:val="00D671D8"/>
    <w:rsid w:val="00D73737"/>
    <w:rsid w:val="00D73B92"/>
    <w:rsid w:val="00D8030B"/>
    <w:rsid w:val="00D94065"/>
    <w:rsid w:val="00DA2A2E"/>
    <w:rsid w:val="00DA2AA1"/>
    <w:rsid w:val="00DC3BF1"/>
    <w:rsid w:val="00DD07D0"/>
    <w:rsid w:val="00DD2C01"/>
    <w:rsid w:val="00DE7B68"/>
    <w:rsid w:val="00DF42F7"/>
    <w:rsid w:val="00DF582E"/>
    <w:rsid w:val="00E04A36"/>
    <w:rsid w:val="00E05B01"/>
    <w:rsid w:val="00E10634"/>
    <w:rsid w:val="00E11F88"/>
    <w:rsid w:val="00E209CA"/>
    <w:rsid w:val="00E2430D"/>
    <w:rsid w:val="00E43951"/>
    <w:rsid w:val="00E5393E"/>
    <w:rsid w:val="00E57622"/>
    <w:rsid w:val="00E66B85"/>
    <w:rsid w:val="00E82F66"/>
    <w:rsid w:val="00E8700C"/>
    <w:rsid w:val="00E9386F"/>
    <w:rsid w:val="00E94A17"/>
    <w:rsid w:val="00EA0F6D"/>
    <w:rsid w:val="00EA3DEB"/>
    <w:rsid w:val="00EC0A12"/>
    <w:rsid w:val="00ED0B8A"/>
    <w:rsid w:val="00ED686E"/>
    <w:rsid w:val="00EE0033"/>
    <w:rsid w:val="00EE1053"/>
    <w:rsid w:val="00EE2878"/>
    <w:rsid w:val="00EF5760"/>
    <w:rsid w:val="00F01D35"/>
    <w:rsid w:val="00F136A3"/>
    <w:rsid w:val="00F147B0"/>
    <w:rsid w:val="00F15690"/>
    <w:rsid w:val="00F465CB"/>
    <w:rsid w:val="00F47F3F"/>
    <w:rsid w:val="00F762BD"/>
    <w:rsid w:val="00F87A2E"/>
    <w:rsid w:val="00FB3B45"/>
    <w:rsid w:val="00FC474F"/>
    <w:rsid w:val="00FD260C"/>
    <w:rsid w:val="00FE5DB2"/>
    <w:rsid w:val="00FF309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D8F416"/>
  <w15:docId w15:val="{F16D0BEE-5168-4EDB-956E-CB1252935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Times New Roman"/>
        <w:sz w:val="22"/>
        <w:szCs w:val="22"/>
        <w:lang w:val="nl-NL" w:eastAsia="en-US" w:bidi="ar-SA"/>
      </w:rPr>
    </w:rPrDefault>
    <w:pPrDefault>
      <w:pPr>
        <w:autoSpaceDN w:val="0"/>
        <w:spacing w:after="200" w:line="27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327E"/>
    <w:pPr>
      <w:suppressAutoHyphens/>
      <w:spacing w:after="0" w:line="260" w:lineRule="atLeast"/>
    </w:pPr>
    <w:rPr>
      <w:rFonts w:ascii="Arial" w:hAnsi="Arial"/>
      <w:sz w:val="18"/>
      <w:lang w:val="en-GB"/>
    </w:rPr>
  </w:style>
  <w:style w:type="paragraph" w:styleId="Heading1">
    <w:name w:val="heading 1"/>
    <w:basedOn w:val="Normal"/>
    <w:next w:val="Normal"/>
    <w:uiPriority w:val="9"/>
    <w:qFormat/>
    <w:rsid w:val="003D2943"/>
    <w:pPr>
      <w:keepNext/>
      <w:keepLines/>
      <w:numPr>
        <w:numId w:val="1"/>
      </w:numPr>
      <w:spacing w:after="480" w:line="240" w:lineRule="auto"/>
      <w:outlineLvl w:val="0"/>
    </w:pPr>
    <w:rPr>
      <w:rFonts w:eastAsia="Times New Roman" w:cs="Arial"/>
      <w:color w:val="ED7623"/>
      <w:sz w:val="38"/>
      <w:szCs w:val="32"/>
    </w:rPr>
  </w:style>
  <w:style w:type="paragraph" w:styleId="Heading2">
    <w:name w:val="heading 2"/>
    <w:basedOn w:val="Normal"/>
    <w:next w:val="Normal"/>
    <w:uiPriority w:val="9"/>
    <w:unhideWhenUsed/>
    <w:qFormat/>
    <w:rsid w:val="009E216B"/>
    <w:pPr>
      <w:keepNext/>
      <w:keepLines/>
      <w:numPr>
        <w:ilvl w:val="1"/>
        <w:numId w:val="1"/>
      </w:numPr>
      <w:spacing w:before="40" w:line="276" w:lineRule="auto"/>
      <w:outlineLvl w:val="1"/>
    </w:pPr>
    <w:rPr>
      <w:rFonts w:eastAsia="Times New Roman" w:cs="Arial"/>
      <w:b/>
      <w:color w:val="3CB4E5"/>
      <w:sz w:val="20"/>
      <w:szCs w:val="26"/>
    </w:rPr>
  </w:style>
  <w:style w:type="paragraph" w:styleId="Heading3">
    <w:name w:val="heading 3"/>
    <w:basedOn w:val="Normal"/>
    <w:next w:val="Normal"/>
    <w:uiPriority w:val="9"/>
    <w:unhideWhenUsed/>
    <w:qFormat/>
    <w:pPr>
      <w:keepNext/>
      <w:keepLines/>
      <w:numPr>
        <w:ilvl w:val="2"/>
        <w:numId w:val="1"/>
      </w:numPr>
      <w:outlineLvl w:val="2"/>
    </w:pPr>
    <w:rPr>
      <w:rFonts w:ascii="Open Sans SemiBold" w:eastAsia="Times New Roman" w:hAnsi="Open Sans SemiBold"/>
      <w:color w:val="00416B"/>
      <w:szCs w:val="24"/>
    </w:rPr>
  </w:style>
  <w:style w:type="paragraph" w:styleId="Heading4">
    <w:name w:val="heading 4"/>
    <w:basedOn w:val="Normal"/>
    <w:next w:val="Normal"/>
    <w:uiPriority w:val="9"/>
    <w:semiHidden/>
    <w:unhideWhenUsed/>
    <w:qFormat/>
    <w:pPr>
      <w:keepNext/>
      <w:keepLines/>
      <w:spacing w:before="40"/>
      <w:outlineLvl w:val="3"/>
    </w:pPr>
    <w:rPr>
      <w:rFonts w:eastAsia="Times New Roman"/>
      <w:i/>
      <w:iCs/>
      <w:color w:val="198EB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7"/>
      </w:numPr>
    </w:pPr>
  </w:style>
  <w:style w:type="paragraph" w:styleId="Header">
    <w:name w:val="header"/>
    <w:basedOn w:val="Normal"/>
    <w:uiPriority w:val="99"/>
    <w:pPr>
      <w:tabs>
        <w:tab w:val="center" w:pos="4536"/>
        <w:tab w:val="right" w:pos="9072"/>
      </w:tabs>
      <w:spacing w:line="240" w:lineRule="auto"/>
    </w:pPr>
  </w:style>
  <w:style w:type="character" w:customStyle="1" w:styleId="HeaderChar">
    <w:name w:val="Header Char"/>
    <w:basedOn w:val="DefaultParagraphFont"/>
    <w:uiPriority w:val="99"/>
    <w:rPr>
      <w:lang w:val="en-GB"/>
    </w:rPr>
  </w:style>
  <w:style w:type="paragraph" w:styleId="Footer">
    <w:name w:val="footer"/>
    <w:basedOn w:val="Normal"/>
    <w:pPr>
      <w:tabs>
        <w:tab w:val="center" w:pos="4536"/>
        <w:tab w:val="right" w:pos="9072"/>
      </w:tabs>
      <w:spacing w:line="240" w:lineRule="auto"/>
    </w:pPr>
  </w:style>
  <w:style w:type="character" w:customStyle="1" w:styleId="FooterChar">
    <w:name w:val="Footer Char"/>
    <w:basedOn w:val="DefaultParagraphFont"/>
    <w:rPr>
      <w:lang w:val="en-GB"/>
    </w:rPr>
  </w:style>
  <w:style w:type="paragraph" w:customStyle="1" w:styleId="BUASFooter">
    <w:name w:val="BUAS Footer"/>
    <w:basedOn w:val="Footer"/>
    <w:qFormat/>
    <w:rsid w:val="00EA3DEB"/>
    <w:pPr>
      <w:spacing w:after="120"/>
    </w:pPr>
    <w:rPr>
      <w:color w:val="FFFFFF" w:themeColor="background1"/>
      <w:sz w:val="20"/>
      <w:szCs w:val="20"/>
    </w:rPr>
  </w:style>
  <w:style w:type="paragraph" w:customStyle="1" w:styleId="BUASSubTitle">
    <w:name w:val="BUAS Sub Title"/>
    <w:qFormat/>
    <w:rsid w:val="006A312C"/>
    <w:pPr>
      <w:framePr w:wrap="around" w:vAnchor="page" w:hAnchor="text" w:y="602"/>
      <w:adjustRightInd w:val="0"/>
      <w:snapToGrid w:val="0"/>
      <w:spacing w:line="380" w:lineRule="exact"/>
    </w:pPr>
    <w:rPr>
      <w:color w:val="0E3E67"/>
      <w:sz w:val="44"/>
      <w:szCs w:val="44"/>
      <w:lang w:val="en-GB"/>
    </w:rPr>
  </w:style>
  <w:style w:type="paragraph" w:customStyle="1" w:styleId="BUASTitle">
    <w:name w:val="BUAS Title"/>
    <w:next w:val="BUASSubTitle"/>
    <w:qFormat/>
    <w:rsid w:val="006A312C"/>
    <w:pPr>
      <w:framePr w:wrap="around" w:vAnchor="page" w:hAnchor="text" w:y="602"/>
      <w:adjustRightInd w:val="0"/>
      <w:snapToGrid w:val="0"/>
      <w:spacing w:line="780" w:lineRule="exact"/>
    </w:pPr>
    <w:rPr>
      <w:rFonts w:eastAsia="Times New Roman"/>
      <w:color w:val="FFFFFF"/>
      <w:spacing w:val="-10"/>
      <w:kern w:val="3"/>
      <w:sz w:val="72"/>
      <w:szCs w:val="72"/>
      <w:lang w:val="en-GB"/>
    </w:rPr>
  </w:style>
  <w:style w:type="character" w:customStyle="1" w:styleId="Heading1Char">
    <w:name w:val="Heading 1 Char"/>
    <w:basedOn w:val="DefaultParagraphFont"/>
    <w:rPr>
      <w:rFonts w:ascii="Open Sans" w:eastAsia="Times New Roman" w:hAnsi="Open Sans" w:cs="Times New Roman"/>
      <w:color w:val="ED7623"/>
      <w:sz w:val="38"/>
      <w:szCs w:val="32"/>
      <w:lang w:val="en-GB"/>
    </w:rPr>
  </w:style>
  <w:style w:type="paragraph" w:styleId="EndnoteText">
    <w:name w:val="endnote text"/>
    <w:basedOn w:val="Normal"/>
    <w:pPr>
      <w:spacing w:line="240" w:lineRule="auto"/>
    </w:pPr>
    <w:rPr>
      <w:sz w:val="20"/>
      <w:szCs w:val="20"/>
    </w:rPr>
  </w:style>
  <w:style w:type="character" w:customStyle="1" w:styleId="EndnoteTextChar">
    <w:name w:val="Endnote Text Char"/>
    <w:basedOn w:val="DefaultParagraphFont"/>
    <w:rPr>
      <w:sz w:val="20"/>
      <w:szCs w:val="20"/>
      <w:lang w:val="en-GB"/>
    </w:rPr>
  </w:style>
  <w:style w:type="character" w:customStyle="1" w:styleId="Heading2Char">
    <w:name w:val="Heading 2 Char"/>
    <w:basedOn w:val="DefaultParagraphFont"/>
    <w:rPr>
      <w:rFonts w:ascii="Open Sans" w:eastAsia="Times New Roman" w:hAnsi="Open Sans" w:cs="Times New Roman"/>
      <w:b/>
      <w:color w:val="3CB4E5"/>
      <w:sz w:val="20"/>
      <w:szCs w:val="26"/>
      <w:lang w:val="en-GB"/>
    </w:rPr>
  </w:style>
  <w:style w:type="character" w:customStyle="1" w:styleId="Heading3Char">
    <w:name w:val="Heading 3 Char"/>
    <w:basedOn w:val="DefaultParagraphFont"/>
    <w:rPr>
      <w:rFonts w:ascii="Open Sans SemiBold" w:eastAsia="Times New Roman" w:hAnsi="Open Sans SemiBold" w:cs="Times New Roman"/>
      <w:color w:val="00416B"/>
      <w:sz w:val="18"/>
      <w:szCs w:val="24"/>
      <w:lang w:val="en-GB"/>
    </w:rPr>
  </w:style>
  <w:style w:type="paragraph" w:styleId="ListParagraph">
    <w:name w:val="List Paragraph"/>
    <w:basedOn w:val="Normal"/>
    <w:pPr>
      <w:ind w:left="720"/>
    </w:pPr>
  </w:style>
  <w:style w:type="paragraph" w:customStyle="1" w:styleId="BUASBulletList">
    <w:name w:val="BUAS Bullet List"/>
    <w:basedOn w:val="ListParagraph"/>
    <w:pPr>
      <w:numPr>
        <w:numId w:val="2"/>
      </w:numPr>
    </w:pPr>
  </w:style>
  <w:style w:type="paragraph" w:customStyle="1" w:styleId="BUASPhotoCredit">
    <w:name w:val="BUAS Photo Credit"/>
    <w:basedOn w:val="Normal"/>
    <w:rPr>
      <w:color w:val="5B6670"/>
      <w:sz w:val="16"/>
    </w:rPr>
  </w:style>
  <w:style w:type="character" w:customStyle="1" w:styleId="ListParagraphChar">
    <w:name w:val="List Paragraph Char"/>
    <w:basedOn w:val="DefaultParagraphFont"/>
    <w:rPr>
      <w:sz w:val="20"/>
      <w:lang w:val="en-GB"/>
    </w:rPr>
  </w:style>
  <w:style w:type="character" w:customStyle="1" w:styleId="BUASBulletListChar">
    <w:name w:val="BUAS Bullet List Char"/>
    <w:basedOn w:val="ListParagraphChar"/>
    <w:rPr>
      <w:sz w:val="20"/>
      <w:lang w:val="en-GB"/>
    </w:rPr>
  </w:style>
  <w:style w:type="paragraph" w:styleId="FootnoteText">
    <w:name w:val="footnote text"/>
    <w:basedOn w:val="Footer"/>
    <w:rPr>
      <w:color w:val="000000"/>
    </w:rPr>
  </w:style>
  <w:style w:type="character" w:customStyle="1" w:styleId="BUASPhotoCreditChar">
    <w:name w:val="BUAS Photo Credit Char"/>
    <w:basedOn w:val="DefaultParagraphFont"/>
    <w:rPr>
      <w:color w:val="5B6670"/>
      <w:sz w:val="16"/>
      <w:lang w:val="en-GB"/>
    </w:rPr>
  </w:style>
  <w:style w:type="character" w:customStyle="1" w:styleId="FootnoteTextChar">
    <w:name w:val="Footnote Text Char"/>
    <w:basedOn w:val="DefaultParagraphFont"/>
    <w:rPr>
      <w:color w:val="000000"/>
      <w:sz w:val="18"/>
      <w:lang w:val="en-GB"/>
    </w:rPr>
  </w:style>
  <w:style w:type="paragraph" w:customStyle="1" w:styleId="Basisalinea">
    <w:name w:val="[Basisalinea]"/>
    <w:basedOn w:val="Normal"/>
    <w:pPr>
      <w:autoSpaceDE w:val="0"/>
      <w:spacing w:line="288" w:lineRule="auto"/>
      <w:textAlignment w:val="center"/>
    </w:pPr>
    <w:rPr>
      <w:rFonts w:ascii="MinionPro-Regular" w:hAnsi="MinionPro-Regular" w:cs="MinionPro-Regular"/>
      <w:color w:val="000000"/>
      <w:spacing w:val="2"/>
      <w:sz w:val="24"/>
      <w:szCs w:val="24"/>
      <w:lang w:val="en-US"/>
    </w:rPr>
  </w:style>
  <w:style w:type="character" w:customStyle="1" w:styleId="Bullet">
    <w:name w:val="Bullet"/>
    <w:rPr>
      <w:color w:val="EE7623"/>
    </w:rPr>
  </w:style>
  <w:style w:type="paragraph" w:customStyle="1" w:styleId="BUASIntroductionTitle">
    <w:name w:val="BUAS Introduction Title"/>
    <w:basedOn w:val="Heading1"/>
    <w:pPr>
      <w:numPr>
        <w:numId w:val="0"/>
      </w:numPr>
    </w:pPr>
  </w:style>
  <w:style w:type="paragraph" w:customStyle="1" w:styleId="BUASIntroductionHeader">
    <w:name w:val="BUAS Introduction Header"/>
    <w:basedOn w:val="Heading2"/>
    <w:pPr>
      <w:numPr>
        <w:ilvl w:val="0"/>
        <w:numId w:val="0"/>
      </w:numPr>
    </w:pPr>
  </w:style>
  <w:style w:type="character" w:customStyle="1" w:styleId="BUASIntroductionTitleChar">
    <w:name w:val="BUAS Introduction Title Char"/>
    <w:basedOn w:val="Heading1Char"/>
    <w:rPr>
      <w:rFonts w:ascii="Open Sans" w:eastAsia="Times New Roman" w:hAnsi="Open Sans" w:cs="Times New Roman"/>
      <w:color w:val="ED7623"/>
      <w:sz w:val="38"/>
      <w:szCs w:val="32"/>
      <w:lang w:val="en-GB"/>
    </w:rPr>
  </w:style>
  <w:style w:type="paragraph" w:customStyle="1" w:styleId="BUASIntroductionSubHeader">
    <w:name w:val="BUAS Introduction Sub Header"/>
    <w:basedOn w:val="Heading3"/>
    <w:pPr>
      <w:numPr>
        <w:ilvl w:val="0"/>
        <w:numId w:val="0"/>
      </w:numPr>
    </w:pPr>
  </w:style>
  <w:style w:type="character" w:customStyle="1" w:styleId="BUASIntroductionHeaderChar">
    <w:name w:val="BUAS Introduction Header Char"/>
    <w:basedOn w:val="Heading2Char"/>
    <w:rPr>
      <w:rFonts w:ascii="Open Sans" w:eastAsia="Times New Roman" w:hAnsi="Open Sans" w:cs="Times New Roman"/>
      <w:b/>
      <w:color w:val="3CB4E5"/>
      <w:sz w:val="20"/>
      <w:szCs w:val="26"/>
      <w:lang w:val="en-GB"/>
    </w:rPr>
  </w:style>
  <w:style w:type="paragraph" w:customStyle="1" w:styleId="BUASAppendix">
    <w:name w:val="BUAS Appendix"/>
    <w:basedOn w:val="Heading1"/>
    <w:pPr>
      <w:numPr>
        <w:numId w:val="0"/>
      </w:numPr>
    </w:pPr>
    <w:rPr>
      <w:b/>
      <w:color w:val="3CB4E5"/>
      <w:sz w:val="32"/>
    </w:rPr>
  </w:style>
  <w:style w:type="character" w:customStyle="1" w:styleId="BUASIntroductionSubHeaderChar">
    <w:name w:val="BUAS Introduction Sub Header Char"/>
    <w:basedOn w:val="Heading3Char"/>
    <w:rPr>
      <w:rFonts w:ascii="Open Sans SemiBold" w:eastAsia="Times New Roman" w:hAnsi="Open Sans SemiBold" w:cs="Times New Roman"/>
      <w:color w:val="00416B"/>
      <w:sz w:val="18"/>
      <w:szCs w:val="24"/>
      <w:lang w:val="en-GB"/>
    </w:rPr>
  </w:style>
  <w:style w:type="character" w:customStyle="1" w:styleId="Heading4Char">
    <w:name w:val="Heading 4 Char"/>
    <w:basedOn w:val="DefaultParagraphFont"/>
    <w:rPr>
      <w:rFonts w:ascii="Open Sans" w:eastAsia="Times New Roman" w:hAnsi="Open Sans" w:cs="Times New Roman"/>
      <w:i/>
      <w:iCs/>
      <w:color w:val="198EBE"/>
      <w:sz w:val="18"/>
      <w:lang w:val="en-GB"/>
    </w:rPr>
  </w:style>
  <w:style w:type="character" w:customStyle="1" w:styleId="BUASAppendixChar">
    <w:name w:val="BUAS Appendix Char"/>
    <w:basedOn w:val="Heading1Char"/>
    <w:rPr>
      <w:rFonts w:ascii="Open Sans" w:eastAsia="Times New Roman" w:hAnsi="Open Sans" w:cs="Times New Roman"/>
      <w:b/>
      <w:color w:val="3CB4E5"/>
      <w:sz w:val="32"/>
      <w:szCs w:val="32"/>
      <w:lang w:val="en-GB"/>
    </w:rPr>
  </w:style>
  <w:style w:type="paragraph" w:styleId="TOC1">
    <w:name w:val="toc 1"/>
    <w:basedOn w:val="Normal"/>
    <w:next w:val="Normal"/>
    <w:autoRedefine/>
    <w:uiPriority w:val="39"/>
    <w:pPr>
      <w:pBdr>
        <w:top w:val="single" w:sz="4" w:space="1" w:color="3CB4E5"/>
        <w:bottom w:val="single" w:sz="4" w:space="1" w:color="3CB4E5"/>
      </w:pBdr>
      <w:tabs>
        <w:tab w:val="left" w:pos="567"/>
        <w:tab w:val="right" w:pos="9344"/>
      </w:tabs>
    </w:pPr>
    <w:rPr>
      <w:b/>
      <w:color w:val="00416B"/>
    </w:rPr>
  </w:style>
  <w:style w:type="paragraph" w:styleId="TOC2">
    <w:name w:val="toc 2"/>
    <w:basedOn w:val="Normal"/>
    <w:next w:val="Normal"/>
    <w:autoRedefine/>
    <w:uiPriority w:val="39"/>
    <w:pPr>
      <w:pBdr>
        <w:bottom w:val="single" w:sz="4" w:space="1" w:color="3CB4E5"/>
      </w:pBdr>
      <w:tabs>
        <w:tab w:val="left" w:pos="567"/>
        <w:tab w:val="right" w:pos="9344"/>
      </w:tabs>
    </w:pPr>
  </w:style>
  <w:style w:type="paragraph" w:styleId="TOC3">
    <w:name w:val="toc 3"/>
    <w:basedOn w:val="Normal"/>
    <w:next w:val="Normal"/>
    <w:autoRedefine/>
    <w:pPr>
      <w:pBdr>
        <w:top w:val="single" w:sz="4" w:space="1" w:color="3CB4E5"/>
        <w:bottom w:val="single" w:sz="4" w:space="1" w:color="3CB4E5"/>
      </w:pBdr>
      <w:tabs>
        <w:tab w:val="left" w:pos="567"/>
        <w:tab w:val="right" w:pos="9344"/>
      </w:tabs>
      <w:ind w:left="567"/>
    </w:pPr>
    <w:rPr>
      <w:b/>
      <w:color w:val="3CB4E5"/>
    </w:rPr>
  </w:style>
  <w:style w:type="character" w:styleId="Hyperlink">
    <w:name w:val="Hyperlink"/>
    <w:basedOn w:val="DefaultParagraphFont"/>
    <w:uiPriority w:val="99"/>
    <w:rPr>
      <w:color w:val="0563C1"/>
      <w:u w:val="single"/>
    </w:rPr>
  </w:style>
  <w:style w:type="paragraph" w:styleId="Index4">
    <w:name w:val="index 4"/>
    <w:basedOn w:val="TOC3"/>
    <w:next w:val="Normal"/>
    <w:autoRedefine/>
  </w:style>
  <w:style w:type="paragraph" w:styleId="BalloonText">
    <w:name w:val="Balloon Text"/>
    <w:basedOn w:val="Normal"/>
    <w:pPr>
      <w:spacing w:line="240" w:lineRule="auto"/>
    </w:pPr>
    <w:rPr>
      <w:rFonts w:ascii="Segoe UI" w:hAnsi="Segoe UI" w:cs="Segoe UI"/>
      <w:szCs w:val="18"/>
    </w:rPr>
  </w:style>
  <w:style w:type="character" w:customStyle="1" w:styleId="BalloonTextChar">
    <w:name w:val="Balloon Text Char"/>
    <w:basedOn w:val="DefaultParagraphFont"/>
    <w:rPr>
      <w:rFonts w:ascii="Segoe UI" w:hAnsi="Segoe UI" w:cs="Segoe UI"/>
      <w:sz w:val="18"/>
      <w:szCs w:val="18"/>
      <w:lang w:val="en-GB"/>
    </w:rPr>
  </w:style>
  <w:style w:type="character" w:styleId="PlaceholderText">
    <w:name w:val="Placeholder Text"/>
    <w:basedOn w:val="DefaultParagraphFont"/>
    <w:rPr>
      <w:color w:val="808080"/>
    </w:rPr>
  </w:style>
  <w:style w:type="character" w:styleId="FootnoteReference">
    <w:name w:val="footnote reference"/>
    <w:basedOn w:val="DefaultParagraphFont"/>
    <w:rPr>
      <w:position w:val="0"/>
      <w:vertAlign w:val="superscript"/>
    </w:rPr>
  </w:style>
  <w:style w:type="numbering" w:customStyle="1" w:styleId="LFO11">
    <w:name w:val="LFO11"/>
    <w:basedOn w:val="NoList"/>
    <w:pPr>
      <w:numPr>
        <w:numId w:val="2"/>
      </w:numPr>
    </w:pPr>
  </w:style>
  <w:style w:type="paragraph" w:customStyle="1" w:styleId="BUASDate">
    <w:name w:val="BUAS Date"/>
    <w:basedOn w:val="Heading1"/>
    <w:rsid w:val="00EA3DEB"/>
    <w:pPr>
      <w:numPr>
        <w:numId w:val="0"/>
      </w:numPr>
      <w:spacing w:after="120"/>
    </w:pPr>
    <w:rPr>
      <w:color w:val="FFFFFF" w:themeColor="background1"/>
      <w:sz w:val="20"/>
      <w:szCs w:val="20"/>
    </w:rPr>
  </w:style>
  <w:style w:type="paragraph" w:styleId="Title">
    <w:name w:val="Title"/>
    <w:basedOn w:val="Normal"/>
    <w:link w:val="TitleChar"/>
    <w:qFormat/>
    <w:rsid w:val="00570782"/>
    <w:pPr>
      <w:suppressAutoHyphens w:val="0"/>
      <w:autoSpaceDN/>
      <w:spacing w:before="2400" w:line="480" w:lineRule="auto"/>
      <w:contextualSpacing/>
      <w:jc w:val="center"/>
      <w:textAlignment w:val="auto"/>
    </w:pPr>
    <w:rPr>
      <w:rFonts w:asciiTheme="majorHAnsi" w:eastAsiaTheme="majorEastAsia" w:hAnsiTheme="majorHAnsi" w:cstheme="majorBidi"/>
      <w:kern w:val="24"/>
      <w:sz w:val="24"/>
      <w:szCs w:val="24"/>
      <w:lang w:val="en-US" w:eastAsia="ja-JP"/>
    </w:rPr>
  </w:style>
  <w:style w:type="character" w:customStyle="1" w:styleId="TitleChar">
    <w:name w:val="Title Char"/>
    <w:basedOn w:val="DefaultParagraphFont"/>
    <w:link w:val="Title"/>
    <w:rsid w:val="00570782"/>
    <w:rPr>
      <w:rFonts w:asciiTheme="majorHAnsi" w:eastAsiaTheme="majorEastAsia" w:hAnsiTheme="majorHAnsi" w:cstheme="majorBidi"/>
      <w:kern w:val="24"/>
      <w:sz w:val="24"/>
      <w:szCs w:val="24"/>
      <w:lang w:val="en-US" w:eastAsia="ja-JP"/>
    </w:rPr>
  </w:style>
  <w:style w:type="paragraph" w:customStyle="1" w:styleId="Title2">
    <w:name w:val="Title 2"/>
    <w:basedOn w:val="Normal"/>
    <w:uiPriority w:val="1"/>
    <w:qFormat/>
    <w:rsid w:val="00570782"/>
    <w:pPr>
      <w:suppressAutoHyphens w:val="0"/>
      <w:autoSpaceDN/>
      <w:spacing w:line="480" w:lineRule="auto"/>
      <w:jc w:val="center"/>
      <w:textAlignment w:val="auto"/>
    </w:pPr>
    <w:rPr>
      <w:rFonts w:asciiTheme="minorHAnsi" w:eastAsiaTheme="minorEastAsia" w:hAnsiTheme="minorHAnsi" w:cstheme="minorBidi"/>
      <w:kern w:val="24"/>
      <w:sz w:val="24"/>
      <w:szCs w:val="24"/>
      <w:lang w:val="en-US" w:eastAsia="ja-JP"/>
    </w:rPr>
  </w:style>
  <w:style w:type="paragraph" w:styleId="NormalWeb">
    <w:name w:val="Normal (Web)"/>
    <w:basedOn w:val="Normal"/>
    <w:uiPriority w:val="99"/>
    <w:unhideWhenUsed/>
    <w:rsid w:val="00696F50"/>
    <w:pPr>
      <w:suppressAutoHyphens w:val="0"/>
      <w:autoSpaceDN/>
      <w:spacing w:before="100" w:beforeAutospacing="1" w:after="100" w:afterAutospacing="1" w:line="240" w:lineRule="auto"/>
      <w:textAlignment w:val="auto"/>
    </w:pPr>
    <w:rPr>
      <w:rFonts w:ascii="Times New Roman" w:eastAsia="Times New Roman" w:hAnsi="Times New Roman"/>
      <w:sz w:val="24"/>
      <w:szCs w:val="24"/>
      <w:lang w:val="en-NL" w:eastAsia="en-NL"/>
    </w:rPr>
  </w:style>
  <w:style w:type="paragraph" w:styleId="Caption">
    <w:name w:val="caption"/>
    <w:basedOn w:val="Normal"/>
    <w:next w:val="Normal"/>
    <w:uiPriority w:val="35"/>
    <w:unhideWhenUsed/>
    <w:qFormat/>
    <w:rsid w:val="000105BE"/>
    <w:pPr>
      <w:spacing w:after="200" w:line="240" w:lineRule="auto"/>
    </w:pPr>
    <w:rPr>
      <w:i/>
      <w:iCs/>
      <w:color w:val="44546A" w:themeColor="text2"/>
      <w:szCs w:val="18"/>
    </w:rPr>
  </w:style>
  <w:style w:type="character" w:styleId="UnresolvedMention">
    <w:name w:val="Unresolved Mention"/>
    <w:basedOn w:val="DefaultParagraphFont"/>
    <w:uiPriority w:val="99"/>
    <w:semiHidden/>
    <w:unhideWhenUsed/>
    <w:rsid w:val="009E69BE"/>
    <w:rPr>
      <w:color w:val="605E5C"/>
      <w:shd w:val="clear" w:color="auto" w:fill="E1DFDD"/>
    </w:rPr>
  </w:style>
  <w:style w:type="paragraph" w:styleId="TOCHeading">
    <w:name w:val="TOC Heading"/>
    <w:basedOn w:val="Heading1"/>
    <w:next w:val="Normal"/>
    <w:uiPriority w:val="39"/>
    <w:unhideWhenUsed/>
    <w:qFormat/>
    <w:rsid w:val="003D2943"/>
    <w:pPr>
      <w:numPr>
        <w:numId w:val="0"/>
      </w:numPr>
      <w:suppressAutoHyphens w:val="0"/>
      <w:autoSpaceDN/>
      <w:spacing w:before="240" w:after="0" w:line="259" w:lineRule="auto"/>
      <w:textAlignment w:val="auto"/>
      <w:outlineLvl w:val="9"/>
    </w:pPr>
    <w:rPr>
      <w:rFonts w:asciiTheme="majorHAnsi" w:eastAsiaTheme="majorEastAsia" w:hAnsiTheme="majorHAnsi" w:cstheme="majorBidi"/>
      <w:color w:val="2F5496" w:themeColor="accent1" w:themeShade="BF"/>
      <w:sz w:val="32"/>
      <w:lang w:val="en-US"/>
    </w:rPr>
  </w:style>
  <w:style w:type="paragraph" w:styleId="BodyText">
    <w:name w:val="Body Text"/>
    <w:basedOn w:val="Normal"/>
    <w:link w:val="BodyTextChar"/>
    <w:uiPriority w:val="1"/>
    <w:qFormat/>
    <w:rsid w:val="003D2943"/>
    <w:pPr>
      <w:widowControl w:val="0"/>
      <w:suppressAutoHyphens w:val="0"/>
      <w:autoSpaceDE w:val="0"/>
      <w:spacing w:line="283" w:lineRule="auto"/>
      <w:ind w:left="1339" w:right="977"/>
      <w:textAlignment w:val="auto"/>
    </w:pPr>
    <w:rPr>
      <w:rFonts w:eastAsia="Arial" w:cs="Arial"/>
      <w:szCs w:val="18"/>
      <w:lang w:val="en-US"/>
    </w:rPr>
  </w:style>
  <w:style w:type="character" w:customStyle="1" w:styleId="BodyTextChar">
    <w:name w:val="Body Text Char"/>
    <w:basedOn w:val="DefaultParagraphFont"/>
    <w:link w:val="BodyText"/>
    <w:uiPriority w:val="1"/>
    <w:rsid w:val="003D2943"/>
    <w:rPr>
      <w:rFonts w:ascii="Arial" w:eastAsia="Arial" w:hAnsi="Arial" w:cs="Arial"/>
      <w:sz w:val="18"/>
      <w:szCs w:val="18"/>
      <w:lang w:val="en-US"/>
    </w:rPr>
  </w:style>
  <w:style w:type="character" w:styleId="FollowedHyperlink">
    <w:name w:val="FollowedHyperlink"/>
    <w:basedOn w:val="DefaultParagraphFont"/>
    <w:uiPriority w:val="99"/>
    <w:semiHidden/>
    <w:unhideWhenUsed/>
    <w:rsid w:val="009E216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95474">
      <w:bodyDiv w:val="1"/>
      <w:marLeft w:val="0"/>
      <w:marRight w:val="0"/>
      <w:marTop w:val="0"/>
      <w:marBottom w:val="0"/>
      <w:divBdr>
        <w:top w:val="none" w:sz="0" w:space="0" w:color="auto"/>
        <w:left w:val="none" w:sz="0" w:space="0" w:color="auto"/>
        <w:bottom w:val="none" w:sz="0" w:space="0" w:color="auto"/>
        <w:right w:val="none" w:sz="0" w:space="0" w:color="auto"/>
      </w:divBdr>
    </w:div>
    <w:div w:id="150949680">
      <w:bodyDiv w:val="1"/>
      <w:marLeft w:val="0"/>
      <w:marRight w:val="0"/>
      <w:marTop w:val="0"/>
      <w:marBottom w:val="0"/>
      <w:divBdr>
        <w:top w:val="none" w:sz="0" w:space="0" w:color="auto"/>
        <w:left w:val="none" w:sz="0" w:space="0" w:color="auto"/>
        <w:bottom w:val="none" w:sz="0" w:space="0" w:color="auto"/>
        <w:right w:val="none" w:sz="0" w:space="0" w:color="auto"/>
      </w:divBdr>
    </w:div>
    <w:div w:id="669257344">
      <w:bodyDiv w:val="1"/>
      <w:marLeft w:val="0"/>
      <w:marRight w:val="0"/>
      <w:marTop w:val="0"/>
      <w:marBottom w:val="0"/>
      <w:divBdr>
        <w:top w:val="none" w:sz="0" w:space="0" w:color="auto"/>
        <w:left w:val="none" w:sz="0" w:space="0" w:color="auto"/>
        <w:bottom w:val="none" w:sz="0" w:space="0" w:color="auto"/>
        <w:right w:val="none" w:sz="0" w:space="0" w:color="auto"/>
      </w:divBdr>
    </w:div>
    <w:div w:id="671690355">
      <w:bodyDiv w:val="1"/>
      <w:marLeft w:val="0"/>
      <w:marRight w:val="0"/>
      <w:marTop w:val="0"/>
      <w:marBottom w:val="0"/>
      <w:divBdr>
        <w:top w:val="none" w:sz="0" w:space="0" w:color="auto"/>
        <w:left w:val="none" w:sz="0" w:space="0" w:color="auto"/>
        <w:bottom w:val="none" w:sz="0" w:space="0" w:color="auto"/>
        <w:right w:val="none" w:sz="0" w:space="0" w:color="auto"/>
      </w:divBdr>
    </w:div>
    <w:div w:id="745996533">
      <w:bodyDiv w:val="1"/>
      <w:marLeft w:val="0"/>
      <w:marRight w:val="0"/>
      <w:marTop w:val="0"/>
      <w:marBottom w:val="0"/>
      <w:divBdr>
        <w:top w:val="none" w:sz="0" w:space="0" w:color="auto"/>
        <w:left w:val="none" w:sz="0" w:space="0" w:color="auto"/>
        <w:bottom w:val="none" w:sz="0" w:space="0" w:color="auto"/>
        <w:right w:val="none" w:sz="0" w:space="0" w:color="auto"/>
      </w:divBdr>
    </w:div>
    <w:div w:id="898202362">
      <w:bodyDiv w:val="1"/>
      <w:marLeft w:val="0"/>
      <w:marRight w:val="0"/>
      <w:marTop w:val="0"/>
      <w:marBottom w:val="0"/>
      <w:divBdr>
        <w:top w:val="none" w:sz="0" w:space="0" w:color="auto"/>
        <w:left w:val="none" w:sz="0" w:space="0" w:color="auto"/>
        <w:bottom w:val="none" w:sz="0" w:space="0" w:color="auto"/>
        <w:right w:val="none" w:sz="0" w:space="0" w:color="auto"/>
      </w:divBdr>
      <w:divsChild>
        <w:div w:id="569197304">
          <w:marLeft w:val="0"/>
          <w:marRight w:val="0"/>
          <w:marTop w:val="0"/>
          <w:marBottom w:val="0"/>
          <w:divBdr>
            <w:top w:val="none" w:sz="0" w:space="0" w:color="auto"/>
            <w:left w:val="none" w:sz="0" w:space="0" w:color="auto"/>
            <w:bottom w:val="none" w:sz="0" w:space="0" w:color="auto"/>
            <w:right w:val="none" w:sz="0" w:space="0" w:color="auto"/>
          </w:divBdr>
          <w:divsChild>
            <w:div w:id="147162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71797">
      <w:bodyDiv w:val="1"/>
      <w:marLeft w:val="0"/>
      <w:marRight w:val="0"/>
      <w:marTop w:val="0"/>
      <w:marBottom w:val="0"/>
      <w:divBdr>
        <w:top w:val="none" w:sz="0" w:space="0" w:color="auto"/>
        <w:left w:val="none" w:sz="0" w:space="0" w:color="auto"/>
        <w:bottom w:val="none" w:sz="0" w:space="0" w:color="auto"/>
        <w:right w:val="none" w:sz="0" w:space="0" w:color="auto"/>
      </w:divBdr>
    </w:div>
    <w:div w:id="1316225480">
      <w:bodyDiv w:val="1"/>
      <w:marLeft w:val="0"/>
      <w:marRight w:val="0"/>
      <w:marTop w:val="0"/>
      <w:marBottom w:val="0"/>
      <w:divBdr>
        <w:top w:val="none" w:sz="0" w:space="0" w:color="auto"/>
        <w:left w:val="none" w:sz="0" w:space="0" w:color="auto"/>
        <w:bottom w:val="none" w:sz="0" w:space="0" w:color="auto"/>
        <w:right w:val="none" w:sz="0" w:space="0" w:color="auto"/>
      </w:divBdr>
    </w:div>
    <w:div w:id="1603680407">
      <w:bodyDiv w:val="1"/>
      <w:marLeft w:val="0"/>
      <w:marRight w:val="0"/>
      <w:marTop w:val="0"/>
      <w:marBottom w:val="0"/>
      <w:divBdr>
        <w:top w:val="none" w:sz="0" w:space="0" w:color="auto"/>
        <w:left w:val="none" w:sz="0" w:space="0" w:color="auto"/>
        <w:bottom w:val="none" w:sz="0" w:space="0" w:color="auto"/>
        <w:right w:val="none" w:sz="0" w:space="0" w:color="auto"/>
      </w:divBdr>
    </w:div>
    <w:div w:id="1641494173">
      <w:bodyDiv w:val="1"/>
      <w:marLeft w:val="0"/>
      <w:marRight w:val="0"/>
      <w:marTop w:val="0"/>
      <w:marBottom w:val="0"/>
      <w:divBdr>
        <w:top w:val="none" w:sz="0" w:space="0" w:color="auto"/>
        <w:left w:val="none" w:sz="0" w:space="0" w:color="auto"/>
        <w:bottom w:val="none" w:sz="0" w:space="0" w:color="auto"/>
        <w:right w:val="none" w:sz="0" w:space="0" w:color="auto"/>
      </w:divBdr>
    </w:div>
    <w:div w:id="1928613030">
      <w:bodyDiv w:val="1"/>
      <w:marLeft w:val="0"/>
      <w:marRight w:val="0"/>
      <w:marTop w:val="0"/>
      <w:marBottom w:val="0"/>
      <w:divBdr>
        <w:top w:val="none" w:sz="0" w:space="0" w:color="auto"/>
        <w:left w:val="none" w:sz="0" w:space="0" w:color="auto"/>
        <w:bottom w:val="none" w:sz="0" w:space="0" w:color="auto"/>
        <w:right w:val="none" w:sz="0" w:space="0" w:color="auto"/>
      </w:divBdr>
    </w:div>
    <w:div w:id="1935821572">
      <w:bodyDiv w:val="1"/>
      <w:marLeft w:val="0"/>
      <w:marRight w:val="0"/>
      <w:marTop w:val="0"/>
      <w:marBottom w:val="0"/>
      <w:divBdr>
        <w:top w:val="none" w:sz="0" w:space="0" w:color="auto"/>
        <w:left w:val="none" w:sz="0" w:space="0" w:color="auto"/>
        <w:bottom w:val="none" w:sz="0" w:space="0" w:color="auto"/>
        <w:right w:val="none" w:sz="0" w:space="0" w:color="auto"/>
      </w:divBdr>
    </w:div>
    <w:div w:id="2021424976">
      <w:bodyDiv w:val="1"/>
      <w:marLeft w:val="0"/>
      <w:marRight w:val="0"/>
      <w:marTop w:val="0"/>
      <w:marBottom w:val="0"/>
      <w:divBdr>
        <w:top w:val="none" w:sz="0" w:space="0" w:color="auto"/>
        <w:left w:val="none" w:sz="0" w:space="0" w:color="auto"/>
        <w:bottom w:val="none" w:sz="0" w:space="0" w:color="auto"/>
        <w:right w:val="none" w:sz="0" w:space="0" w:color="auto"/>
      </w:divBdr>
    </w:div>
    <w:div w:id="2027362222">
      <w:bodyDiv w:val="1"/>
      <w:marLeft w:val="0"/>
      <w:marRight w:val="0"/>
      <w:marTop w:val="0"/>
      <w:marBottom w:val="0"/>
      <w:divBdr>
        <w:top w:val="none" w:sz="0" w:space="0" w:color="auto"/>
        <w:left w:val="none" w:sz="0" w:space="0" w:color="auto"/>
        <w:bottom w:val="none" w:sz="0" w:space="0" w:color="auto"/>
        <w:right w:val="none" w:sz="0" w:space="0" w:color="auto"/>
      </w:divBdr>
    </w:div>
    <w:div w:id="2051874810">
      <w:bodyDiv w:val="1"/>
      <w:marLeft w:val="0"/>
      <w:marRight w:val="0"/>
      <w:marTop w:val="0"/>
      <w:marBottom w:val="0"/>
      <w:divBdr>
        <w:top w:val="none" w:sz="0" w:space="0" w:color="auto"/>
        <w:left w:val="none" w:sz="0" w:space="0" w:color="auto"/>
        <w:bottom w:val="none" w:sz="0" w:space="0" w:color="auto"/>
        <w:right w:val="none" w:sz="0" w:space="0" w:color="auto"/>
      </w:divBdr>
      <w:divsChild>
        <w:div w:id="1846476910">
          <w:marLeft w:val="0"/>
          <w:marRight w:val="0"/>
          <w:marTop w:val="0"/>
          <w:marBottom w:val="0"/>
          <w:divBdr>
            <w:top w:val="none" w:sz="0" w:space="0" w:color="auto"/>
            <w:left w:val="none" w:sz="0" w:space="0" w:color="auto"/>
            <w:bottom w:val="none" w:sz="0" w:space="0" w:color="auto"/>
            <w:right w:val="none" w:sz="0" w:space="0" w:color="auto"/>
          </w:divBdr>
          <w:divsChild>
            <w:div w:id="185808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3.xml"/><Relationship Id="rId21" Type="http://schemas.openxmlformats.org/officeDocument/2006/relationships/image" Target="media/image10.png"/><Relationship Id="rId34" Type="http://schemas.openxmlformats.org/officeDocument/2006/relationships/hyperlink" Target="https://www.techtarget.com/whatis/definition/AI-code-of-ethics" TargetMode="External"/><Relationship Id="rId42"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gdpr-info.eu/art-4-gdpr/"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hyperlink" Target="https://www.banijayrights.com/privacy-policy" TargetMode="External"/><Relationship Id="rId37" Type="http://schemas.openxmlformats.org/officeDocument/2006/relationships/hyperlink" Target="https://odsc.medium.com/best-ethical-ai-research-for-2021-195ebe25ae90" TargetMode="External"/><Relationship Id="rId40"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defigners.wpengine.com/privacyverklaring-kandidaten-en-deelnemersgegevens/"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s://www.banijay.com/privacy-notic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defigners.wpengine.com/privacyverklaring-kandidaten-en-deelnemersgegevens/" TargetMode="External"/><Relationship Id="rId35" Type="http://schemas.openxmlformats.org/officeDocument/2006/relationships/hyperlink" Target="https://www.banijay.com/life-at-banijay/" TargetMode="External"/><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banijayrights.com/modern-slavery-policy" TargetMode="External"/><Relationship Id="rId38"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Downloads\lastname_firstname_studentNumber_Year1BlockB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D47A5FFE8DF46A9A779944663CD469A"/>
        <w:category>
          <w:name w:val="General"/>
          <w:gallery w:val="placeholder"/>
        </w:category>
        <w:types>
          <w:type w:val="bbPlcHdr"/>
        </w:types>
        <w:behaviors>
          <w:behavior w:val="content"/>
        </w:behaviors>
        <w:guid w:val="{E82B2D3C-C4C2-4EE7-B28A-6D092BBECEC4}"/>
      </w:docPartPr>
      <w:docPartBody>
        <w:p w:rsidR="00373F63" w:rsidRDefault="00613EAE" w:rsidP="00613EAE">
          <w:pPr>
            <w:pStyle w:val="7D47A5FFE8DF46A9A779944663CD469A"/>
          </w:pPr>
          <w:r>
            <w:t>[Title Here, up to 12 Words, on One to Two Lines]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Segoe UI"/>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Open Sans SemiBold">
    <w:charset w:val="00"/>
    <w:family w:val="swiss"/>
    <w:pitch w:val="variable"/>
    <w:sig w:usb0="E00002EF" w:usb1="4000205B" w:usb2="00000028" w:usb3="00000000" w:csb0="0000019F" w:csb1="00000000"/>
  </w:font>
  <w:font w:name="MinionPro-Regular">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EAE"/>
    <w:rsid w:val="00250CA2"/>
    <w:rsid w:val="00373F63"/>
    <w:rsid w:val="00613EAE"/>
    <w:rsid w:val="006140DB"/>
    <w:rsid w:val="00A659E4"/>
    <w:rsid w:val="00D024B9"/>
    <w:rsid w:val="00E9697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D47A5FFE8DF46A9A779944663CD469A">
    <w:name w:val="7D47A5FFE8DF46A9A779944663CD469A"/>
    <w:rsid w:val="00613E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1.jp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lipFill dpi="0" rotWithShape="0">
          <a:blip xmlns:r="http://schemas.openxmlformats.org/officeDocument/2006/relationships" r:embed="rId1"/>
          <a:srcRect/>
          <a:stretch>
            <a:fillRect/>
          </a:stretch>
        </a:blip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CD228A14EE51D4484EB31E5A7A0F3DF" ma:contentTypeVersion="12" ma:contentTypeDescription="Create a new document." ma:contentTypeScope="" ma:versionID="75b5b836881faae404c750a13c97a998">
  <xsd:schema xmlns:xsd="http://www.w3.org/2001/XMLSchema" xmlns:xs="http://www.w3.org/2001/XMLSchema" xmlns:p="http://schemas.microsoft.com/office/2006/metadata/properties" xmlns:ns3="684a5310-234d-4004-8d7a-5fa8ecc844e7" xmlns:ns4="563d0264-8743-4911-8bf8-551478fdbd97" targetNamespace="http://schemas.microsoft.com/office/2006/metadata/properties" ma:root="true" ma:fieldsID="6ce4999b8b2df9ca1a53766384c799b6" ns3:_="" ns4:_="">
    <xsd:import namespace="684a5310-234d-4004-8d7a-5fa8ecc844e7"/>
    <xsd:import namespace="563d0264-8743-4911-8bf8-551478fdbd9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4a5310-234d-4004-8d7a-5fa8ecc844e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3d0264-8743-4911-8bf8-551478fdbd9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563d0264-8743-4911-8bf8-551478fdbd97"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FC369A-B0A0-4AF2-8FEC-8D00FE2081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4a5310-234d-4004-8d7a-5fa8ecc844e7"/>
    <ds:schemaRef ds:uri="563d0264-8743-4911-8bf8-551478fdbd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7C8AB1F-0D09-41CC-83AB-048503E425CE}">
  <ds:schemaRefs>
    <ds:schemaRef ds:uri="http://schemas.microsoft.com/sharepoint/v3/contenttype/forms"/>
  </ds:schemaRefs>
</ds:datastoreItem>
</file>

<file path=customXml/itemProps3.xml><?xml version="1.0" encoding="utf-8"?>
<ds:datastoreItem xmlns:ds="http://schemas.openxmlformats.org/officeDocument/2006/customXml" ds:itemID="{6814FFF5-52AF-40DF-8FBD-44CBE1F36454}">
  <ds:schemaRefs>
    <ds:schemaRef ds:uri="http://schemas.microsoft.com/office/2006/metadata/properties"/>
    <ds:schemaRef ds:uri="http://schemas.microsoft.com/office/infopath/2007/PartnerControls"/>
    <ds:schemaRef ds:uri="563d0264-8743-4911-8bf8-551478fdbd97"/>
  </ds:schemaRefs>
</ds:datastoreItem>
</file>

<file path=customXml/itemProps4.xml><?xml version="1.0" encoding="utf-8"?>
<ds:datastoreItem xmlns:ds="http://schemas.openxmlformats.org/officeDocument/2006/customXml" ds:itemID="{B0035C80-F012-44A5-B1B3-6222E4327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lastname_firstname_studentNumber_Year1BlockBReport.dotx</Template>
  <TotalTime>3</TotalTime>
  <Pages>15</Pages>
  <Words>3816</Words>
  <Characters>17785</Characters>
  <Application>Microsoft Office Word</Application>
  <DocSecurity>0</DocSecurity>
  <Lines>573</Lines>
  <Paragraphs>100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The prediction of the ratings of a show based on the hosts of that show</vt:lpstr>
      <vt:lpstr/>
    </vt:vector>
  </TitlesOfParts>
  <Company/>
  <LinksUpToDate>false</LinksUpToDate>
  <CharactersWithSpaces>21501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prediction of the ratings of a show based on the hosts of that show</dc:title>
  <dc:subject/>
  <dc:creator>Max</dc:creator>
  <dc:description/>
  <cp:lastModifiedBy>Max Meiners</cp:lastModifiedBy>
  <cp:revision>3</cp:revision>
  <cp:lastPrinted>2023-06-22T15:28:00Z</cp:lastPrinted>
  <dcterms:created xsi:type="dcterms:W3CDTF">2023-06-22T15:27:00Z</dcterms:created>
  <dcterms:modified xsi:type="dcterms:W3CDTF">2023-06-22T15:28:00Z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0x0101004CD228A14EE51D4484EB31E5A7A0F3DF</vt:lpwstr>
  </property>
  <property fmtid="{D5CDD505-2E9C-101B-9397-08002B2CF9AE}" pid="3" name="GrammarlyDocumentId">
    <vt:lpwstr>84a6a6b1-b26b-4452-9a44-c3c19821fab3</vt:lpwstr>
  </property>
</Properties>
</file>